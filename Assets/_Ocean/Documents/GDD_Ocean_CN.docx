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0FDB" w14:textId="23154FD5" w:rsidR="00C22DC6" w:rsidRPr="00C4529C" w:rsidRDefault="00173F01" w:rsidP="00EE6A88">
      <w:pPr>
        <w:pStyle w:val="Title"/>
        <w:rPr>
          <w:rFonts w:ascii="微软雅黑" w:hAnsi="微软雅黑"/>
        </w:rPr>
      </w:pPr>
      <w:bookmarkStart w:id="0" w:name="_Toc158214189"/>
      <w:r w:rsidRPr="00173F01">
        <w:rPr>
          <w:rFonts w:ascii="微软雅黑" w:hAnsi="微软雅黑"/>
        </w:rPr>
        <w:t>Voyage Ahead</w:t>
      </w:r>
      <w:r w:rsidR="00EC64DA">
        <w:rPr>
          <w:rFonts w:ascii="微软雅黑" w:hAnsi="微软雅黑"/>
        </w:rPr>
        <w:t xml:space="preserve"> </w:t>
      </w:r>
      <w:r w:rsidR="00EC64DA">
        <w:rPr>
          <w:rFonts w:ascii="微软雅黑" w:hAnsi="微软雅黑" w:hint="eastAsia"/>
        </w:rPr>
        <w:t>远航</w:t>
      </w:r>
      <w:r w:rsidR="003D2535">
        <w:rPr>
          <w:rFonts w:ascii="微软雅黑" w:hAnsi="微软雅黑" w:hint="eastAsia"/>
        </w:rPr>
        <w:t>前方</w:t>
      </w:r>
      <w:bookmarkEnd w:id="0"/>
    </w:p>
    <w:p w14:paraId="6606012C" w14:textId="5C6B15C9" w:rsidR="004A2F18" w:rsidRPr="00C4529C" w:rsidRDefault="00741A1A" w:rsidP="004307EA">
      <w:pPr>
        <w:widowControl/>
        <w:jc w:val="center"/>
        <w:rPr>
          <w:rFonts w:cs="阿里巴巴普惠体"/>
          <w:b/>
          <w:bCs/>
        </w:rPr>
      </w:pPr>
      <w:r>
        <w:rPr>
          <w:rFonts w:hint="eastAsia"/>
          <w:noProof/>
        </w:rPr>
        <w:drawing>
          <wp:inline distT="0" distB="0" distL="0" distR="0" wp14:anchorId="132FB56F" wp14:editId="28502F01">
            <wp:extent cx="5272405" cy="985520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F32B" w14:textId="77777777"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14:paraId="03D27B44" w14:textId="77777777" w:rsidR="00A21B61" w:rsidRPr="00C4529C" w:rsidRDefault="00A21B61">
      <w:pPr>
        <w:widowControl/>
        <w:jc w:val="left"/>
        <w:rPr>
          <w:rFonts w:cs="阿里巴巴普惠体"/>
          <w:b/>
          <w:bCs/>
        </w:rPr>
      </w:pPr>
    </w:p>
    <w:p w14:paraId="39371FA7" w14:textId="77777777"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14:paraId="12C62DA0" w14:textId="77777777"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14:paraId="57D11270" w14:textId="77777777"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14:paraId="0ABD3F30" w14:textId="77777777"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14:paraId="192DC884" w14:textId="77777777"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14:paraId="0C722CA6" w14:textId="77777777"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14:paraId="132794BB" w14:textId="15B3A4BF"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14:paraId="708174CA" w14:textId="77777777"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14:paraId="316A65B1" w14:textId="77777777" w:rsidR="00EF6CE4" w:rsidRPr="00C4529C" w:rsidRDefault="00EF6CE4">
      <w:pPr>
        <w:widowControl/>
        <w:jc w:val="left"/>
        <w:rPr>
          <w:rFonts w:cs="阿里巴巴普惠体"/>
          <w:b/>
          <w:bCs/>
        </w:rPr>
      </w:pPr>
    </w:p>
    <w:p w14:paraId="59CBF7F6" w14:textId="3473959F" w:rsidR="00EF6CE4" w:rsidRDefault="00EF6CE4">
      <w:pPr>
        <w:widowControl/>
        <w:jc w:val="left"/>
        <w:rPr>
          <w:rFonts w:cs="阿里巴巴普惠体"/>
          <w:b/>
          <w:bCs/>
        </w:rPr>
      </w:pPr>
    </w:p>
    <w:p w14:paraId="513FCC6D" w14:textId="17925F5F" w:rsidR="00906414" w:rsidRDefault="00906414">
      <w:pPr>
        <w:widowControl/>
        <w:jc w:val="left"/>
        <w:rPr>
          <w:rFonts w:cs="阿里巴巴普惠体"/>
          <w:b/>
          <w:bCs/>
        </w:rPr>
      </w:pPr>
    </w:p>
    <w:p w14:paraId="656176F5" w14:textId="443DBD4A" w:rsidR="00906414" w:rsidRDefault="00906414">
      <w:pPr>
        <w:widowControl/>
        <w:jc w:val="left"/>
        <w:rPr>
          <w:rFonts w:cs="阿里巴巴普惠体"/>
          <w:b/>
          <w:bCs/>
        </w:rPr>
      </w:pPr>
    </w:p>
    <w:p w14:paraId="0F9390E2" w14:textId="080B60A9" w:rsidR="00906414" w:rsidRDefault="00906414">
      <w:pPr>
        <w:widowControl/>
        <w:jc w:val="left"/>
        <w:rPr>
          <w:rFonts w:cs="阿里巴巴普惠体"/>
          <w:b/>
          <w:bCs/>
        </w:rPr>
      </w:pPr>
    </w:p>
    <w:p w14:paraId="182AF832" w14:textId="50332817" w:rsidR="00906414" w:rsidRDefault="00906414">
      <w:pPr>
        <w:widowControl/>
        <w:jc w:val="left"/>
        <w:rPr>
          <w:rFonts w:cs="阿里巴巴普惠体"/>
          <w:b/>
          <w:bCs/>
        </w:rPr>
      </w:pPr>
    </w:p>
    <w:p w14:paraId="5595CBE0" w14:textId="5F00AA38" w:rsidR="00906414" w:rsidRDefault="00906414">
      <w:pPr>
        <w:widowControl/>
        <w:jc w:val="left"/>
        <w:rPr>
          <w:rFonts w:cs="阿里巴巴普惠体"/>
          <w:b/>
          <w:bCs/>
        </w:rPr>
      </w:pPr>
    </w:p>
    <w:p w14:paraId="378F074D" w14:textId="382BB7C8" w:rsidR="00906414" w:rsidRDefault="00906414">
      <w:pPr>
        <w:widowControl/>
        <w:jc w:val="left"/>
        <w:rPr>
          <w:rFonts w:cs="阿里巴巴普惠体"/>
          <w:b/>
          <w:bCs/>
        </w:rPr>
      </w:pPr>
    </w:p>
    <w:p w14:paraId="00364A21" w14:textId="417BE8C7" w:rsidR="00906414" w:rsidRDefault="00906414">
      <w:pPr>
        <w:widowControl/>
        <w:jc w:val="left"/>
        <w:rPr>
          <w:rFonts w:cs="阿里巴巴普惠体"/>
          <w:b/>
          <w:bCs/>
        </w:rPr>
      </w:pPr>
    </w:p>
    <w:p w14:paraId="499DE632" w14:textId="17914A8D" w:rsidR="00906414" w:rsidRDefault="00906414">
      <w:pPr>
        <w:widowControl/>
        <w:jc w:val="left"/>
        <w:rPr>
          <w:rFonts w:cs="阿里巴巴普惠体"/>
          <w:b/>
          <w:bCs/>
        </w:rPr>
      </w:pPr>
    </w:p>
    <w:p w14:paraId="3BE5D1F9" w14:textId="2270AEFB" w:rsidR="00906414" w:rsidRDefault="00906414">
      <w:pPr>
        <w:widowControl/>
        <w:jc w:val="left"/>
        <w:rPr>
          <w:rFonts w:cs="阿里巴巴普惠体"/>
          <w:b/>
          <w:bCs/>
        </w:rPr>
      </w:pPr>
    </w:p>
    <w:p w14:paraId="68A16DE2" w14:textId="7CBB88C9" w:rsidR="008573BD" w:rsidRDefault="008573BD">
      <w:pPr>
        <w:widowControl/>
        <w:jc w:val="left"/>
        <w:rPr>
          <w:rFonts w:cs="阿里巴巴普惠体"/>
          <w:b/>
          <w:bCs/>
        </w:rPr>
      </w:pPr>
    </w:p>
    <w:p w14:paraId="417B74DD" w14:textId="77777777" w:rsidR="002C277F" w:rsidRDefault="002C277F">
      <w:pPr>
        <w:widowControl/>
        <w:jc w:val="left"/>
        <w:rPr>
          <w:rFonts w:cs="阿里巴巴普惠体"/>
          <w:b/>
          <w:bCs/>
        </w:rPr>
      </w:pPr>
    </w:p>
    <w:p w14:paraId="16A124A4" w14:textId="795156B5" w:rsidR="008573BD" w:rsidRDefault="008573BD">
      <w:pPr>
        <w:widowControl/>
        <w:jc w:val="left"/>
        <w:rPr>
          <w:rFonts w:cs="阿里巴巴普惠体"/>
          <w:b/>
          <w:bCs/>
        </w:rPr>
      </w:pPr>
    </w:p>
    <w:p w14:paraId="407863CD" w14:textId="3C92DF4F" w:rsidR="00241F20" w:rsidRDefault="00241F20">
      <w:pPr>
        <w:widowControl/>
        <w:jc w:val="left"/>
        <w:rPr>
          <w:rFonts w:cs="阿里巴巴普惠体"/>
          <w:b/>
          <w:bCs/>
        </w:rPr>
      </w:pPr>
    </w:p>
    <w:p w14:paraId="4DF65694" w14:textId="2EF50936" w:rsidR="00241F20" w:rsidRDefault="00241F20">
      <w:pPr>
        <w:widowControl/>
        <w:jc w:val="left"/>
        <w:rPr>
          <w:rFonts w:cs="阿里巴巴普惠体"/>
          <w:b/>
          <w:bCs/>
        </w:rPr>
      </w:pPr>
    </w:p>
    <w:p w14:paraId="223884B1" w14:textId="4EBB70EE" w:rsidR="007C3108" w:rsidRDefault="007C3108">
      <w:pPr>
        <w:widowControl/>
        <w:jc w:val="left"/>
        <w:rPr>
          <w:rFonts w:cs="阿里巴巴普惠体"/>
          <w:b/>
          <w:bCs/>
        </w:rPr>
      </w:pPr>
    </w:p>
    <w:p w14:paraId="00F48F35" w14:textId="040346FF" w:rsidR="00C312E9" w:rsidRPr="00C4529C" w:rsidRDefault="0021029B" w:rsidP="00C3526F">
      <w:pPr>
        <w:pStyle w:val="Subtitle"/>
      </w:pPr>
      <w:bookmarkStart w:id="1" w:name="_Toc128406586"/>
      <w:bookmarkStart w:id="2" w:name="_Toc158214190"/>
      <w:r w:rsidRPr="0021029B">
        <w:rPr>
          <w:rFonts w:hint="eastAsia"/>
        </w:rPr>
        <w:t>玩家操控船只</w:t>
      </w:r>
      <w:r w:rsidR="00E342D0">
        <w:rPr>
          <w:rFonts w:hint="eastAsia"/>
        </w:rPr>
        <w:t>在</w:t>
      </w:r>
      <w:r w:rsidRPr="0021029B">
        <w:rPr>
          <w:rFonts w:hint="eastAsia"/>
        </w:rPr>
        <w:t>不同海域上航行探险</w:t>
      </w:r>
      <w:bookmarkEnd w:id="1"/>
      <w:r w:rsidR="00030459">
        <w:rPr>
          <w:rFonts w:hint="eastAsia"/>
        </w:rPr>
        <w:t>，</w:t>
      </w:r>
      <w:r w:rsidR="00B730D8">
        <w:rPr>
          <w:rFonts w:hint="eastAsia"/>
        </w:rPr>
        <w:t>经历</w:t>
      </w:r>
      <w:r w:rsidR="001507C6">
        <w:rPr>
          <w:rFonts w:hint="eastAsia"/>
        </w:rPr>
        <w:t>奇幻冒险</w:t>
      </w:r>
      <w:r w:rsidR="00B730D8">
        <w:rPr>
          <w:rFonts w:hint="eastAsia"/>
        </w:rPr>
        <w:t>。</w:t>
      </w:r>
      <w:bookmarkEnd w:id="2"/>
    </w:p>
    <w:p w14:paraId="41269AE0" w14:textId="77777777" w:rsidR="00C22DC6" w:rsidRPr="00C4529C" w:rsidRDefault="00C22DC6">
      <w:pPr>
        <w:widowControl/>
        <w:jc w:val="left"/>
        <w:rPr>
          <w:rFonts w:cs="阿里巴巴普惠体"/>
          <w:b/>
          <w:bCs/>
        </w:rPr>
      </w:pPr>
      <w:r w:rsidRPr="00C4529C">
        <w:rPr>
          <w:rFonts w:cs="阿里巴巴普惠体"/>
          <w:b/>
          <w:bCs/>
        </w:rPr>
        <w:br w:type="page"/>
      </w:r>
    </w:p>
    <w:bookmarkStart w:id="3" w:name="_Toc158214191" w:displacedByCustomXml="next"/>
    <w:sdt>
      <w:sdtPr>
        <w:rPr>
          <w:b w:val="0"/>
          <w:bCs w:val="0"/>
          <w:kern w:val="2"/>
          <w:sz w:val="21"/>
          <w:szCs w:val="21"/>
          <w:lang w:val="zh-CN"/>
        </w:rPr>
        <w:id w:val="1266815194"/>
        <w:docPartObj>
          <w:docPartGallery w:val="Table of Contents"/>
          <w:docPartUnique/>
        </w:docPartObj>
      </w:sdtPr>
      <w:sdtEndPr/>
      <w:sdtContent>
        <w:p w14:paraId="44778888" w14:textId="77777777" w:rsidR="00820E4B" w:rsidRDefault="00807704" w:rsidP="00137948">
          <w:pPr>
            <w:pStyle w:val="Heading1"/>
            <w:rPr>
              <w:noProof/>
            </w:rPr>
          </w:pPr>
          <w:r w:rsidRPr="00C4529C">
            <w:rPr>
              <w:lang w:val="zh-CN"/>
            </w:rPr>
            <w:t>目录</w:t>
          </w:r>
          <w:bookmarkEnd w:id="3"/>
          <w:r w:rsidRPr="00C4529C">
            <w:rPr>
              <w:rFonts w:cstheme="majorBidi"/>
              <w:kern w:val="0"/>
            </w:rPr>
            <w:fldChar w:fldCharType="begin"/>
          </w:r>
          <w:r w:rsidRPr="00C4529C">
            <w:instrText xml:space="preserve"> TOC \o "1-3" \h \z \u </w:instrText>
          </w:r>
          <w:r w:rsidRPr="00C4529C">
            <w:rPr>
              <w:rFonts w:cstheme="majorBidi"/>
              <w:kern w:val="0"/>
            </w:rPr>
            <w:fldChar w:fldCharType="separate"/>
          </w:r>
        </w:p>
        <w:p w14:paraId="38BD9143" w14:textId="573A9C8C" w:rsidR="00820E4B" w:rsidRDefault="00963BB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189" w:history="1">
            <w:r w:rsidR="00820E4B" w:rsidRPr="002C1EB7">
              <w:rPr>
                <w:rStyle w:val="Hyperlink"/>
                <w:noProof/>
              </w:rPr>
              <w:t>Voyage Ahead 远航前方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_Toc158214189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0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5B7A9898" w14:textId="0B0F2585" w:rsidR="00820E4B" w:rsidRDefault="00963BB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190" w:history="1">
            <w:r w:rsidR="00820E4B" w:rsidRPr="002C1EB7">
              <w:rPr>
                <w:rStyle w:val="Hyperlink"/>
                <w:noProof/>
              </w:rPr>
              <w:t>玩家操控船只在不同海域上航行探险，经历奇幻冒险。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_Toc158214190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0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093CF695" w14:textId="00D0A0B5" w:rsidR="00820E4B" w:rsidRDefault="00963BB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191" w:history="1">
            <w:r w:rsidR="00820E4B" w:rsidRPr="002C1EB7">
              <w:rPr>
                <w:rStyle w:val="Hyperlink"/>
                <w:noProof/>
              </w:rPr>
              <w:t>1.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  <w:lang w:val="zh-CN"/>
              </w:rPr>
              <w:t>目录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_Toc158214191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02CC732C" w14:textId="7719E726" w:rsidR="00820E4B" w:rsidRDefault="00963BB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192" w:history="1">
            <w:r w:rsidR="00820E4B" w:rsidRPr="002C1EB7">
              <w:rPr>
                <w:rStyle w:val="Hyperlink"/>
                <w:noProof/>
              </w:rPr>
              <w:t>2.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修改日志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_Toc158214192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4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786B0592" w14:textId="29838232" w:rsidR="00820E4B" w:rsidRDefault="00963BB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193" w:history="1">
            <w:r w:rsidR="00820E4B" w:rsidRPr="002C1EB7">
              <w:rPr>
                <w:rStyle w:val="Hyperlink"/>
                <w:noProof/>
              </w:rPr>
              <w:t>3.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游戏总览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_Toc158214193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5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3CC1A0C9" w14:textId="178379DA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194" w:history="1">
            <w:r w:rsidR="00820E4B" w:rsidRPr="002C1EB7">
              <w:rPr>
                <w:rStyle w:val="Hyperlink"/>
                <w:noProof/>
              </w:rPr>
              <w:t>3.1.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游戏概念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_Toc158214194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5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6B421B67" w14:textId="7ECC1FA3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195" w:history="1">
            <w:r w:rsidR="00820E4B" w:rsidRPr="002C1EB7">
              <w:rPr>
                <w:rStyle w:val="Hyperlink"/>
                <w:noProof/>
              </w:rPr>
              <w:t>3.2.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类别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_Toc158214195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5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62223D32" w14:textId="34363FFE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196" w:history="1">
            <w:r w:rsidR="00820E4B" w:rsidRPr="002C1EB7">
              <w:rPr>
                <w:rStyle w:val="Hyperlink"/>
                <w:noProof/>
              </w:rPr>
              <w:t>3.3.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特点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_Toc158214196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5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56928DE4" w14:textId="2E8EAB59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197" w:history="1">
            <w:r w:rsidR="00820E4B" w:rsidRPr="002C1EB7">
              <w:rPr>
                <w:rStyle w:val="Hyperlink"/>
                <w:noProof/>
              </w:rPr>
              <w:t>3.4.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目标受众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_Toc158214197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5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4F5A3ECA" w14:textId="145AD142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198" w:history="1">
            <w:r w:rsidR="00820E4B" w:rsidRPr="002C1EB7">
              <w:rPr>
                <w:rStyle w:val="Hyperlink"/>
                <w:noProof/>
              </w:rPr>
              <w:t>3.5.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游戏风格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_Toc158214198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5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5427B8DA" w14:textId="56F845BD" w:rsidR="00820E4B" w:rsidRDefault="00963BB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199" w:history="1">
            <w:r w:rsidR="00820E4B" w:rsidRPr="002C1EB7">
              <w:rPr>
                <w:rStyle w:val="Hyperlink"/>
                <w:noProof/>
              </w:rPr>
              <w:t>4.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游戏玩法和机制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_Toc158214199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7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12EB6B80" w14:textId="7F21211B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00" w:history="1">
            <w:r w:rsidR="00820E4B" w:rsidRPr="002C1EB7">
              <w:rPr>
                <w:rStyle w:val="Hyperlink"/>
                <w:noProof/>
              </w:rPr>
              <w:t>4.1.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游戏玩法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_Toc158214200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7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6C87BAFB" w14:textId="28F0B8F4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01" w:history="1">
            <w:r w:rsidR="00820E4B" w:rsidRPr="002C1EB7">
              <w:rPr>
                <w:rStyle w:val="Hyperlink"/>
                <w:noProof/>
              </w:rPr>
              <w:t>4.2.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游戏流程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_Toc158214201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7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2E1D12D7" w14:textId="1951DD4E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02" w:history="1">
            <w:r w:rsidR="00820E4B" w:rsidRPr="002C1EB7">
              <w:rPr>
                <w:rStyle w:val="Hyperlink"/>
                <w:noProof/>
              </w:rPr>
              <w:t>4.3.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目标 / 循环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_Toc158214202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7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2C688C10" w14:textId="78C47E32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03" w:history="1">
            <w:r w:rsidR="00820E4B" w:rsidRPr="002C1EB7">
              <w:rPr>
                <w:rStyle w:val="Hyperlink"/>
                <w:noProof/>
              </w:rPr>
              <w:t>4.4.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游戏循环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_Toc158214203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8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41D20001" w14:textId="102B32FF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04" w:history="1">
            <w:r w:rsidR="00820E4B" w:rsidRPr="002C1EB7">
              <w:rPr>
                <w:rStyle w:val="Hyperlink"/>
                <w:noProof/>
              </w:rPr>
              <w:t>4.5.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机制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_Toc158214204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8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3056F710" w14:textId="4186D394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05" w:history="1">
            <w:r w:rsidR="00820E4B" w:rsidRPr="002C1EB7">
              <w:rPr>
                <w:rStyle w:val="Hyperlink"/>
                <w:noProof/>
              </w:rPr>
              <w:t>4.5.1.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技能机制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_Toc158214205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8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1350EC58" w14:textId="60D45015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06" w:history="1">
            <w:r w:rsidR="00820E4B" w:rsidRPr="002C1EB7">
              <w:rPr>
                <w:rStyle w:val="Hyperlink"/>
                <w:noProof/>
              </w:rPr>
              <w:t>4.5.2.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场景机制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_Toc158214206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9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2287A30B" w14:textId="131F4C9A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07" w:history="1">
            <w:r w:rsidR="00820E4B" w:rsidRPr="002C1EB7">
              <w:rPr>
                <w:rStyle w:val="Hyperlink"/>
                <w:noProof/>
              </w:rPr>
              <w:t>4.5.3.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局外成长机制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_Toc158214207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12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4886A3E1" w14:textId="6D9688E8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08" w:history="1">
            <w:r w:rsidR="00820E4B" w:rsidRPr="002C1EB7">
              <w:rPr>
                <w:rStyle w:val="Hyperlink"/>
                <w:noProof/>
              </w:rPr>
              <w:t>4.5.4.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局内成长机制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_Toc158214208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12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7049C221" w14:textId="78956CE1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09" w:history="1">
            <w:r w:rsidR="00820E4B" w:rsidRPr="002C1EB7">
              <w:rPr>
                <w:rStyle w:val="Hyperlink"/>
                <w:noProof/>
              </w:rPr>
              <w:t>4.6.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道具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_Toc158214209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12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58A9728F" w14:textId="16F35407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10" w:history="1">
            <w:r w:rsidR="00820E4B" w:rsidRPr="002C1EB7">
              <w:rPr>
                <w:rStyle w:val="Hyperlink"/>
                <w:noProof/>
              </w:rPr>
              <w:t>4.7.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行为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_Toc158214210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13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779CBA7A" w14:textId="5A29C63B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11" w:history="1">
            <w:r w:rsidR="00820E4B" w:rsidRPr="002C1EB7">
              <w:rPr>
                <w:rStyle w:val="Hyperlink"/>
                <w:noProof/>
              </w:rPr>
              <w:t>4.8.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战斗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_Toc158214211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13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52AAD50D" w14:textId="63CD3C1E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12" w:history="1">
            <w:r w:rsidR="00820E4B" w:rsidRPr="002C1EB7">
              <w:rPr>
                <w:rStyle w:val="Hyperlink"/>
                <w:noProof/>
              </w:rPr>
              <w:t>4.9.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经济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_Toc158214212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13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7EBC41F0" w14:textId="5DE9A284" w:rsidR="00820E4B" w:rsidRDefault="00963BB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13" w:history="1">
            <w:r w:rsidR="00820E4B" w:rsidRPr="002C1EB7">
              <w:rPr>
                <w:rStyle w:val="Hyperlink"/>
                <w:noProof/>
              </w:rPr>
              <w:t>4.10.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关卡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_Toc158214213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13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173A9BCF" w14:textId="3BE68692" w:rsidR="00820E4B" w:rsidRDefault="00963BBF">
          <w:pPr>
            <w:pStyle w:val="TOC3"/>
            <w:tabs>
              <w:tab w:val="left" w:pos="1694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14" w:history="1">
            <w:r w:rsidR="00820E4B" w:rsidRPr="002C1EB7">
              <w:rPr>
                <w:rStyle w:val="Hyperlink"/>
                <w:noProof/>
              </w:rPr>
              <w:t>4.10.1.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传递信息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_Toc158214214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13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3E782559" w14:textId="33D512B1" w:rsidR="00820E4B" w:rsidRDefault="00963BB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15" w:history="1">
            <w:r w:rsidR="00820E4B" w:rsidRPr="002C1EB7">
              <w:rPr>
                <w:rStyle w:val="Hyperlink"/>
                <w:noProof/>
              </w:rPr>
              <w:t>4.11.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游戏菜单流程图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_Toc158214215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13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223D964F" w14:textId="439F83EB" w:rsidR="00820E4B" w:rsidRDefault="00963BB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16" w:history="1">
            <w:r w:rsidR="00820E4B" w:rsidRPr="002C1EB7">
              <w:rPr>
                <w:rStyle w:val="Hyperlink"/>
                <w:noProof/>
              </w:rPr>
              <w:t>4.12.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游戏选项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_Toc158214216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14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2FBC1969" w14:textId="60FF94A1" w:rsidR="00820E4B" w:rsidRDefault="00963BB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17" w:history="1">
            <w:r w:rsidR="00820E4B" w:rsidRPr="002C1EB7">
              <w:rPr>
                <w:rStyle w:val="Hyperlink"/>
                <w:noProof/>
              </w:rPr>
              <w:t>4.13.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重新开始和存档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_Toc158214217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14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5E279A46" w14:textId="5CA4E7F4" w:rsidR="00820E4B" w:rsidRDefault="00963BBF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18" w:history="1">
            <w:r w:rsidR="00820E4B" w:rsidRPr="002C1EB7">
              <w:rPr>
                <w:rStyle w:val="Hyperlink"/>
                <w:noProof/>
              </w:rPr>
              <w:t>4.14.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作弊码和彩蛋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_Toc158214218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14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3056540F" w14:textId="0DAD6841" w:rsidR="00820E4B" w:rsidRDefault="00963BB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19" w:history="1">
            <w:r w:rsidR="00820E4B" w:rsidRPr="002C1EB7">
              <w:rPr>
                <w:rStyle w:val="Hyperlink"/>
                <w:noProof/>
              </w:rPr>
              <w:t>5.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故事、背景和角色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_Toc158214219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15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7AE39B1D" w14:textId="47FDC14B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20" w:history="1">
            <w:r w:rsidR="00820E4B" w:rsidRPr="002C1EB7">
              <w:rPr>
                <w:rStyle w:val="Hyperlink"/>
                <w:noProof/>
              </w:rPr>
              <w:t>5.1.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故事大纲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_Toc158214220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15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08C2954F" w14:textId="5ECFA624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21" w:history="1">
            <w:r w:rsidR="00820E4B" w:rsidRPr="002C1EB7">
              <w:rPr>
                <w:rStyle w:val="Hyperlink"/>
                <w:noProof/>
              </w:rPr>
              <w:t>5.2.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世界背景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_Toc158214221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15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2BE6AF39" w14:textId="2623E7CD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22" w:history="1">
            <w:r w:rsidR="00820E4B" w:rsidRPr="002C1EB7">
              <w:rPr>
                <w:rStyle w:val="Hyperlink"/>
                <w:noProof/>
              </w:rPr>
              <w:t>5.3.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世界的总体印象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_Toc158214222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15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4BDCE809" w14:textId="56AEDF8D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23" w:history="1">
            <w:r w:rsidR="00820E4B" w:rsidRPr="002C1EB7">
              <w:rPr>
                <w:rStyle w:val="Hyperlink"/>
                <w:noProof/>
              </w:rPr>
              <w:t>5.4.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地区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_Toc158214223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15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74BE824C" w14:textId="744B7FC0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24" w:history="1">
            <w:r w:rsidR="00820E4B" w:rsidRPr="002C1EB7">
              <w:rPr>
                <w:rStyle w:val="Hyperlink"/>
                <w:noProof/>
              </w:rPr>
              <w:t>5.4.1.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群岛水域（教程）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_Toc158214224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15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4B99A66E" w14:textId="42BA7281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25" w:history="1">
            <w:r w:rsidR="00820E4B" w:rsidRPr="002C1EB7">
              <w:rPr>
                <w:rStyle w:val="Hyperlink"/>
                <w:noProof/>
              </w:rPr>
              <w:t>5.4.2.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珊瑚礁（头目）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_Toc158214225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15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60929783" w14:textId="34325A2E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26" w:history="1">
            <w:r w:rsidR="00820E4B" w:rsidRPr="002C1EB7">
              <w:rPr>
                <w:rStyle w:val="Hyperlink"/>
                <w:noProof/>
              </w:rPr>
              <w:t>5.4.3.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风暴海域（头目）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_Toc158214226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16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72CB565A" w14:textId="3291A4FE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27" w:history="1">
            <w:r w:rsidR="00820E4B" w:rsidRPr="002C1EB7">
              <w:rPr>
                <w:rStyle w:val="Hyperlink"/>
                <w:noProof/>
              </w:rPr>
              <w:t>5.4.4.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冰霜河岸（头目）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_Toc158214227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16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7DBCABC2" w14:textId="53FF8CAD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28" w:history="1">
            <w:r w:rsidR="00820E4B" w:rsidRPr="002C1EB7">
              <w:rPr>
                <w:rStyle w:val="Hyperlink"/>
                <w:noProof/>
              </w:rPr>
              <w:t>5.4.5.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迷雾静海（头目）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_Toc158214228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16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4A16356D" w14:textId="28705995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29" w:history="1">
            <w:r w:rsidR="00820E4B" w:rsidRPr="002C1EB7">
              <w:rPr>
                <w:rStyle w:val="Hyperlink"/>
                <w:noProof/>
              </w:rPr>
              <w:t>5.4.6.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密林流域（头目）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_Toc158214229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16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510C6B7E" w14:textId="07F8075C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30" w:history="1">
            <w:r w:rsidR="00820E4B" w:rsidRPr="002C1EB7">
              <w:rPr>
                <w:rStyle w:val="Hyperlink"/>
                <w:noProof/>
              </w:rPr>
              <w:t>5.4.7.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火山震屿（头目）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_Toc158214230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16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648492E5" w14:textId="4AF80AE8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31" w:history="1">
            <w:r w:rsidR="00820E4B" w:rsidRPr="002C1EB7">
              <w:rPr>
                <w:rStyle w:val="Hyperlink"/>
                <w:noProof/>
              </w:rPr>
              <w:t>5.4.8.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机械群岛（Boss）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_Toc158214231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16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4D043807" w14:textId="68F92942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32" w:history="1">
            <w:r w:rsidR="00820E4B" w:rsidRPr="002C1EB7">
              <w:rPr>
                <w:rStyle w:val="Hyperlink"/>
                <w:noProof/>
              </w:rPr>
              <w:t>5.4.9.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古老狭岛（Boss）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_Toc158214232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16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35E64068" w14:textId="2931AD8B" w:rsidR="00820E4B" w:rsidRDefault="00963BBF">
          <w:pPr>
            <w:pStyle w:val="TOC3"/>
            <w:tabs>
              <w:tab w:val="left" w:pos="1694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33" w:history="1">
            <w:r w:rsidR="00820E4B" w:rsidRPr="002C1EB7">
              <w:rPr>
                <w:rStyle w:val="Hyperlink"/>
                <w:noProof/>
              </w:rPr>
              <w:t>5.4.10.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世界尽头（Boss）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_Toc158214233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16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5D41A3C8" w14:textId="4055349E" w:rsidR="00820E4B" w:rsidRDefault="00963BBF">
          <w:pPr>
            <w:pStyle w:val="TOC3"/>
            <w:tabs>
              <w:tab w:val="left" w:pos="1694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34" w:history="1">
            <w:r w:rsidR="00820E4B" w:rsidRPr="002C1EB7">
              <w:rPr>
                <w:rStyle w:val="Hyperlink"/>
                <w:noProof/>
              </w:rPr>
              <w:t>5.4.11.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幽邃海峡（Boss）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_Toc158214234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17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3A350CDE" w14:textId="46A3EC9B" w:rsidR="00820E4B" w:rsidRDefault="00963BB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35" w:history="1">
            <w:r w:rsidR="00820E4B" w:rsidRPr="002C1EB7">
              <w:rPr>
                <w:rStyle w:val="Hyperlink"/>
                <w:noProof/>
              </w:rPr>
              <w:t>6.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游戏关卡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_Toc158214235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18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203B78FE" w14:textId="00814EE4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36" w:history="1">
            <w:r w:rsidR="00820E4B" w:rsidRPr="002C1EB7">
              <w:rPr>
                <w:rStyle w:val="Hyperlink"/>
                <w:noProof/>
              </w:rPr>
              <w:t>6.1.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关卡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_Toc158214236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18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249D61AC" w14:textId="37BEB2CF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37" w:history="1">
            <w:r w:rsidR="00820E4B" w:rsidRPr="002C1EB7">
              <w:rPr>
                <w:rStyle w:val="Hyperlink"/>
                <w:noProof/>
              </w:rPr>
              <w:t>6.1.1.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群岛水域（教程）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_Toc158214237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18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44B8BC35" w14:textId="28DE5B00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38" w:history="1">
            <w:r w:rsidR="00820E4B" w:rsidRPr="002C1EB7">
              <w:rPr>
                <w:rStyle w:val="Hyperlink"/>
                <w:noProof/>
              </w:rPr>
              <w:t>6.1.2.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珊瑚礁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_Toc158214238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18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7E1903FC" w14:textId="3FFF7CC8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39" w:history="1">
            <w:r w:rsidR="00820E4B" w:rsidRPr="002C1EB7">
              <w:rPr>
                <w:rStyle w:val="Hyperlink"/>
                <w:noProof/>
              </w:rPr>
              <w:t>6.1.3.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风暴海域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_Toc158214239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18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20BAC65F" w14:textId="31FEC31D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40" w:history="1">
            <w:r w:rsidR="00820E4B" w:rsidRPr="002C1EB7">
              <w:rPr>
                <w:rStyle w:val="Hyperlink"/>
                <w:noProof/>
              </w:rPr>
              <w:t>6.1.4.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冰霜河岸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_Toc158214240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19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3858ECAD" w14:textId="1BEF57C6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41" w:history="1">
            <w:r w:rsidR="00820E4B" w:rsidRPr="002C1EB7">
              <w:rPr>
                <w:rStyle w:val="Hyperlink"/>
                <w:noProof/>
              </w:rPr>
              <w:t>6.1.5.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迷雾静海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_Toc158214241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19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467C6B3C" w14:textId="36ED58AF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42" w:history="1">
            <w:r w:rsidR="00820E4B" w:rsidRPr="002C1EB7">
              <w:rPr>
                <w:rStyle w:val="Hyperlink"/>
                <w:noProof/>
              </w:rPr>
              <w:t>6.1.6.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密林流域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_Toc158214242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20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2E2AB417" w14:textId="13B6E903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43" w:history="1">
            <w:r w:rsidR="00820E4B" w:rsidRPr="002C1EB7">
              <w:rPr>
                <w:rStyle w:val="Hyperlink"/>
                <w:noProof/>
              </w:rPr>
              <w:t>6.1.7.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火山震屿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_Toc158214243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20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374BA149" w14:textId="519F5A17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44" w:history="1">
            <w:r w:rsidR="00820E4B" w:rsidRPr="002C1EB7">
              <w:rPr>
                <w:rStyle w:val="Hyperlink"/>
                <w:noProof/>
              </w:rPr>
              <w:t>6.1.8.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机械群岛（Boss）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_Toc158214244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20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6B773992" w14:textId="21A16941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45" w:history="1">
            <w:r w:rsidR="00820E4B" w:rsidRPr="002C1EB7">
              <w:rPr>
                <w:rStyle w:val="Hyperlink"/>
                <w:noProof/>
              </w:rPr>
              <w:t>6.1.9.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古老狭岛（Boss）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_Toc158214245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21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57E87DE3" w14:textId="7FCCDBA6" w:rsidR="00820E4B" w:rsidRDefault="00963BBF">
          <w:pPr>
            <w:pStyle w:val="TOC3"/>
            <w:tabs>
              <w:tab w:val="left" w:pos="1694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46" w:history="1">
            <w:r w:rsidR="00820E4B" w:rsidRPr="002C1EB7">
              <w:rPr>
                <w:rStyle w:val="Hyperlink"/>
                <w:noProof/>
              </w:rPr>
              <w:t>6.1.10.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世界尽头（Boss）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_Toc158214246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21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0D326461" w14:textId="723D5BAF" w:rsidR="00820E4B" w:rsidRDefault="00963BBF">
          <w:pPr>
            <w:pStyle w:val="TOC3"/>
            <w:tabs>
              <w:tab w:val="left" w:pos="1694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47" w:history="1">
            <w:r w:rsidR="00820E4B" w:rsidRPr="002C1EB7">
              <w:rPr>
                <w:rStyle w:val="Hyperlink"/>
                <w:noProof/>
              </w:rPr>
              <w:t>6.1.11.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幽邃海峡（Boss）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_Toc158214247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22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61419AD4" w14:textId="068C64F6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48" w:history="1">
            <w:r w:rsidR="00820E4B" w:rsidRPr="002C1EB7">
              <w:rPr>
                <w:rStyle w:val="Hyperlink"/>
                <w:noProof/>
              </w:rPr>
              <w:t>6.2.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关卡曲线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_Toc158214248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22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2CDD9CB2" w14:textId="11347FF6" w:rsidR="00820E4B" w:rsidRDefault="00963BB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49" w:history="1">
            <w:r w:rsidR="00820E4B" w:rsidRPr="002C1EB7">
              <w:rPr>
                <w:rStyle w:val="Hyperlink"/>
                <w:noProof/>
              </w:rPr>
              <w:t>7.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交互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_Toc158214249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23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4CD11ECC" w14:textId="1A7AD1F3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50" w:history="1">
            <w:r w:rsidR="00820E4B" w:rsidRPr="002C1EB7">
              <w:rPr>
                <w:rStyle w:val="Hyperlink"/>
                <w:noProof/>
              </w:rPr>
              <w:t>7.1.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视觉系统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_Toc158214250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23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0D97528D" w14:textId="10FA89A8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51" w:history="1">
            <w:r w:rsidR="00820E4B" w:rsidRPr="002C1EB7">
              <w:rPr>
                <w:rStyle w:val="Hyperlink"/>
                <w:noProof/>
              </w:rPr>
              <w:t>7.2.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控制系统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_Toc158214251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23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0146A7EB" w14:textId="2B5C9FA9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52" w:history="1">
            <w:r w:rsidR="00820E4B" w:rsidRPr="002C1EB7">
              <w:rPr>
                <w:rStyle w:val="Hyperlink"/>
                <w:noProof/>
              </w:rPr>
              <w:t>7.3.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声音、音乐和音效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_Toc158214252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24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0EA49ACC" w14:textId="52E73E6E" w:rsidR="00820E4B" w:rsidRDefault="00963BBF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53" w:history="1">
            <w:r w:rsidR="00820E4B" w:rsidRPr="002C1EB7">
              <w:rPr>
                <w:rStyle w:val="Hyperlink"/>
                <w:noProof/>
              </w:rPr>
              <w:t>7.3.1.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开发规格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_Toc158214253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24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5BD32EF8" w14:textId="622407F4" w:rsidR="00820E4B" w:rsidRDefault="00963BB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54" w:history="1">
            <w:r w:rsidR="00820E4B" w:rsidRPr="002C1EB7">
              <w:rPr>
                <w:rStyle w:val="Hyperlink"/>
                <w:noProof/>
              </w:rPr>
              <w:t>8.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AI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_Toc158214254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25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4FBDC18A" w14:textId="22402E9F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55" w:history="1">
            <w:r w:rsidR="00820E4B" w:rsidRPr="002C1EB7">
              <w:rPr>
                <w:rStyle w:val="Hyperlink"/>
                <w:noProof/>
              </w:rPr>
              <w:t>8.1.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敌对AI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_Toc158214255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25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3DB69A68" w14:textId="7F997F80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56" w:history="1">
            <w:r w:rsidR="00820E4B" w:rsidRPr="002C1EB7">
              <w:rPr>
                <w:rStyle w:val="Hyperlink"/>
                <w:noProof/>
              </w:rPr>
              <w:t>8.2.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非敌对AI/友好角色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_Toc158214256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25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214E685E" w14:textId="2A581FA3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57" w:history="1">
            <w:r w:rsidR="00820E4B" w:rsidRPr="002C1EB7">
              <w:rPr>
                <w:rStyle w:val="Hyperlink"/>
                <w:noProof/>
              </w:rPr>
              <w:t>8.3.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AI系统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_Toc158214257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25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580696CB" w14:textId="32EA6067" w:rsidR="00820E4B" w:rsidRDefault="00963BB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58" w:history="1">
            <w:r w:rsidR="00820E4B" w:rsidRPr="002C1EB7">
              <w:rPr>
                <w:rStyle w:val="Hyperlink"/>
                <w:noProof/>
              </w:rPr>
              <w:t>9.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技术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_Toc158214258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26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0FD3CFE0" w14:textId="2D5D7DE3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59" w:history="1">
            <w:r w:rsidR="00820E4B" w:rsidRPr="002C1EB7">
              <w:rPr>
                <w:rStyle w:val="Hyperlink"/>
                <w:noProof/>
              </w:rPr>
              <w:t>9.1.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目标硬件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_Toc158214259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26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4BDA8DF4" w14:textId="7F985D3B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60" w:history="1">
            <w:r w:rsidR="00820E4B" w:rsidRPr="002C1EB7">
              <w:rPr>
                <w:rStyle w:val="Hyperlink"/>
                <w:noProof/>
              </w:rPr>
              <w:t>9.2.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开发硬件和软件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_Toc158214260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26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1A84B1B8" w14:textId="54903BFE" w:rsidR="00820E4B" w:rsidRDefault="00963BB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61" w:history="1">
            <w:r w:rsidR="00820E4B" w:rsidRPr="002C1EB7">
              <w:rPr>
                <w:rStyle w:val="Hyperlink"/>
                <w:noProof/>
              </w:rPr>
              <w:t>9.3.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网络需求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_Toc158214261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26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6FA29EC8" w14:textId="52A5E15E" w:rsidR="00820E4B" w:rsidRDefault="00963BBF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58214262" w:history="1">
            <w:r w:rsidR="00820E4B" w:rsidRPr="002C1EB7">
              <w:rPr>
                <w:rStyle w:val="Hyperlink"/>
                <w:noProof/>
              </w:rPr>
              <w:t>10.</w:t>
            </w:r>
            <w:r w:rsidR="00820E4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820E4B" w:rsidRPr="002C1EB7">
              <w:rPr>
                <w:rStyle w:val="Hyperlink"/>
                <w:noProof/>
              </w:rPr>
              <w:t>游戏美术</w:t>
            </w:r>
            <w:r w:rsidR="00820E4B">
              <w:rPr>
                <w:noProof/>
                <w:webHidden/>
              </w:rPr>
              <w:tab/>
            </w:r>
            <w:r w:rsidR="00820E4B">
              <w:rPr>
                <w:noProof/>
                <w:webHidden/>
              </w:rPr>
              <w:fldChar w:fldCharType="begin"/>
            </w:r>
            <w:r w:rsidR="00820E4B">
              <w:rPr>
                <w:noProof/>
                <w:webHidden/>
              </w:rPr>
              <w:instrText xml:space="preserve"> PAGEREF _Toc158214262 \h </w:instrText>
            </w:r>
            <w:r w:rsidR="00820E4B">
              <w:rPr>
                <w:noProof/>
                <w:webHidden/>
              </w:rPr>
            </w:r>
            <w:r w:rsidR="00820E4B">
              <w:rPr>
                <w:noProof/>
                <w:webHidden/>
              </w:rPr>
              <w:fldChar w:fldCharType="separate"/>
            </w:r>
            <w:r w:rsidR="00820E4B">
              <w:rPr>
                <w:noProof/>
                <w:webHidden/>
              </w:rPr>
              <w:t>27</w:t>
            </w:r>
            <w:r w:rsidR="00820E4B">
              <w:rPr>
                <w:noProof/>
                <w:webHidden/>
              </w:rPr>
              <w:fldChar w:fldCharType="end"/>
            </w:r>
          </w:hyperlink>
        </w:p>
        <w:p w14:paraId="0D0C5C7C" w14:textId="77777777" w:rsidR="00AB621B" w:rsidRPr="00C4529C" w:rsidRDefault="00807704" w:rsidP="00807704">
          <w:r w:rsidRPr="00C4529C">
            <w:rPr>
              <w:b/>
              <w:bCs/>
              <w:lang w:val="zh-CN"/>
            </w:rPr>
            <w:fldChar w:fldCharType="end"/>
          </w:r>
        </w:p>
      </w:sdtContent>
    </w:sdt>
    <w:p w14:paraId="2E44AD2E" w14:textId="77777777" w:rsidR="00B55A3C" w:rsidRPr="00C4529C" w:rsidRDefault="005668FC">
      <w:pPr>
        <w:widowControl/>
        <w:jc w:val="left"/>
        <w:rPr>
          <w:rFonts w:cs="阿里巴巴普惠体"/>
          <w:b/>
          <w:bCs/>
        </w:rPr>
      </w:pPr>
      <w:r w:rsidRPr="00C4529C">
        <w:rPr>
          <w:rFonts w:cs="阿里巴巴普惠体"/>
          <w:b/>
          <w:bCs/>
        </w:rPr>
        <w:br w:type="page"/>
      </w:r>
    </w:p>
    <w:p w14:paraId="1BB49707" w14:textId="77777777" w:rsidR="00AB5D6C" w:rsidRPr="00C4529C" w:rsidRDefault="00C4529C" w:rsidP="00C4529C">
      <w:pPr>
        <w:pStyle w:val="Heading1"/>
      </w:pPr>
      <w:bookmarkStart w:id="4" w:name="_Toc158214192"/>
      <w:r w:rsidRPr="00C4529C">
        <w:rPr>
          <w:rFonts w:hint="eastAsia"/>
        </w:rPr>
        <w:lastRenderedPageBreak/>
        <w:t>修改日志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3119"/>
        <w:gridCol w:w="1638"/>
      </w:tblGrid>
      <w:tr w:rsidR="00C4529C" w:rsidRPr="00C4529C" w14:paraId="536ECDFA" w14:textId="77777777" w:rsidTr="00B723F0">
        <w:tc>
          <w:tcPr>
            <w:tcW w:w="1413" w:type="dxa"/>
          </w:tcPr>
          <w:p w14:paraId="7A12AECC" w14:textId="77777777" w:rsidR="00C4529C" w:rsidRPr="00C4529C" w:rsidRDefault="00C4529C" w:rsidP="00726760">
            <w:pPr>
              <w:pStyle w:val="a"/>
            </w:pPr>
            <w:r w:rsidRPr="00C4529C">
              <w:rPr>
                <w:rFonts w:hint="eastAsia"/>
              </w:rPr>
              <w:t>时间</w:t>
            </w:r>
          </w:p>
        </w:tc>
        <w:tc>
          <w:tcPr>
            <w:tcW w:w="2126" w:type="dxa"/>
          </w:tcPr>
          <w:p w14:paraId="39C8BE59" w14:textId="77777777" w:rsidR="00C4529C" w:rsidRPr="00C4529C" w:rsidRDefault="00B723F0" w:rsidP="00C4529C">
            <w:pPr>
              <w:pStyle w:val="a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119" w:type="dxa"/>
          </w:tcPr>
          <w:p w14:paraId="653B2815" w14:textId="77777777" w:rsidR="00C4529C" w:rsidRPr="00C4529C" w:rsidRDefault="00B723F0" w:rsidP="00C4529C">
            <w:pPr>
              <w:pStyle w:val="a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38" w:type="dxa"/>
          </w:tcPr>
          <w:p w14:paraId="297D9FF9" w14:textId="77777777" w:rsidR="00C4529C" w:rsidRPr="00C4529C" w:rsidRDefault="00B723F0" w:rsidP="00B723F0">
            <w:pPr>
              <w:pStyle w:val="a"/>
            </w:pPr>
            <w:r>
              <w:rPr>
                <w:rFonts w:hint="eastAsia"/>
              </w:rPr>
              <w:t>备注</w:t>
            </w:r>
          </w:p>
        </w:tc>
      </w:tr>
      <w:tr w:rsidR="00C4529C" w:rsidRPr="00C4529C" w14:paraId="5310341B" w14:textId="77777777" w:rsidTr="00B723F0">
        <w:tc>
          <w:tcPr>
            <w:tcW w:w="1413" w:type="dxa"/>
          </w:tcPr>
          <w:p w14:paraId="5CE0C457" w14:textId="61B8A468" w:rsidR="00C4529C" w:rsidRPr="00C4529C" w:rsidRDefault="00EA6937" w:rsidP="00B723F0">
            <w:pPr>
              <w:pStyle w:val="a"/>
            </w:pPr>
            <w:r>
              <w:rPr>
                <w:rFonts w:hint="eastAsia"/>
              </w:rPr>
              <w:t>2</w:t>
            </w:r>
            <w:r>
              <w:t>/1/2024</w:t>
            </w:r>
          </w:p>
        </w:tc>
        <w:tc>
          <w:tcPr>
            <w:tcW w:w="2126" w:type="dxa"/>
          </w:tcPr>
          <w:p w14:paraId="35D91340" w14:textId="7916F2C2" w:rsidR="00C4529C" w:rsidRPr="00C4529C" w:rsidRDefault="008303BA" w:rsidP="00B723F0">
            <w:pPr>
              <w:pStyle w:val="a"/>
            </w:pPr>
            <w:r>
              <w:rPr>
                <w:rFonts w:hint="eastAsia"/>
              </w:rPr>
              <w:t>Cyan</w:t>
            </w:r>
            <w:r>
              <w:t xml:space="preserve"> Han</w:t>
            </w:r>
          </w:p>
        </w:tc>
        <w:tc>
          <w:tcPr>
            <w:tcW w:w="3119" w:type="dxa"/>
          </w:tcPr>
          <w:p w14:paraId="12B5C3BC" w14:textId="77777777" w:rsidR="00B723F0" w:rsidRDefault="00B723F0" w:rsidP="007E1A94">
            <w:pPr>
              <w:pStyle w:val="a1"/>
              <w:numPr>
                <w:ilvl w:val="0"/>
                <w:numId w:val="3"/>
              </w:numPr>
            </w:pPr>
            <w:r>
              <w:rPr>
                <w:rFonts w:hint="eastAsia"/>
              </w:rPr>
              <w:t>创建文档</w:t>
            </w:r>
          </w:p>
          <w:p w14:paraId="71D17154" w14:textId="77777777" w:rsidR="009F4C34" w:rsidRDefault="009F4C34" w:rsidP="007E1A94">
            <w:pPr>
              <w:pStyle w:val="a1"/>
              <w:numPr>
                <w:ilvl w:val="0"/>
                <w:numId w:val="3"/>
              </w:numPr>
            </w:pPr>
            <w:r>
              <w:rPr>
                <w:rFonts w:hint="eastAsia"/>
              </w:rPr>
              <w:t>游戏总览</w:t>
            </w:r>
          </w:p>
          <w:p w14:paraId="7C3DF580" w14:textId="20785C3F" w:rsidR="003F08CC" w:rsidRPr="00C4529C" w:rsidRDefault="003F08CC" w:rsidP="007E1A94">
            <w:pPr>
              <w:pStyle w:val="a1"/>
              <w:numPr>
                <w:ilvl w:val="0"/>
                <w:numId w:val="3"/>
              </w:numPr>
            </w:pPr>
            <w:r>
              <w:rPr>
                <w:rFonts w:hint="eastAsia"/>
              </w:rPr>
              <w:t>技术</w:t>
            </w:r>
          </w:p>
        </w:tc>
        <w:tc>
          <w:tcPr>
            <w:tcW w:w="1638" w:type="dxa"/>
          </w:tcPr>
          <w:p w14:paraId="70003578" w14:textId="77777777" w:rsidR="00C4529C" w:rsidRPr="00C4529C" w:rsidRDefault="00C4529C" w:rsidP="00B723F0">
            <w:pPr>
              <w:pStyle w:val="a1"/>
            </w:pPr>
          </w:p>
        </w:tc>
      </w:tr>
      <w:tr w:rsidR="00C4529C" w:rsidRPr="00C4529C" w14:paraId="06FF73F6" w14:textId="77777777" w:rsidTr="00B723F0">
        <w:tc>
          <w:tcPr>
            <w:tcW w:w="1413" w:type="dxa"/>
          </w:tcPr>
          <w:p w14:paraId="2FABBEDC" w14:textId="3C7738C7" w:rsidR="00C4529C" w:rsidRPr="00C4529C" w:rsidRDefault="00130593" w:rsidP="00B723F0">
            <w:pPr>
              <w:pStyle w:val="a"/>
            </w:pPr>
            <w:r>
              <w:rPr>
                <w:rFonts w:hint="eastAsia"/>
              </w:rPr>
              <w:t>2</w:t>
            </w:r>
            <w:r>
              <w:t>/2/2024</w:t>
            </w:r>
          </w:p>
        </w:tc>
        <w:tc>
          <w:tcPr>
            <w:tcW w:w="2126" w:type="dxa"/>
          </w:tcPr>
          <w:p w14:paraId="6AC5C999" w14:textId="2BAF2547" w:rsidR="00C4529C" w:rsidRPr="00C4529C" w:rsidRDefault="00130593" w:rsidP="00B723F0">
            <w:pPr>
              <w:pStyle w:val="a"/>
            </w:pPr>
            <w:r>
              <w:rPr>
                <w:rFonts w:hint="eastAsia"/>
              </w:rPr>
              <w:t>C</w:t>
            </w:r>
            <w:r>
              <w:t>yan Han</w:t>
            </w:r>
          </w:p>
        </w:tc>
        <w:tc>
          <w:tcPr>
            <w:tcW w:w="3119" w:type="dxa"/>
          </w:tcPr>
          <w:p w14:paraId="40D3DDF4" w14:textId="65A50A13" w:rsidR="00D80861" w:rsidRPr="00D80861" w:rsidRDefault="00D80861" w:rsidP="007E1A94">
            <w:pPr>
              <w:pStyle w:val="a1"/>
              <w:numPr>
                <w:ilvl w:val="0"/>
                <w:numId w:val="23"/>
              </w:numPr>
              <w:rPr>
                <w:bCs w:val="0"/>
              </w:rPr>
            </w:pPr>
            <w:r>
              <w:rPr>
                <w:rFonts w:hint="eastAsia"/>
                <w:bCs w:val="0"/>
              </w:rPr>
              <w:t>交互</w:t>
            </w:r>
          </w:p>
        </w:tc>
        <w:tc>
          <w:tcPr>
            <w:tcW w:w="1638" w:type="dxa"/>
          </w:tcPr>
          <w:p w14:paraId="1AF6BEB9" w14:textId="77777777" w:rsidR="00C4529C" w:rsidRPr="00C4529C" w:rsidRDefault="00C4529C" w:rsidP="00B723F0">
            <w:pPr>
              <w:pStyle w:val="a1"/>
              <w:rPr>
                <w:b/>
              </w:rPr>
            </w:pPr>
          </w:p>
        </w:tc>
      </w:tr>
      <w:tr w:rsidR="00C4529C" w:rsidRPr="00C4529C" w14:paraId="20CE166E" w14:textId="77777777" w:rsidTr="00B723F0">
        <w:tc>
          <w:tcPr>
            <w:tcW w:w="1413" w:type="dxa"/>
          </w:tcPr>
          <w:p w14:paraId="1110530D" w14:textId="24C1B0F4" w:rsidR="00C4529C" w:rsidRPr="00C4529C" w:rsidRDefault="003D4FB7" w:rsidP="00B723F0">
            <w:pPr>
              <w:pStyle w:val="a"/>
            </w:pPr>
            <w:r>
              <w:rPr>
                <w:rFonts w:hint="eastAsia"/>
              </w:rPr>
              <w:t>2</w:t>
            </w:r>
            <w:r>
              <w:t>/</w:t>
            </w:r>
            <w:r w:rsidR="00DC45D3">
              <w:t>4</w:t>
            </w:r>
            <w:r>
              <w:t>/2024</w:t>
            </w:r>
          </w:p>
        </w:tc>
        <w:tc>
          <w:tcPr>
            <w:tcW w:w="2126" w:type="dxa"/>
          </w:tcPr>
          <w:p w14:paraId="3A4ED36B" w14:textId="723B2D80" w:rsidR="00C4529C" w:rsidRPr="00C4529C" w:rsidRDefault="003D4FB7" w:rsidP="00B723F0">
            <w:pPr>
              <w:pStyle w:val="a"/>
            </w:pPr>
            <w:r>
              <w:rPr>
                <w:rFonts w:hint="eastAsia"/>
              </w:rPr>
              <w:t>C</w:t>
            </w:r>
            <w:r>
              <w:t>yan Han</w:t>
            </w:r>
          </w:p>
        </w:tc>
        <w:tc>
          <w:tcPr>
            <w:tcW w:w="3119" w:type="dxa"/>
          </w:tcPr>
          <w:p w14:paraId="0D9CA18B" w14:textId="77777777" w:rsidR="003D4FB7" w:rsidRDefault="003D4FB7" w:rsidP="007E1A94">
            <w:pPr>
              <w:pStyle w:val="a1"/>
              <w:numPr>
                <w:ilvl w:val="0"/>
                <w:numId w:val="24"/>
              </w:numPr>
              <w:rPr>
                <w:bCs w:val="0"/>
              </w:rPr>
            </w:pPr>
            <w:r>
              <w:rPr>
                <w:rFonts w:hint="eastAsia"/>
                <w:bCs w:val="0"/>
              </w:rPr>
              <w:t>关卡</w:t>
            </w:r>
          </w:p>
          <w:p w14:paraId="7D118476" w14:textId="570549FC" w:rsidR="00C4529C" w:rsidRPr="003D4FB7" w:rsidRDefault="003D4FB7" w:rsidP="007E1A94">
            <w:pPr>
              <w:pStyle w:val="a1"/>
              <w:numPr>
                <w:ilvl w:val="0"/>
                <w:numId w:val="24"/>
              </w:numPr>
              <w:rPr>
                <w:bCs w:val="0"/>
              </w:rPr>
            </w:pPr>
            <w:r>
              <w:rPr>
                <w:rFonts w:hint="eastAsia"/>
                <w:bCs w:val="0"/>
              </w:rPr>
              <w:t>故事</w:t>
            </w:r>
          </w:p>
        </w:tc>
        <w:tc>
          <w:tcPr>
            <w:tcW w:w="1638" w:type="dxa"/>
          </w:tcPr>
          <w:p w14:paraId="2413A5D8" w14:textId="77777777" w:rsidR="00C4529C" w:rsidRPr="00C4529C" w:rsidRDefault="00C4529C" w:rsidP="00B723F0">
            <w:pPr>
              <w:pStyle w:val="a1"/>
              <w:rPr>
                <w:b/>
              </w:rPr>
            </w:pPr>
          </w:p>
        </w:tc>
      </w:tr>
      <w:tr w:rsidR="00C14D4B" w:rsidRPr="00C4529C" w14:paraId="295D7097" w14:textId="77777777" w:rsidTr="00B723F0">
        <w:tc>
          <w:tcPr>
            <w:tcW w:w="1413" w:type="dxa"/>
          </w:tcPr>
          <w:p w14:paraId="1DFF8440" w14:textId="27323792" w:rsidR="00C14D4B" w:rsidRDefault="00DC45D3" w:rsidP="00B723F0">
            <w:pPr>
              <w:pStyle w:val="a"/>
            </w:pPr>
            <w:r>
              <w:rPr>
                <w:rFonts w:hint="eastAsia"/>
              </w:rPr>
              <w:t>2</w:t>
            </w:r>
            <w:r>
              <w:t>/5/2024</w:t>
            </w:r>
          </w:p>
        </w:tc>
        <w:tc>
          <w:tcPr>
            <w:tcW w:w="2126" w:type="dxa"/>
          </w:tcPr>
          <w:p w14:paraId="6E8154AD" w14:textId="489B6C6A" w:rsidR="00C14D4B" w:rsidRDefault="00DC45D3" w:rsidP="00B723F0">
            <w:pPr>
              <w:pStyle w:val="a"/>
            </w:pPr>
            <w:r>
              <w:rPr>
                <w:rFonts w:hint="eastAsia"/>
              </w:rPr>
              <w:t>Cyan</w:t>
            </w:r>
            <w:r>
              <w:t xml:space="preserve"> H</w:t>
            </w:r>
            <w:r>
              <w:rPr>
                <w:rFonts w:hint="eastAsia"/>
              </w:rPr>
              <w:t>an</w:t>
            </w:r>
          </w:p>
        </w:tc>
        <w:tc>
          <w:tcPr>
            <w:tcW w:w="3119" w:type="dxa"/>
          </w:tcPr>
          <w:p w14:paraId="729A7159" w14:textId="7FAD45D7" w:rsidR="00C14D4B" w:rsidRDefault="008D3E42" w:rsidP="008D3E42">
            <w:pPr>
              <w:pStyle w:val="a1"/>
              <w:numPr>
                <w:ilvl w:val="0"/>
                <w:numId w:val="33"/>
              </w:numPr>
              <w:rPr>
                <w:bCs w:val="0"/>
              </w:rPr>
            </w:pPr>
            <w:r>
              <w:rPr>
                <w:rFonts w:hint="eastAsia"/>
                <w:bCs w:val="0"/>
              </w:rPr>
              <w:t>机制</w:t>
            </w:r>
          </w:p>
        </w:tc>
        <w:tc>
          <w:tcPr>
            <w:tcW w:w="1638" w:type="dxa"/>
          </w:tcPr>
          <w:p w14:paraId="29FB50F4" w14:textId="77777777" w:rsidR="00C14D4B" w:rsidRPr="00C4529C" w:rsidRDefault="00C14D4B" w:rsidP="00B723F0">
            <w:pPr>
              <w:pStyle w:val="a1"/>
              <w:rPr>
                <w:b/>
              </w:rPr>
            </w:pPr>
          </w:p>
        </w:tc>
      </w:tr>
    </w:tbl>
    <w:p w14:paraId="1D3F2DF7" w14:textId="77777777" w:rsidR="00AB5D6C" w:rsidRPr="00C4529C" w:rsidRDefault="00AB5D6C">
      <w:pPr>
        <w:widowControl/>
        <w:jc w:val="left"/>
        <w:rPr>
          <w:rFonts w:cs="阿里巴巴普惠体"/>
          <w:b/>
          <w:bCs/>
        </w:rPr>
      </w:pPr>
    </w:p>
    <w:p w14:paraId="1BD31275" w14:textId="77777777" w:rsidR="00AB5D6C" w:rsidRPr="00C4529C" w:rsidRDefault="00AB5D6C">
      <w:pPr>
        <w:widowControl/>
        <w:jc w:val="left"/>
        <w:rPr>
          <w:rFonts w:cs="阿里巴巴普惠体"/>
          <w:b/>
          <w:bCs/>
        </w:rPr>
      </w:pPr>
      <w:r w:rsidRPr="00C4529C">
        <w:rPr>
          <w:rFonts w:cs="阿里巴巴普惠体"/>
          <w:b/>
          <w:bCs/>
        </w:rPr>
        <w:br w:type="page"/>
      </w:r>
    </w:p>
    <w:p w14:paraId="0B77CF0D" w14:textId="77777777" w:rsidR="00F21B0F" w:rsidRPr="00C4529C" w:rsidRDefault="00275985" w:rsidP="007E1A94">
      <w:pPr>
        <w:pStyle w:val="Heading1"/>
        <w:numPr>
          <w:ilvl w:val="0"/>
          <w:numId w:val="1"/>
        </w:numPr>
      </w:pPr>
      <w:bookmarkStart w:id="5" w:name="_Toc158214193"/>
      <w:r w:rsidRPr="00C4529C">
        <w:rPr>
          <w:rFonts w:hint="eastAsia"/>
        </w:rPr>
        <w:lastRenderedPageBreak/>
        <w:t>游戏总览</w:t>
      </w:r>
      <w:bookmarkEnd w:id="5"/>
    </w:p>
    <w:p w14:paraId="0E4ED036" w14:textId="525B762A" w:rsidR="00F21B0F" w:rsidRDefault="00BF3410" w:rsidP="0016099C">
      <w:pPr>
        <w:pStyle w:val="Heading2"/>
      </w:pPr>
      <w:bookmarkStart w:id="6" w:name="_Toc158214194"/>
      <w:r w:rsidRPr="00C4529C">
        <w:rPr>
          <w:rFonts w:hint="eastAsia"/>
        </w:rPr>
        <w:t>游戏概念</w:t>
      </w:r>
      <w:bookmarkEnd w:id="6"/>
    </w:p>
    <w:p w14:paraId="5E4081F4" w14:textId="5548A5C7" w:rsidR="009041CF" w:rsidRPr="00C9019F" w:rsidRDefault="00C9019F" w:rsidP="003F5ED7">
      <w:pPr>
        <w:ind w:firstLine="420"/>
      </w:pPr>
      <w:r w:rsidRPr="00C9019F">
        <w:rPr>
          <w:rFonts w:hint="eastAsia"/>
        </w:rPr>
        <w:t>玩家操控船只，在不同海域上航行探险、获取能力、躲避礁石、遇到奇幻事件、和其他船只战斗，</w:t>
      </w:r>
      <w:r w:rsidR="00DB7093">
        <w:rPr>
          <w:rFonts w:hint="eastAsia"/>
        </w:rPr>
        <w:t>在一次次失败中，提升能力，</w:t>
      </w:r>
      <w:r w:rsidRPr="00C9019F">
        <w:rPr>
          <w:rFonts w:hint="eastAsia"/>
        </w:rPr>
        <w:t>最终到达旅途终点。</w:t>
      </w:r>
    </w:p>
    <w:p w14:paraId="00965AB9" w14:textId="0316BF89" w:rsidR="00F21B0F" w:rsidRDefault="00AA75B4" w:rsidP="0016099C">
      <w:pPr>
        <w:pStyle w:val="Heading2"/>
      </w:pPr>
      <w:bookmarkStart w:id="7" w:name="_Toc158214195"/>
      <w:r w:rsidRPr="00C4529C">
        <w:rPr>
          <w:rFonts w:hint="eastAsia"/>
        </w:rPr>
        <w:t>类别</w:t>
      </w:r>
      <w:bookmarkEnd w:id="7"/>
    </w:p>
    <w:p w14:paraId="1ABE8EE3" w14:textId="159D3280" w:rsidR="009A3098" w:rsidRDefault="009032B3" w:rsidP="00C15BD6">
      <w:pPr>
        <w:pStyle w:val="ListParagraph"/>
        <w:numPr>
          <w:ilvl w:val="0"/>
          <w:numId w:val="18"/>
        </w:numPr>
      </w:pPr>
      <w:r>
        <w:rPr>
          <w:rFonts w:hint="eastAsia"/>
        </w:rPr>
        <w:t>单人</w:t>
      </w:r>
      <w:r w:rsidR="00856344">
        <w:rPr>
          <w:rFonts w:hint="eastAsia"/>
        </w:rPr>
        <w:t>、</w:t>
      </w:r>
      <w:r>
        <w:rPr>
          <w:rFonts w:hint="eastAsia"/>
        </w:rPr>
        <w:t>俯视角</w:t>
      </w:r>
      <w:r w:rsidR="00856344">
        <w:rPr>
          <w:rFonts w:hint="eastAsia"/>
        </w:rPr>
        <w:t>、</w:t>
      </w:r>
      <w:r>
        <w:rPr>
          <w:rFonts w:hint="eastAsia"/>
        </w:rPr>
        <w:t>3</w:t>
      </w:r>
      <w:r>
        <w:t>D</w:t>
      </w:r>
      <w:r w:rsidR="00473C6E">
        <w:rPr>
          <w:rFonts w:hint="eastAsia"/>
        </w:rPr>
        <w:t>手机游戏</w:t>
      </w:r>
    </w:p>
    <w:p w14:paraId="196D91F1" w14:textId="77777777" w:rsidR="00431316" w:rsidRDefault="00BA2FEF" w:rsidP="00C15BD6">
      <w:pPr>
        <w:pStyle w:val="ListParagraph"/>
        <w:numPr>
          <w:ilvl w:val="0"/>
          <w:numId w:val="18"/>
        </w:numPr>
      </w:pPr>
      <w:r>
        <w:rPr>
          <w:rFonts w:hint="eastAsia"/>
        </w:rPr>
        <w:t>航海</w:t>
      </w:r>
    </w:p>
    <w:p w14:paraId="19558E66" w14:textId="28D54966" w:rsidR="00BA2FEF" w:rsidRDefault="00596AB7" w:rsidP="00C15BD6">
      <w:pPr>
        <w:pStyle w:val="ListParagraph"/>
        <w:numPr>
          <w:ilvl w:val="0"/>
          <w:numId w:val="18"/>
        </w:numPr>
      </w:pPr>
      <w:r>
        <w:rPr>
          <w:rFonts w:hint="eastAsia"/>
        </w:rPr>
        <w:t>奇幻</w:t>
      </w:r>
    </w:p>
    <w:p w14:paraId="3A346301" w14:textId="606E06F7" w:rsidR="003D14C4" w:rsidRDefault="00626917" w:rsidP="00C15BD6">
      <w:pPr>
        <w:pStyle w:val="ListParagraph"/>
        <w:numPr>
          <w:ilvl w:val="0"/>
          <w:numId w:val="18"/>
        </w:numPr>
      </w:pPr>
      <w:r>
        <w:rPr>
          <w:rFonts w:hint="eastAsia"/>
        </w:rPr>
        <w:t>Roguelike</w:t>
      </w:r>
    </w:p>
    <w:p w14:paraId="3F68902C" w14:textId="16447B86" w:rsidR="009B11BA" w:rsidRPr="009A3098" w:rsidRDefault="005236F2" w:rsidP="00C15BD6">
      <w:pPr>
        <w:pStyle w:val="ListParagraph"/>
        <w:numPr>
          <w:ilvl w:val="0"/>
          <w:numId w:val="18"/>
        </w:numPr>
      </w:pPr>
      <w:r>
        <w:rPr>
          <w:rFonts w:hint="eastAsia"/>
        </w:rPr>
        <w:t>休闲</w:t>
      </w:r>
      <w:r w:rsidR="00450361">
        <w:rPr>
          <w:rFonts w:hint="eastAsia"/>
        </w:rPr>
        <w:t>（或许）</w:t>
      </w:r>
    </w:p>
    <w:p w14:paraId="63F3D2F7" w14:textId="0FBDDAA8" w:rsidR="00247F01" w:rsidRDefault="00213B87" w:rsidP="00247F01">
      <w:pPr>
        <w:pStyle w:val="Heading2"/>
      </w:pPr>
      <w:bookmarkStart w:id="8" w:name="_Toc158214196"/>
      <w:r w:rsidRPr="00C4529C">
        <w:rPr>
          <w:rFonts w:hint="eastAsia"/>
        </w:rPr>
        <w:t>特点</w:t>
      </w:r>
      <w:bookmarkEnd w:id="8"/>
    </w:p>
    <w:p w14:paraId="743703CE" w14:textId="77777777" w:rsidR="00094192" w:rsidRDefault="00DA3362" w:rsidP="00C15BD6">
      <w:pPr>
        <w:pStyle w:val="ListParagraph"/>
      </w:pPr>
      <w:r>
        <w:rPr>
          <w:rFonts w:hint="eastAsia"/>
        </w:rPr>
        <w:t>陀螺仪</w:t>
      </w:r>
    </w:p>
    <w:p w14:paraId="496009CC" w14:textId="3EAFAAC4" w:rsidR="00750826" w:rsidRPr="00750826" w:rsidRDefault="00F64001" w:rsidP="00C15BD6">
      <w:pPr>
        <w:pStyle w:val="ListParagraph"/>
      </w:pPr>
      <w:r>
        <w:rPr>
          <w:rFonts w:hint="eastAsia"/>
        </w:rPr>
        <w:t>卡通</w:t>
      </w:r>
    </w:p>
    <w:p w14:paraId="14AAB945" w14:textId="5540CFEF" w:rsidR="00F21B0F" w:rsidRDefault="002339C1" w:rsidP="0016099C">
      <w:pPr>
        <w:pStyle w:val="Heading2"/>
      </w:pPr>
      <w:bookmarkStart w:id="9" w:name="_Toc158214197"/>
      <w:r w:rsidRPr="00C4529C">
        <w:rPr>
          <w:rFonts w:hint="eastAsia"/>
        </w:rPr>
        <w:t>目标受众</w:t>
      </w:r>
      <w:bookmarkEnd w:id="9"/>
    </w:p>
    <w:p w14:paraId="43AF4F85" w14:textId="1E76BCB2" w:rsidR="0060075F" w:rsidRPr="0060075F" w:rsidRDefault="00E541BB" w:rsidP="00C15BD6">
      <w:pPr>
        <w:pStyle w:val="ListParagraph"/>
      </w:pPr>
      <w:r>
        <w:rPr>
          <w:rFonts w:hint="eastAsia"/>
        </w:rPr>
        <w:t>坐在马桶上的休闲</w:t>
      </w:r>
      <w:r w:rsidR="00F30514">
        <w:rPr>
          <w:rFonts w:hint="eastAsia"/>
        </w:rPr>
        <w:t>、Roguelike</w:t>
      </w:r>
      <w:r>
        <w:rPr>
          <w:rFonts w:hint="eastAsia"/>
        </w:rPr>
        <w:t>游戏玩家</w:t>
      </w:r>
    </w:p>
    <w:p w14:paraId="74923D8E" w14:textId="08A9AD49" w:rsidR="00D85A41" w:rsidRPr="00C4529C" w:rsidRDefault="00515D1C" w:rsidP="00D85A41">
      <w:pPr>
        <w:pStyle w:val="Heading2"/>
      </w:pPr>
      <w:bookmarkStart w:id="10" w:name="_Toc158214198"/>
      <w:r w:rsidRPr="00C4529C">
        <w:rPr>
          <w:rFonts w:hint="eastAsia"/>
        </w:rPr>
        <w:t>游戏风格</w:t>
      </w:r>
      <w:bookmarkEnd w:id="10"/>
    </w:p>
    <w:p w14:paraId="5EE07E70" w14:textId="05C8103E" w:rsidR="002F00AE" w:rsidRDefault="00E81620" w:rsidP="00DB2D6F">
      <w:pPr>
        <w:ind w:firstLine="420"/>
      </w:pPr>
      <w:r>
        <w:rPr>
          <w:rFonts w:hint="eastAsia"/>
        </w:rPr>
        <w:t>游戏</w:t>
      </w:r>
      <w:r w:rsidR="000B5C41">
        <w:rPr>
          <w:rFonts w:hint="eastAsia"/>
        </w:rPr>
        <w:t>感受</w:t>
      </w:r>
      <w:r w:rsidR="00635585">
        <w:rPr>
          <w:rFonts w:hint="eastAsia"/>
        </w:rPr>
        <w:t>轻松、休闲</w:t>
      </w:r>
      <w:r w:rsidR="00E40C6D">
        <w:rPr>
          <w:rFonts w:hint="eastAsia"/>
        </w:rPr>
        <w:t>，难度会越来越高</w:t>
      </w:r>
      <w:r w:rsidR="00C11C43">
        <w:rPr>
          <w:rFonts w:hint="eastAsia"/>
        </w:rPr>
        <w:t>但</w:t>
      </w:r>
      <w:r w:rsidR="00036C6F">
        <w:rPr>
          <w:rFonts w:hint="eastAsia"/>
        </w:rPr>
        <w:t>总体仍然</w:t>
      </w:r>
      <w:r w:rsidR="00B00FB5">
        <w:rPr>
          <w:rFonts w:hint="eastAsia"/>
        </w:rPr>
        <w:t>是</w:t>
      </w:r>
      <w:r w:rsidR="00E21479">
        <w:rPr>
          <w:rFonts w:hint="eastAsia"/>
        </w:rPr>
        <w:t>简单</w:t>
      </w:r>
      <w:r w:rsidR="00C11C43">
        <w:rPr>
          <w:rFonts w:hint="eastAsia"/>
        </w:rPr>
        <w:t>愉快</w:t>
      </w:r>
      <w:r w:rsidR="00E40C6D">
        <w:rPr>
          <w:rFonts w:hint="eastAsia"/>
        </w:rPr>
        <w:t>。</w:t>
      </w:r>
      <w:r w:rsidR="00B851FB">
        <w:rPr>
          <w:rFonts w:hint="eastAsia"/>
        </w:rPr>
        <w:t>画面是</w:t>
      </w:r>
      <w:r w:rsidR="00DB4E27">
        <w:rPr>
          <w:rFonts w:hint="eastAsia"/>
        </w:rPr>
        <w:t>色彩明亮的</w:t>
      </w:r>
      <w:r w:rsidR="00635585">
        <w:rPr>
          <w:rFonts w:hint="eastAsia"/>
        </w:rPr>
        <w:t>卡通</w:t>
      </w:r>
      <w:r w:rsidR="00635585">
        <w:t>L</w:t>
      </w:r>
      <w:r w:rsidR="00635585">
        <w:rPr>
          <w:rFonts w:hint="eastAsia"/>
        </w:rPr>
        <w:t>ow poly风格</w:t>
      </w:r>
      <w:r w:rsidR="0089478C">
        <w:rPr>
          <w:rFonts w:hint="eastAsia"/>
        </w:rPr>
        <w:t>。</w:t>
      </w:r>
    </w:p>
    <w:p w14:paraId="6723D93D" w14:textId="498E0F59" w:rsidR="003F3835" w:rsidRDefault="003F3835" w:rsidP="00DB2D6F">
      <w:pPr>
        <w:ind w:firstLine="420"/>
      </w:pPr>
      <w:r>
        <w:rPr>
          <w:rFonts w:hint="eastAsia"/>
        </w:rPr>
        <w:t>参考：</w:t>
      </w:r>
    </w:p>
    <w:p w14:paraId="1AB6881C" w14:textId="582F114A" w:rsidR="002F00AE" w:rsidRPr="003229A1" w:rsidRDefault="00D70C2D" w:rsidP="00D5488C">
      <w:pPr>
        <w:jc w:val="center"/>
      </w:pPr>
      <w:r>
        <w:rPr>
          <w:noProof/>
        </w:rPr>
        <w:lastRenderedPageBreak/>
        <w:drawing>
          <wp:inline distT="0" distB="0" distL="0" distR="0" wp14:anchorId="0BB5DB3F" wp14:editId="761D4C33">
            <wp:extent cx="5274310" cy="2967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19F3" w14:textId="77777777" w:rsidR="00F21B0F" w:rsidRPr="00C4529C" w:rsidRDefault="00DE06C9" w:rsidP="00DE06C9">
      <w:pPr>
        <w:widowControl/>
        <w:jc w:val="left"/>
        <w:rPr>
          <w:rFonts w:cs="阿里巴巴普惠体"/>
          <w:b/>
          <w:bCs/>
        </w:rPr>
      </w:pPr>
      <w:r w:rsidRPr="00C4529C">
        <w:rPr>
          <w:rFonts w:cs="阿里巴巴普惠体"/>
          <w:b/>
          <w:bCs/>
        </w:rPr>
        <w:br w:type="page"/>
      </w:r>
    </w:p>
    <w:p w14:paraId="2AD933E1" w14:textId="77777777" w:rsidR="00F21B0F" w:rsidRPr="00C4529C" w:rsidRDefault="000F786D" w:rsidP="007E1A94">
      <w:pPr>
        <w:pStyle w:val="Heading1"/>
        <w:numPr>
          <w:ilvl w:val="0"/>
          <w:numId w:val="1"/>
        </w:numPr>
      </w:pPr>
      <w:bookmarkStart w:id="11" w:name="_Toc158214199"/>
      <w:r w:rsidRPr="00C4529C">
        <w:rPr>
          <w:rFonts w:hint="eastAsia"/>
        </w:rPr>
        <w:lastRenderedPageBreak/>
        <w:t>游戏玩法和机制</w:t>
      </w:r>
      <w:bookmarkEnd w:id="11"/>
    </w:p>
    <w:p w14:paraId="69A805D8" w14:textId="49507FDA" w:rsidR="00F21B0F" w:rsidRDefault="005D243B" w:rsidP="0016099C">
      <w:pPr>
        <w:pStyle w:val="Heading2"/>
      </w:pPr>
      <w:bookmarkStart w:id="12" w:name="_Toc158214200"/>
      <w:r w:rsidRPr="00C4529C">
        <w:rPr>
          <w:rFonts w:hint="eastAsia"/>
        </w:rPr>
        <w:t>游戏玩法</w:t>
      </w:r>
      <w:bookmarkEnd w:id="12"/>
    </w:p>
    <w:p w14:paraId="339F6A99" w14:textId="75E12727" w:rsidR="00075697" w:rsidRDefault="00075697" w:rsidP="00075697">
      <w:pPr>
        <w:ind w:firstLine="420"/>
      </w:pPr>
      <w:r>
        <w:rPr>
          <w:rFonts w:hint="eastAsia"/>
        </w:rPr>
        <w:t>玩家</w:t>
      </w:r>
      <w:r w:rsidR="00D95900">
        <w:rPr>
          <w:rFonts w:hint="eastAsia"/>
        </w:rPr>
        <w:t>通过</w:t>
      </w:r>
      <w:r w:rsidR="00156697">
        <w:rPr>
          <w:rFonts w:hint="eastAsia"/>
        </w:rPr>
        <w:t>陀螺仪</w:t>
      </w:r>
      <w:r w:rsidR="00C8512A">
        <w:rPr>
          <w:rFonts w:hint="eastAsia"/>
        </w:rPr>
        <w:t>操控帆船</w:t>
      </w:r>
      <w:r w:rsidR="004419C8">
        <w:rPr>
          <w:rFonts w:hint="eastAsia"/>
        </w:rPr>
        <w:t>不断向前</w:t>
      </w:r>
      <w:r w:rsidR="0066035D">
        <w:rPr>
          <w:rFonts w:hint="eastAsia"/>
        </w:rPr>
        <w:t>，</w:t>
      </w:r>
      <w:r w:rsidR="00757548">
        <w:rPr>
          <w:rFonts w:hint="eastAsia"/>
        </w:rPr>
        <w:t>躲避</w:t>
      </w:r>
      <w:r w:rsidR="00812177">
        <w:rPr>
          <w:rFonts w:hint="eastAsia"/>
        </w:rPr>
        <w:t>海面上的</w:t>
      </w:r>
      <w:r w:rsidR="00757548">
        <w:rPr>
          <w:rFonts w:hint="eastAsia"/>
        </w:rPr>
        <w:t>障碍</w:t>
      </w:r>
      <w:r w:rsidR="00C05FA9">
        <w:rPr>
          <w:rFonts w:hint="eastAsia"/>
        </w:rPr>
        <w:t>物</w:t>
      </w:r>
      <w:r w:rsidR="009A54BA">
        <w:rPr>
          <w:rFonts w:hint="eastAsia"/>
        </w:rPr>
        <w:t>，</w:t>
      </w:r>
      <w:r w:rsidR="00BC5A37">
        <w:rPr>
          <w:rFonts w:hint="eastAsia"/>
        </w:rPr>
        <w:t>打捞特殊物品</w:t>
      </w:r>
      <w:r w:rsidR="00844DD5">
        <w:rPr>
          <w:rFonts w:hint="eastAsia"/>
        </w:rPr>
        <w:t>获取技能</w:t>
      </w:r>
      <w:r w:rsidR="00B70A83">
        <w:rPr>
          <w:rFonts w:hint="eastAsia"/>
        </w:rPr>
        <w:t>道具</w:t>
      </w:r>
      <w:r w:rsidR="00231F4A">
        <w:rPr>
          <w:rFonts w:hint="eastAsia"/>
        </w:rPr>
        <w:t>或金钱</w:t>
      </w:r>
      <w:r w:rsidR="003E248A">
        <w:rPr>
          <w:rFonts w:hint="eastAsia"/>
        </w:rPr>
        <w:t>、和商人交易</w:t>
      </w:r>
      <w:r w:rsidR="00F23645">
        <w:rPr>
          <w:rFonts w:hint="eastAsia"/>
        </w:rPr>
        <w:t>升级</w:t>
      </w:r>
      <w:r w:rsidR="004F0A3E">
        <w:rPr>
          <w:rFonts w:hint="eastAsia"/>
        </w:rPr>
        <w:t>、</w:t>
      </w:r>
      <w:r w:rsidR="00B84A4F">
        <w:rPr>
          <w:rFonts w:hint="eastAsia"/>
        </w:rPr>
        <w:t>遇上海盗并和他们战斗</w:t>
      </w:r>
      <w:r w:rsidR="009D7B86">
        <w:rPr>
          <w:rFonts w:hint="eastAsia"/>
        </w:rPr>
        <w:t>，获得更多战利品</w:t>
      </w:r>
      <w:r w:rsidR="006354E1">
        <w:rPr>
          <w:rFonts w:hint="eastAsia"/>
        </w:rPr>
        <w:t>。</w:t>
      </w:r>
    </w:p>
    <w:p w14:paraId="42652964" w14:textId="4DED9C61" w:rsidR="00F2599A" w:rsidRPr="00930961" w:rsidRDefault="00C43F5C" w:rsidP="00F2599A">
      <w:pPr>
        <w:ind w:firstLine="420"/>
      </w:pPr>
      <w:r>
        <w:rPr>
          <w:rFonts w:hint="eastAsia"/>
        </w:rPr>
        <w:t>每一片海域</w:t>
      </w:r>
      <w:r w:rsidR="00951364">
        <w:rPr>
          <w:rFonts w:hint="eastAsia"/>
        </w:rPr>
        <w:t>都有</w:t>
      </w:r>
      <w:r w:rsidR="00DF2167">
        <w:rPr>
          <w:rFonts w:hint="eastAsia"/>
        </w:rPr>
        <w:t>自己的特征</w:t>
      </w:r>
      <w:r w:rsidR="00BB7D5B">
        <w:rPr>
          <w:rFonts w:hint="eastAsia"/>
        </w:rPr>
        <w:t>，伴随而来的是不同</w:t>
      </w:r>
      <w:r w:rsidR="00201126">
        <w:rPr>
          <w:rFonts w:hint="eastAsia"/>
        </w:rPr>
        <w:t>的敌人</w:t>
      </w:r>
      <w:r w:rsidR="006A0F51">
        <w:rPr>
          <w:rFonts w:hint="eastAsia"/>
        </w:rPr>
        <w:t>和</w:t>
      </w:r>
      <w:r w:rsidR="00EB7757">
        <w:rPr>
          <w:rFonts w:hint="eastAsia"/>
        </w:rPr>
        <w:t>事件</w:t>
      </w:r>
      <w:r w:rsidR="00657B5C">
        <w:rPr>
          <w:rFonts w:hint="eastAsia"/>
        </w:rPr>
        <w:t>，玩家可以遇上各种奇异的事情</w:t>
      </w:r>
      <w:r w:rsidR="009C7FC7">
        <w:rPr>
          <w:rFonts w:hint="eastAsia"/>
        </w:rPr>
        <w:t>，丰富自己的航海经历</w:t>
      </w:r>
      <w:r w:rsidR="009B0677">
        <w:rPr>
          <w:rFonts w:hint="eastAsia"/>
        </w:rPr>
        <w:t>。</w:t>
      </w:r>
    </w:p>
    <w:p w14:paraId="6DF517C4" w14:textId="345185D2" w:rsidR="00F21B0F" w:rsidRDefault="00837A9D" w:rsidP="0016099C">
      <w:pPr>
        <w:pStyle w:val="Heading2"/>
      </w:pPr>
      <w:bookmarkStart w:id="13" w:name="_Toc158214201"/>
      <w:r w:rsidRPr="00C4529C">
        <w:rPr>
          <w:rFonts w:hint="eastAsia"/>
        </w:rPr>
        <w:t>游戏</w:t>
      </w:r>
      <w:r w:rsidR="0014045D">
        <w:rPr>
          <w:rFonts w:hint="eastAsia"/>
        </w:rPr>
        <w:t>流程</w:t>
      </w:r>
      <w:bookmarkEnd w:id="13"/>
    </w:p>
    <w:p w14:paraId="47673AC7" w14:textId="659C8D9F" w:rsidR="000B7C36" w:rsidRDefault="000B7C36" w:rsidP="00F64614">
      <w:pPr>
        <w:ind w:firstLine="420"/>
      </w:pPr>
      <w:r>
        <w:rPr>
          <w:rFonts w:hint="eastAsia"/>
        </w:rPr>
        <w:t>开始界面，船只停靠在海港，玩家手机向前倾斜即可开始游戏</w:t>
      </w:r>
      <w:r w:rsidR="00D65F15">
        <w:rPr>
          <w:rFonts w:hint="eastAsia"/>
        </w:rPr>
        <w:t>。</w:t>
      </w:r>
    </w:p>
    <w:p w14:paraId="24350070" w14:textId="08DAA7E2" w:rsidR="00FB213F" w:rsidRDefault="00B90840" w:rsidP="00F64614">
      <w:pPr>
        <w:ind w:firstLine="420"/>
      </w:pPr>
      <w:r>
        <w:rPr>
          <w:rFonts w:hint="eastAsia"/>
        </w:rPr>
        <w:t>玩家从初始海域出发</w:t>
      </w:r>
      <w:r w:rsidR="004C79FE">
        <w:rPr>
          <w:rFonts w:hint="eastAsia"/>
        </w:rPr>
        <w:t>，</w:t>
      </w:r>
      <w:r w:rsidR="00673B75">
        <w:rPr>
          <w:rFonts w:hint="eastAsia"/>
        </w:rPr>
        <w:t>经过</w:t>
      </w:r>
      <w:r w:rsidR="00341DDB">
        <w:rPr>
          <w:rFonts w:hint="eastAsia"/>
        </w:rPr>
        <w:t>关于</w:t>
      </w:r>
      <w:r w:rsidR="00C24859">
        <w:rPr>
          <w:rFonts w:hint="eastAsia"/>
        </w:rPr>
        <w:t>基本</w:t>
      </w:r>
      <w:r w:rsidR="00341DDB">
        <w:rPr>
          <w:rFonts w:hint="eastAsia"/>
        </w:rPr>
        <w:t>机制</w:t>
      </w:r>
      <w:r w:rsidR="00C84F65">
        <w:rPr>
          <w:rFonts w:hint="eastAsia"/>
        </w:rPr>
        <w:t>的</w:t>
      </w:r>
      <w:r w:rsidR="00380269">
        <w:rPr>
          <w:rFonts w:hint="eastAsia"/>
        </w:rPr>
        <w:t>新手教学</w:t>
      </w:r>
      <w:r w:rsidR="00000FA1">
        <w:rPr>
          <w:rFonts w:hint="eastAsia"/>
        </w:rPr>
        <w:t>，</w:t>
      </w:r>
      <w:r w:rsidR="00173248">
        <w:rPr>
          <w:rFonts w:hint="eastAsia"/>
        </w:rPr>
        <w:t>来到地图的结尾</w:t>
      </w:r>
      <w:r w:rsidR="00610434">
        <w:rPr>
          <w:rFonts w:hint="eastAsia"/>
        </w:rPr>
        <w:t>，</w:t>
      </w:r>
      <w:r w:rsidR="00173248">
        <w:rPr>
          <w:rFonts w:hint="eastAsia"/>
        </w:rPr>
        <w:t>从两条岔路中选择</w:t>
      </w:r>
      <w:r w:rsidR="008E516C">
        <w:rPr>
          <w:rFonts w:hint="eastAsia"/>
        </w:rPr>
        <w:t>下一片海域</w:t>
      </w:r>
      <w:r w:rsidR="001D0FE0">
        <w:rPr>
          <w:rFonts w:hint="eastAsia"/>
        </w:rPr>
        <w:t>。</w:t>
      </w:r>
    </w:p>
    <w:p w14:paraId="3401F8DD" w14:textId="3C7677D6" w:rsidR="00725699" w:rsidRDefault="008F28E0" w:rsidP="00F64614">
      <w:pPr>
        <w:ind w:firstLine="420"/>
      </w:pPr>
      <w:r>
        <w:rPr>
          <w:rFonts w:hint="eastAsia"/>
        </w:rPr>
        <w:t>之后的海域中</w:t>
      </w:r>
      <w:r w:rsidR="00601686">
        <w:rPr>
          <w:rFonts w:hint="eastAsia"/>
        </w:rPr>
        <w:t>，以情感曲线为核心</w:t>
      </w:r>
      <w:r w:rsidR="00DF0EA2">
        <w:rPr>
          <w:rFonts w:hint="eastAsia"/>
        </w:rPr>
        <w:t>安排机制</w:t>
      </w:r>
      <w:r w:rsidR="00596681">
        <w:rPr>
          <w:rFonts w:hint="eastAsia"/>
        </w:rPr>
        <w:t>，</w:t>
      </w:r>
      <w:r w:rsidR="00377F65">
        <w:rPr>
          <w:rFonts w:hint="eastAsia"/>
        </w:rPr>
        <w:t>并</w:t>
      </w:r>
      <w:r w:rsidR="005F7166">
        <w:rPr>
          <w:rFonts w:hint="eastAsia"/>
        </w:rPr>
        <w:t>引入特殊事件</w:t>
      </w:r>
      <w:r w:rsidR="00EE7C0B">
        <w:rPr>
          <w:rFonts w:hint="eastAsia"/>
        </w:rPr>
        <w:t>（如</w:t>
      </w:r>
      <w:r w:rsidR="00B70BC0">
        <w:rPr>
          <w:rFonts w:hint="eastAsia"/>
        </w:rPr>
        <w:t>头目战、</w:t>
      </w:r>
      <w:r w:rsidR="00EE7C0B">
        <w:rPr>
          <w:rFonts w:hint="eastAsia"/>
        </w:rPr>
        <w:t>Boss、宝藏</w:t>
      </w:r>
      <w:r w:rsidR="007B3C61">
        <w:rPr>
          <w:rFonts w:hint="eastAsia"/>
        </w:rPr>
        <w:t>等</w:t>
      </w:r>
      <w:r w:rsidR="00EE7C0B">
        <w:rPr>
          <w:rFonts w:hint="eastAsia"/>
        </w:rPr>
        <w:t>）</w:t>
      </w:r>
      <w:r w:rsidR="00CE379A">
        <w:rPr>
          <w:rFonts w:hint="eastAsia"/>
        </w:rPr>
        <w:t>或特殊机制</w:t>
      </w:r>
      <w:r w:rsidR="005B4D18">
        <w:rPr>
          <w:rFonts w:hint="eastAsia"/>
        </w:rPr>
        <w:t>（如</w:t>
      </w:r>
      <w:r w:rsidR="00F2323B">
        <w:rPr>
          <w:rFonts w:hint="eastAsia"/>
        </w:rPr>
        <w:t>大雾</w:t>
      </w:r>
      <w:r w:rsidR="005B4D18">
        <w:rPr>
          <w:rFonts w:hint="eastAsia"/>
        </w:rPr>
        <w:t>）</w:t>
      </w:r>
      <w:r w:rsidR="00E67A98">
        <w:rPr>
          <w:rFonts w:hint="eastAsia"/>
        </w:rPr>
        <w:t>。</w:t>
      </w:r>
      <w:r w:rsidR="00112353">
        <w:rPr>
          <w:rFonts w:hint="eastAsia"/>
        </w:rPr>
        <w:t>每一片海域都有独特的事件、敌人等，</w:t>
      </w:r>
      <w:r w:rsidR="008A3B57">
        <w:rPr>
          <w:rFonts w:hint="eastAsia"/>
        </w:rPr>
        <w:t>通过不同海域机制的融合</w:t>
      </w:r>
      <w:r w:rsidR="00112353">
        <w:rPr>
          <w:rFonts w:hint="eastAsia"/>
        </w:rPr>
        <w:t>实现不同的体验塑造</w:t>
      </w:r>
      <w:r w:rsidR="0084580E">
        <w:rPr>
          <w:rFonts w:hint="eastAsia"/>
        </w:rPr>
        <w:t>。</w:t>
      </w:r>
      <w:r w:rsidR="006C5D6C">
        <w:rPr>
          <w:rFonts w:hint="eastAsia"/>
        </w:rPr>
        <w:t>关卡间的机制是连续</w:t>
      </w:r>
      <w:r w:rsidR="00B7797F">
        <w:rPr>
          <w:rFonts w:hint="eastAsia"/>
        </w:rPr>
        <w:t>传递</w:t>
      </w:r>
      <w:r w:rsidR="006C5D6C">
        <w:rPr>
          <w:rFonts w:hint="eastAsia"/>
        </w:rPr>
        <w:t>的，玩家将体验在不同地图中，同种机制的递进。</w:t>
      </w:r>
    </w:p>
    <w:p w14:paraId="41F8D371" w14:textId="62ED09D2" w:rsidR="00925733" w:rsidRDefault="00F53C22" w:rsidP="004A538A">
      <w:pPr>
        <w:ind w:firstLine="420"/>
      </w:pPr>
      <w:r>
        <w:rPr>
          <w:rFonts w:hint="eastAsia"/>
        </w:rPr>
        <w:t>海域的出现顺序</w:t>
      </w:r>
      <w:r w:rsidR="00EF62C3">
        <w:rPr>
          <w:rFonts w:hint="eastAsia"/>
        </w:rPr>
        <w:t>除了第一关</w:t>
      </w:r>
      <w:r w:rsidR="00B5365D">
        <w:rPr>
          <w:rFonts w:hint="eastAsia"/>
        </w:rPr>
        <w:t>之外</w:t>
      </w:r>
      <w:r w:rsidR="0006795D">
        <w:rPr>
          <w:rFonts w:hint="eastAsia"/>
        </w:rPr>
        <w:t>都</w:t>
      </w:r>
      <w:r>
        <w:rPr>
          <w:rFonts w:hint="eastAsia"/>
        </w:rPr>
        <w:t>是</w:t>
      </w:r>
      <w:r w:rsidR="00FD3F40">
        <w:rPr>
          <w:rFonts w:hint="eastAsia"/>
        </w:rPr>
        <w:t>随机</w:t>
      </w:r>
      <w:r w:rsidR="00666F59">
        <w:rPr>
          <w:rFonts w:hint="eastAsia"/>
        </w:rPr>
        <w:t>的</w:t>
      </w:r>
      <w:r w:rsidR="003441D0">
        <w:rPr>
          <w:rFonts w:hint="eastAsia"/>
        </w:rPr>
        <w:t>，但</w:t>
      </w:r>
      <w:r w:rsidR="004A538A">
        <w:rPr>
          <w:rFonts w:hint="eastAsia"/>
        </w:rPr>
        <w:t>总体上是教程</w:t>
      </w:r>
      <w:r w:rsidR="00736DFF">
        <w:rPr>
          <w:rFonts w:hint="eastAsia"/>
        </w:rPr>
        <w:t>（</w:t>
      </w:r>
      <w:r w:rsidR="007E16C1">
        <w:rPr>
          <w:rFonts w:hint="eastAsia"/>
        </w:rPr>
        <w:t>0</w:t>
      </w:r>
      <w:r w:rsidR="00736DFF">
        <w:rPr>
          <w:rFonts w:hint="eastAsia"/>
        </w:rPr>
        <w:t>）</w:t>
      </w:r>
      <w:r w:rsidR="004A538A">
        <w:rPr>
          <w:rFonts w:hint="eastAsia"/>
        </w:rPr>
        <w:t>、</w:t>
      </w:r>
      <w:r w:rsidR="00D6229C">
        <w:rPr>
          <w:rFonts w:hint="eastAsia"/>
        </w:rPr>
        <w:t>无头目</w:t>
      </w:r>
      <w:r w:rsidR="00BF38B2">
        <w:rPr>
          <w:rFonts w:hint="eastAsia"/>
        </w:rPr>
        <w:t>（</w:t>
      </w:r>
      <w:r w:rsidR="007E16C1">
        <w:rPr>
          <w:rFonts w:hint="eastAsia"/>
        </w:rPr>
        <w:t>1</w:t>
      </w:r>
      <w:r w:rsidR="001337F3">
        <w:t xml:space="preserve"> </w:t>
      </w:r>
      <w:r w:rsidR="0020198A">
        <w:t>&amp; 2</w:t>
      </w:r>
      <w:r w:rsidR="00BF38B2">
        <w:rPr>
          <w:rFonts w:hint="eastAsia"/>
        </w:rPr>
        <w:t>）</w:t>
      </w:r>
      <w:r w:rsidR="00D6229C">
        <w:rPr>
          <w:rFonts w:hint="eastAsia"/>
        </w:rPr>
        <w:t>、</w:t>
      </w:r>
      <w:r w:rsidR="004A538A">
        <w:rPr>
          <w:rFonts w:hint="eastAsia"/>
        </w:rPr>
        <w:t>小头目</w:t>
      </w:r>
      <w:r w:rsidR="00756C4F">
        <w:rPr>
          <w:rFonts w:hint="eastAsia"/>
        </w:rPr>
        <w:t>（</w:t>
      </w:r>
      <w:r w:rsidR="007E16C1">
        <w:rPr>
          <w:rFonts w:hint="eastAsia"/>
        </w:rPr>
        <w:t>3</w:t>
      </w:r>
      <w:r w:rsidR="00756C4F">
        <w:rPr>
          <w:rFonts w:hint="eastAsia"/>
        </w:rPr>
        <w:t>）</w:t>
      </w:r>
      <w:r w:rsidR="004A538A">
        <w:rPr>
          <w:rFonts w:hint="eastAsia"/>
        </w:rPr>
        <w:t>、</w:t>
      </w:r>
      <w:r w:rsidR="00BA61AD">
        <w:rPr>
          <w:rFonts w:hint="eastAsia"/>
        </w:rPr>
        <w:t>无头目</w:t>
      </w:r>
      <w:r w:rsidR="00A04BCC">
        <w:rPr>
          <w:rFonts w:hint="eastAsia"/>
        </w:rPr>
        <w:t>（</w:t>
      </w:r>
      <w:r w:rsidR="007E16C1">
        <w:rPr>
          <w:rFonts w:hint="eastAsia"/>
        </w:rPr>
        <w:t>2</w:t>
      </w:r>
      <w:r w:rsidR="008D1631">
        <w:t xml:space="preserve"> &amp; 3</w:t>
      </w:r>
      <w:r w:rsidR="00A04BCC">
        <w:rPr>
          <w:rFonts w:hint="eastAsia"/>
        </w:rPr>
        <w:t>）</w:t>
      </w:r>
      <w:r w:rsidR="00BA61AD">
        <w:rPr>
          <w:rFonts w:hint="eastAsia"/>
        </w:rPr>
        <w:t>、</w:t>
      </w:r>
      <w:r w:rsidR="004A538A">
        <w:rPr>
          <w:rFonts w:hint="eastAsia"/>
        </w:rPr>
        <w:t>Boss</w:t>
      </w:r>
      <w:r w:rsidR="00D9382E">
        <w:rPr>
          <w:rFonts w:hint="eastAsia"/>
        </w:rPr>
        <w:t>（</w:t>
      </w:r>
      <w:r w:rsidR="007E16C1">
        <w:t>4</w:t>
      </w:r>
      <w:r w:rsidR="00D9382E">
        <w:rPr>
          <w:rFonts w:hint="eastAsia"/>
        </w:rPr>
        <w:t>）</w:t>
      </w:r>
      <w:r w:rsidR="004A538A">
        <w:rPr>
          <w:rFonts w:hint="eastAsia"/>
        </w:rPr>
        <w:t>的顺序</w:t>
      </w:r>
      <w:r w:rsidR="00DB6A49">
        <w:rPr>
          <w:rFonts w:hint="eastAsia"/>
        </w:rPr>
        <w:t>。</w:t>
      </w:r>
      <w:r w:rsidR="00F83643">
        <w:rPr>
          <w:rFonts w:hint="eastAsia"/>
        </w:rPr>
        <w:t>玩家在失败后</w:t>
      </w:r>
      <w:r w:rsidR="00037ABE">
        <w:rPr>
          <w:rFonts w:hint="eastAsia"/>
        </w:rPr>
        <w:t>，</w:t>
      </w:r>
      <w:r w:rsidR="002755CC">
        <w:rPr>
          <w:rFonts w:hint="eastAsia"/>
        </w:rPr>
        <w:t>会回到初始界面</w:t>
      </w:r>
      <w:r w:rsidR="00377896">
        <w:rPr>
          <w:rFonts w:hint="eastAsia"/>
        </w:rPr>
        <w:t>，可以进行船只</w:t>
      </w:r>
      <w:r w:rsidR="00BF712D">
        <w:rPr>
          <w:rFonts w:hint="eastAsia"/>
        </w:rPr>
        <w:t>、能力</w:t>
      </w:r>
      <w:r w:rsidR="00377896">
        <w:rPr>
          <w:rFonts w:hint="eastAsia"/>
        </w:rPr>
        <w:t>的</w:t>
      </w:r>
      <w:r w:rsidR="0058545F">
        <w:rPr>
          <w:rFonts w:hint="eastAsia"/>
        </w:rPr>
        <w:t>购买</w:t>
      </w:r>
      <w:r w:rsidR="00DF2E90">
        <w:rPr>
          <w:rFonts w:hint="eastAsia"/>
        </w:rPr>
        <w:t>，并进行下一场冒险。</w:t>
      </w:r>
    </w:p>
    <w:p w14:paraId="401223ED" w14:textId="05691DAD" w:rsidR="0084580E" w:rsidRDefault="0084580E" w:rsidP="004A538A">
      <w:pPr>
        <w:ind w:firstLine="420"/>
      </w:pPr>
      <w:r>
        <w:rPr>
          <w:rFonts w:hint="eastAsia"/>
        </w:rPr>
        <w:t>最终，</w:t>
      </w:r>
      <w:r w:rsidR="00F53C22">
        <w:rPr>
          <w:rFonts w:hint="eastAsia"/>
        </w:rPr>
        <w:t>玩家</w:t>
      </w:r>
      <w:r w:rsidR="00E72925">
        <w:rPr>
          <w:rFonts w:hint="eastAsia"/>
        </w:rPr>
        <w:t>会来到旅途的末尾</w:t>
      </w:r>
      <w:r w:rsidR="007F75A5">
        <w:rPr>
          <w:rFonts w:hint="eastAsia"/>
        </w:rPr>
        <w:t>，</w:t>
      </w:r>
      <w:r w:rsidR="00AD2F90">
        <w:rPr>
          <w:rFonts w:hint="eastAsia"/>
        </w:rPr>
        <w:t>看到</w:t>
      </w:r>
      <w:r w:rsidR="009260BB">
        <w:rPr>
          <w:rFonts w:hint="eastAsia"/>
        </w:rPr>
        <w:t>制作人员名单</w:t>
      </w:r>
      <w:r w:rsidR="00AD2F90">
        <w:rPr>
          <w:rFonts w:hint="eastAsia"/>
        </w:rPr>
        <w:t>和</w:t>
      </w:r>
      <w:r w:rsidR="005639E8">
        <w:rPr>
          <w:rFonts w:hint="eastAsia"/>
        </w:rPr>
        <w:t>此次冒险中</w:t>
      </w:r>
      <w:r w:rsidR="002F0871">
        <w:rPr>
          <w:rFonts w:hint="eastAsia"/>
        </w:rPr>
        <w:t>遇到的独特经历</w:t>
      </w:r>
      <w:r w:rsidR="0054062E">
        <w:rPr>
          <w:rFonts w:hint="eastAsia"/>
        </w:rPr>
        <w:t>记录</w:t>
      </w:r>
      <w:r w:rsidR="00AF172A">
        <w:rPr>
          <w:rFonts w:hint="eastAsia"/>
        </w:rPr>
        <w:t>。</w:t>
      </w:r>
      <w:r w:rsidR="00304821">
        <w:rPr>
          <w:rFonts w:hint="eastAsia"/>
        </w:rPr>
        <w:t>并</w:t>
      </w:r>
      <w:r w:rsidR="005A0E7F">
        <w:rPr>
          <w:rFonts w:hint="eastAsia"/>
        </w:rPr>
        <w:t>在主界面</w:t>
      </w:r>
      <w:r w:rsidR="00304821">
        <w:rPr>
          <w:rFonts w:hint="eastAsia"/>
        </w:rPr>
        <w:t>解锁</w:t>
      </w:r>
      <w:r w:rsidR="00DA1D7A">
        <w:rPr>
          <w:rFonts w:hint="eastAsia"/>
        </w:rPr>
        <w:t>图鉴</w:t>
      </w:r>
      <w:r w:rsidR="00605A06">
        <w:rPr>
          <w:rFonts w:hint="eastAsia"/>
        </w:rPr>
        <w:t>，记录</w:t>
      </w:r>
      <w:r w:rsidR="00B67297">
        <w:rPr>
          <w:rFonts w:hint="eastAsia"/>
        </w:rPr>
        <w:t>各样的事件、敌人</w:t>
      </w:r>
      <w:r w:rsidR="009F3F4A">
        <w:rPr>
          <w:rFonts w:hint="eastAsia"/>
        </w:rPr>
        <w:t>、岛屿。</w:t>
      </w:r>
    </w:p>
    <w:p w14:paraId="0DE0F5A7" w14:textId="200B04E0" w:rsidR="00A640A7" w:rsidRPr="00C4529C" w:rsidRDefault="00A640A7" w:rsidP="00A640A7">
      <w:pPr>
        <w:pStyle w:val="Heading2"/>
      </w:pPr>
      <w:bookmarkStart w:id="14" w:name="_Toc158214202"/>
      <w:r w:rsidRPr="00C4529C">
        <w:rPr>
          <w:rFonts w:hint="eastAsia"/>
        </w:rPr>
        <w:t>目标</w:t>
      </w:r>
      <w:r w:rsidR="008C6910">
        <w:rPr>
          <w:rFonts w:hint="eastAsia"/>
        </w:rPr>
        <w:t xml:space="preserve"> </w:t>
      </w:r>
      <w:r w:rsidR="008C6910">
        <w:t xml:space="preserve">/ </w:t>
      </w:r>
      <w:r w:rsidR="008C6910">
        <w:rPr>
          <w:rFonts w:hint="eastAsia"/>
        </w:rPr>
        <w:t>循环</w:t>
      </w:r>
      <w:bookmarkEnd w:id="14"/>
    </w:p>
    <w:p w14:paraId="2BA8E60B" w14:textId="1D783AE9" w:rsidR="009D7828" w:rsidRDefault="00DC5D65" w:rsidP="00C15BD6">
      <w:pPr>
        <w:pStyle w:val="ListParagraph"/>
      </w:pPr>
      <w:r>
        <w:rPr>
          <w:rFonts w:hint="eastAsia"/>
        </w:rPr>
        <w:t>短期</w:t>
      </w:r>
      <w:r w:rsidR="007E4346">
        <w:rPr>
          <w:rFonts w:hint="eastAsia"/>
        </w:rPr>
        <w:t>目标：</w:t>
      </w:r>
      <w:r w:rsidR="00E673F3">
        <w:rPr>
          <w:rFonts w:hint="eastAsia"/>
        </w:rPr>
        <w:t>完成</w:t>
      </w:r>
      <w:r w:rsidR="00C279FE">
        <w:rPr>
          <w:rFonts w:hint="eastAsia"/>
        </w:rPr>
        <w:t>当前</w:t>
      </w:r>
      <w:r w:rsidR="00315633">
        <w:rPr>
          <w:rFonts w:hint="eastAsia"/>
        </w:rPr>
        <w:t>事件</w:t>
      </w:r>
      <w:r w:rsidR="00C5286C">
        <w:rPr>
          <w:rFonts w:hint="eastAsia"/>
        </w:rPr>
        <w:t>（</w:t>
      </w:r>
      <w:r w:rsidR="00A05E1E">
        <w:rPr>
          <w:rFonts w:hint="eastAsia"/>
        </w:rPr>
        <w:t>战斗</w:t>
      </w:r>
      <w:r w:rsidR="00045AE3">
        <w:rPr>
          <w:rFonts w:hint="eastAsia"/>
        </w:rPr>
        <w:t>、</w:t>
      </w:r>
      <w:r w:rsidR="00BA7203">
        <w:rPr>
          <w:rFonts w:hint="eastAsia"/>
        </w:rPr>
        <w:t>躲避礁石</w:t>
      </w:r>
      <w:r w:rsidR="003D4A7B">
        <w:rPr>
          <w:rFonts w:hint="eastAsia"/>
        </w:rPr>
        <w:t>、</w:t>
      </w:r>
      <w:r w:rsidR="0018663A">
        <w:rPr>
          <w:rFonts w:hint="eastAsia"/>
        </w:rPr>
        <w:t>事件</w:t>
      </w:r>
      <w:r w:rsidR="00E705AC">
        <w:rPr>
          <w:rFonts w:hint="eastAsia"/>
        </w:rPr>
        <w:t>、商人</w:t>
      </w:r>
      <w:r w:rsidR="00C5286C">
        <w:rPr>
          <w:rFonts w:hint="eastAsia"/>
        </w:rPr>
        <w:t>）</w:t>
      </w:r>
      <w:r w:rsidR="00706A1D">
        <w:rPr>
          <w:rFonts w:hint="eastAsia"/>
        </w:rPr>
        <w:t>；</w:t>
      </w:r>
    </w:p>
    <w:p w14:paraId="1B6877B1" w14:textId="55B101B8" w:rsidR="00EC7964" w:rsidRDefault="001A000A" w:rsidP="00C15BD6">
      <w:pPr>
        <w:pStyle w:val="ListParagraph"/>
      </w:pPr>
      <w:r>
        <w:rPr>
          <w:rFonts w:hint="eastAsia"/>
        </w:rPr>
        <w:t>中期</w:t>
      </w:r>
      <w:r w:rsidR="00EC7964">
        <w:rPr>
          <w:rFonts w:hint="eastAsia"/>
        </w:rPr>
        <w:t>目标</w:t>
      </w:r>
      <w:r w:rsidR="0026384D">
        <w:rPr>
          <w:rFonts w:hint="eastAsia"/>
        </w:rPr>
        <w:t>：</w:t>
      </w:r>
      <w:r w:rsidR="00A1483F">
        <w:rPr>
          <w:rFonts w:hint="eastAsia"/>
        </w:rPr>
        <w:t>完成当前地图</w:t>
      </w:r>
      <w:r w:rsidR="00FD540C">
        <w:rPr>
          <w:rFonts w:hint="eastAsia"/>
        </w:rPr>
        <w:t>中的序列</w:t>
      </w:r>
      <w:r w:rsidR="009C3475">
        <w:rPr>
          <w:rFonts w:hint="eastAsia"/>
        </w:rPr>
        <w:t>，到达下一关</w:t>
      </w:r>
      <w:r w:rsidR="00AC1C34">
        <w:rPr>
          <w:rFonts w:hint="eastAsia"/>
        </w:rPr>
        <w:t>；</w:t>
      </w:r>
    </w:p>
    <w:p w14:paraId="0400978D" w14:textId="689EC79C" w:rsidR="00613E2C" w:rsidRPr="007E4346" w:rsidRDefault="00613E2C" w:rsidP="00C15BD6">
      <w:pPr>
        <w:pStyle w:val="ListParagraph"/>
      </w:pPr>
      <w:r>
        <w:rPr>
          <w:rFonts w:hint="eastAsia"/>
        </w:rPr>
        <w:t>长期目标：</w:t>
      </w:r>
      <w:r w:rsidR="00265EA5">
        <w:rPr>
          <w:rFonts w:hint="eastAsia"/>
        </w:rPr>
        <w:t>通过</w:t>
      </w:r>
      <w:r w:rsidR="00BC1EE8">
        <w:rPr>
          <w:rFonts w:hint="eastAsia"/>
        </w:rPr>
        <w:t>局外</w:t>
      </w:r>
      <w:r w:rsidR="00265EA5">
        <w:rPr>
          <w:rFonts w:hint="eastAsia"/>
        </w:rPr>
        <w:t>成长</w:t>
      </w:r>
      <w:r w:rsidR="004352E6">
        <w:rPr>
          <w:rFonts w:hint="eastAsia"/>
        </w:rPr>
        <w:t>、局内成长</w:t>
      </w:r>
      <w:r w:rsidR="00342350">
        <w:rPr>
          <w:rFonts w:hint="eastAsia"/>
        </w:rPr>
        <w:t>，</w:t>
      </w:r>
      <w:r w:rsidR="00AC1C34">
        <w:rPr>
          <w:rFonts w:hint="eastAsia"/>
        </w:rPr>
        <w:t>完成多张</w:t>
      </w:r>
      <w:r w:rsidR="00323248">
        <w:rPr>
          <w:rFonts w:hint="eastAsia"/>
        </w:rPr>
        <w:t>地图，到达终点。</w:t>
      </w:r>
    </w:p>
    <w:p w14:paraId="54D2E416" w14:textId="4F334311" w:rsidR="003A4A4F" w:rsidRPr="00C4529C" w:rsidRDefault="003A4A4F" w:rsidP="003A4A4F">
      <w:pPr>
        <w:pStyle w:val="Heading2"/>
      </w:pPr>
      <w:bookmarkStart w:id="15" w:name="_Toc158214203"/>
      <w:r>
        <w:rPr>
          <w:rFonts w:hint="eastAsia"/>
        </w:rPr>
        <w:lastRenderedPageBreak/>
        <w:t>游戏</w:t>
      </w:r>
      <w:r w:rsidR="000C606B">
        <w:rPr>
          <w:rFonts w:hint="eastAsia"/>
        </w:rPr>
        <w:t>循环</w:t>
      </w:r>
      <w:bookmarkEnd w:id="15"/>
    </w:p>
    <w:p w14:paraId="6F40E1DD" w14:textId="4AE4E92F" w:rsidR="003A4A4F" w:rsidRDefault="00191E63" w:rsidP="00C15BD6">
      <w:pPr>
        <w:pStyle w:val="ListParagraph"/>
      </w:pPr>
      <w:r>
        <w:rPr>
          <w:rFonts w:hint="eastAsia"/>
        </w:rPr>
        <w:t>小循环：</w:t>
      </w:r>
      <w:r w:rsidR="006D4843">
        <w:rPr>
          <w:rFonts w:hint="eastAsia"/>
        </w:rPr>
        <w:t>陀螺仪</w:t>
      </w:r>
      <w:r w:rsidR="00BF4827">
        <w:rPr>
          <w:rFonts w:hint="eastAsia"/>
        </w:rPr>
        <w:t>控制船只</w:t>
      </w:r>
      <w:r w:rsidR="00563016">
        <w:rPr>
          <w:rFonts w:hint="eastAsia"/>
        </w:rPr>
        <w:t>完成</w:t>
      </w:r>
      <w:r w:rsidR="00BF4827">
        <w:rPr>
          <w:rFonts w:hint="eastAsia"/>
        </w:rPr>
        <w:t>移动</w:t>
      </w:r>
      <w:r w:rsidR="00B92EB8">
        <w:rPr>
          <w:rFonts w:hint="eastAsia"/>
        </w:rPr>
        <w:t>，</w:t>
      </w:r>
      <w:r w:rsidR="00CE2ABE">
        <w:rPr>
          <w:rFonts w:hint="eastAsia"/>
        </w:rPr>
        <w:t>在合适的</w:t>
      </w:r>
      <w:r w:rsidR="006F53C9">
        <w:rPr>
          <w:rFonts w:hint="eastAsia"/>
        </w:rPr>
        <w:t>时刻</w:t>
      </w:r>
      <w:r w:rsidR="006F6AC2">
        <w:rPr>
          <w:rFonts w:hint="eastAsia"/>
        </w:rPr>
        <w:t>位置</w:t>
      </w:r>
      <w:r w:rsidR="00581C2B">
        <w:rPr>
          <w:rFonts w:hint="eastAsia"/>
        </w:rPr>
        <w:t>释放技能</w:t>
      </w:r>
      <w:r w:rsidR="00AC5A97">
        <w:rPr>
          <w:rFonts w:hint="eastAsia"/>
        </w:rPr>
        <w:t>；</w:t>
      </w:r>
    </w:p>
    <w:p w14:paraId="1BCD693F" w14:textId="7A5EF815" w:rsidR="00322D4E" w:rsidRDefault="00CF7FCB" w:rsidP="00C15BD6">
      <w:pPr>
        <w:pStyle w:val="ListParagraph"/>
      </w:pPr>
      <w:r>
        <w:rPr>
          <w:rFonts w:hint="eastAsia"/>
        </w:rPr>
        <w:t>中循环：</w:t>
      </w:r>
      <w:r w:rsidR="00AA6C07">
        <w:rPr>
          <w:rFonts w:hint="eastAsia"/>
        </w:rPr>
        <w:t>在当前事件中，通过陀螺仪、技能、交互完成当前事件；</w:t>
      </w:r>
    </w:p>
    <w:p w14:paraId="0AAF8788" w14:textId="1AC41940" w:rsidR="00E43F68" w:rsidRPr="00E43F68" w:rsidRDefault="00CF7FCB" w:rsidP="00C15BD6">
      <w:pPr>
        <w:pStyle w:val="ListParagraph"/>
      </w:pPr>
      <w:r>
        <w:rPr>
          <w:rFonts w:hint="eastAsia"/>
        </w:rPr>
        <w:t>大循环</w:t>
      </w:r>
      <w:r w:rsidR="008A739D">
        <w:rPr>
          <w:rFonts w:hint="eastAsia"/>
        </w:rPr>
        <w:t>：</w:t>
      </w:r>
      <w:r w:rsidR="00EC6BB1">
        <w:rPr>
          <w:rFonts w:hint="eastAsia"/>
        </w:rPr>
        <w:t>在一片海域中，通过自身机制或关卡独特机制，完成不同的关卡序列；</w:t>
      </w:r>
    </w:p>
    <w:p w14:paraId="576BC358" w14:textId="53218241" w:rsidR="000C2217" w:rsidRDefault="009E66A0" w:rsidP="00031B20">
      <w:pPr>
        <w:pStyle w:val="Heading2"/>
      </w:pPr>
      <w:bookmarkStart w:id="16" w:name="_Toc158214204"/>
      <w:r w:rsidRPr="00C4529C">
        <w:rPr>
          <w:rFonts w:hint="eastAsia"/>
        </w:rPr>
        <w:t>机制</w:t>
      </w:r>
      <w:bookmarkEnd w:id="16"/>
    </w:p>
    <w:p w14:paraId="50F1FDCE" w14:textId="556371B6" w:rsidR="00E9343E" w:rsidRPr="00E9343E" w:rsidRDefault="00F10C44" w:rsidP="009E1B75">
      <w:pPr>
        <w:pStyle w:val="Heading3"/>
      </w:pPr>
      <w:bookmarkStart w:id="17" w:name="_Toc158214205"/>
      <w:r>
        <w:rPr>
          <w:rFonts w:hint="eastAsia"/>
        </w:rPr>
        <w:t>技能</w:t>
      </w:r>
      <w:r w:rsidR="00585400">
        <w:rPr>
          <w:rFonts w:hint="eastAsia"/>
        </w:rPr>
        <w:t>机制</w:t>
      </w:r>
      <w:bookmarkEnd w:id="17"/>
    </w:p>
    <w:p w14:paraId="16C515E7" w14:textId="7C226479" w:rsidR="00A73FC6" w:rsidRDefault="00B22759" w:rsidP="008E3C96">
      <w:pPr>
        <w:pStyle w:val="Heading4"/>
      </w:pPr>
      <w:r>
        <w:rPr>
          <w:rFonts w:hint="eastAsia"/>
        </w:rPr>
        <w:t>陀螺仪</w:t>
      </w:r>
      <w:r w:rsidR="00B05BB4">
        <w:rPr>
          <w:rFonts w:hint="eastAsia"/>
        </w:rPr>
        <w:t>角度重置</w:t>
      </w:r>
    </w:p>
    <w:p w14:paraId="38F381E0" w14:textId="77777777" w:rsidR="00A94015" w:rsidRDefault="00A94015" w:rsidP="00C15BD6">
      <w:pPr>
        <w:pStyle w:val="ListParagraph"/>
        <w:numPr>
          <w:ilvl w:val="0"/>
          <w:numId w:val="26"/>
        </w:numPr>
      </w:pPr>
      <w:r>
        <w:rPr>
          <w:rFonts w:hint="eastAsia"/>
        </w:rPr>
        <w:t>属性：</w:t>
      </w:r>
    </w:p>
    <w:p w14:paraId="70CA539A" w14:textId="05B5C614" w:rsidR="00A94015" w:rsidRDefault="0016353B" w:rsidP="00C15BD6">
      <w:pPr>
        <w:pStyle w:val="ListParagraph"/>
        <w:numPr>
          <w:ilvl w:val="1"/>
          <w:numId w:val="26"/>
        </w:numPr>
      </w:pPr>
      <w:r>
        <w:rPr>
          <w:rFonts w:hint="eastAsia"/>
        </w:rPr>
        <w:t>开局</w:t>
      </w:r>
      <w:r w:rsidR="00A94015">
        <w:rPr>
          <w:rFonts w:hint="eastAsia"/>
        </w:rPr>
        <w:t>默认</w:t>
      </w:r>
    </w:p>
    <w:p w14:paraId="1CF623FF" w14:textId="7D7147D9" w:rsidR="00A94015" w:rsidRDefault="007E4727" w:rsidP="00C15BD6">
      <w:pPr>
        <w:pStyle w:val="ListParagraph"/>
        <w:numPr>
          <w:ilvl w:val="1"/>
          <w:numId w:val="26"/>
        </w:numPr>
      </w:pPr>
      <w:r>
        <w:rPr>
          <w:rFonts w:hint="eastAsia"/>
        </w:rPr>
        <w:t>间隔：</w:t>
      </w:r>
      <w:r w:rsidR="00914E92">
        <w:t>2</w:t>
      </w:r>
      <w:r w:rsidR="003A276C">
        <w:rPr>
          <w:rFonts w:hint="eastAsia"/>
        </w:rPr>
        <w:t>s</w:t>
      </w:r>
    </w:p>
    <w:p w14:paraId="2135FB3D" w14:textId="1B1D0C0B" w:rsidR="00A94015" w:rsidRDefault="008567C1" w:rsidP="00C15BD6">
      <w:pPr>
        <w:pStyle w:val="ListParagraph"/>
        <w:numPr>
          <w:ilvl w:val="1"/>
          <w:numId w:val="26"/>
        </w:numPr>
      </w:pPr>
      <w:r>
        <w:rPr>
          <w:rFonts w:hint="eastAsia"/>
        </w:rPr>
        <w:t>次数</w:t>
      </w:r>
      <w:r w:rsidR="00A94015">
        <w:rPr>
          <w:rFonts w:hint="eastAsia"/>
        </w:rPr>
        <w:t>：</w:t>
      </w:r>
      <w:r w:rsidR="00110642">
        <w:rPr>
          <w:rFonts w:hint="eastAsia"/>
        </w:rPr>
        <w:t>无数</w:t>
      </w:r>
      <w:r w:rsidR="003116D5">
        <w:rPr>
          <w:rFonts w:hint="eastAsia"/>
        </w:rPr>
        <w:t>次</w:t>
      </w:r>
    </w:p>
    <w:p w14:paraId="69058A63" w14:textId="623D266C" w:rsidR="00DD1C2D" w:rsidRPr="00DD1C2D" w:rsidRDefault="00BB1A92" w:rsidP="00C15BD6">
      <w:pPr>
        <w:pStyle w:val="ListParagraph"/>
        <w:numPr>
          <w:ilvl w:val="0"/>
          <w:numId w:val="26"/>
        </w:numPr>
      </w:pPr>
      <w:r>
        <w:rPr>
          <w:rFonts w:hint="eastAsia"/>
        </w:rPr>
        <w:t>表现：</w:t>
      </w:r>
    </w:p>
    <w:p w14:paraId="494DF3A6" w14:textId="149AF566" w:rsidR="00142FAD" w:rsidRDefault="00D24C13" w:rsidP="00D90C40">
      <w:pPr>
        <w:pStyle w:val="Heading4"/>
      </w:pPr>
      <w:r>
        <w:rPr>
          <w:rFonts w:hint="eastAsia"/>
        </w:rPr>
        <w:t>前</w:t>
      </w:r>
      <w:r w:rsidR="003A5EB0">
        <w:rPr>
          <w:rFonts w:hint="eastAsia"/>
        </w:rPr>
        <w:t>火炮</w:t>
      </w:r>
    </w:p>
    <w:p w14:paraId="17C50015" w14:textId="14C9AEA1" w:rsidR="00DD1C2D" w:rsidRDefault="009E506F" w:rsidP="009E506F">
      <w:pPr>
        <w:pStyle w:val="ListParagraph"/>
        <w:numPr>
          <w:ilvl w:val="0"/>
          <w:numId w:val="35"/>
        </w:numPr>
      </w:pPr>
      <w:r>
        <w:rPr>
          <w:rFonts w:hint="eastAsia"/>
        </w:rPr>
        <w:t>属性：</w:t>
      </w:r>
    </w:p>
    <w:p w14:paraId="7A0FEAC0" w14:textId="76A511B0" w:rsidR="009E506F" w:rsidRDefault="00AE328D" w:rsidP="009E506F">
      <w:pPr>
        <w:pStyle w:val="ListParagraph"/>
        <w:numPr>
          <w:ilvl w:val="1"/>
          <w:numId w:val="35"/>
        </w:numPr>
      </w:pPr>
      <w:r>
        <w:rPr>
          <w:rFonts w:hint="eastAsia"/>
        </w:rPr>
        <w:t>开局</w:t>
      </w:r>
      <w:r w:rsidR="009E506F">
        <w:rPr>
          <w:rFonts w:hint="eastAsia"/>
        </w:rPr>
        <w:t>默认</w:t>
      </w:r>
    </w:p>
    <w:p w14:paraId="4FADC794" w14:textId="77777777" w:rsidR="009E506F" w:rsidRDefault="009E506F" w:rsidP="009E506F">
      <w:pPr>
        <w:pStyle w:val="ListParagraph"/>
        <w:numPr>
          <w:ilvl w:val="1"/>
          <w:numId w:val="35"/>
        </w:numPr>
      </w:pPr>
      <w:r>
        <w:rPr>
          <w:rFonts w:hint="eastAsia"/>
        </w:rPr>
        <w:t>间隔：</w:t>
      </w:r>
      <w:r>
        <w:t>2</w:t>
      </w:r>
      <w:r>
        <w:rPr>
          <w:rFonts w:hint="eastAsia"/>
        </w:rPr>
        <w:t>s</w:t>
      </w:r>
    </w:p>
    <w:p w14:paraId="58CE4E1C" w14:textId="77777777" w:rsidR="009E506F" w:rsidRDefault="009E506F" w:rsidP="009E506F">
      <w:pPr>
        <w:pStyle w:val="ListParagraph"/>
        <w:numPr>
          <w:ilvl w:val="1"/>
          <w:numId w:val="35"/>
        </w:numPr>
      </w:pPr>
      <w:r>
        <w:rPr>
          <w:rFonts w:hint="eastAsia"/>
        </w:rPr>
        <w:t>次数：无数次</w:t>
      </w:r>
    </w:p>
    <w:p w14:paraId="183D1308" w14:textId="64DFEEE1" w:rsidR="009E506F" w:rsidRPr="00DD1C2D" w:rsidRDefault="009E506F" w:rsidP="009E506F">
      <w:pPr>
        <w:pStyle w:val="ListParagraph"/>
        <w:numPr>
          <w:ilvl w:val="0"/>
          <w:numId w:val="35"/>
        </w:numPr>
      </w:pPr>
      <w:r>
        <w:rPr>
          <w:rFonts w:hint="eastAsia"/>
        </w:rPr>
        <w:t>表现</w:t>
      </w:r>
      <w:r w:rsidR="00CF5D72">
        <w:rPr>
          <w:rFonts w:hint="eastAsia"/>
        </w:rPr>
        <w:t>：</w:t>
      </w:r>
    </w:p>
    <w:p w14:paraId="657A4594" w14:textId="7BA0D7AD" w:rsidR="00CF68FC" w:rsidRDefault="00CF68FC" w:rsidP="00CF68FC">
      <w:pPr>
        <w:pStyle w:val="Heading4"/>
      </w:pPr>
      <w:r>
        <w:rPr>
          <w:rFonts w:hint="eastAsia"/>
        </w:rPr>
        <w:t>左火炮</w:t>
      </w:r>
    </w:p>
    <w:p w14:paraId="647F14F0" w14:textId="4D1F5BBC" w:rsidR="00DD1C2D" w:rsidRDefault="00CF5D72" w:rsidP="00CF5D72">
      <w:pPr>
        <w:pStyle w:val="ListParagraph"/>
        <w:numPr>
          <w:ilvl w:val="0"/>
          <w:numId w:val="36"/>
        </w:numPr>
      </w:pPr>
      <w:r>
        <w:rPr>
          <w:rFonts w:hint="eastAsia"/>
        </w:rPr>
        <w:t>属性：</w:t>
      </w:r>
    </w:p>
    <w:p w14:paraId="28FE0DA3" w14:textId="77777777" w:rsidR="00CF5D72" w:rsidRDefault="00CF5D72" w:rsidP="00CF5D72">
      <w:pPr>
        <w:pStyle w:val="ListParagraph"/>
        <w:numPr>
          <w:ilvl w:val="1"/>
          <w:numId w:val="36"/>
        </w:numPr>
      </w:pPr>
      <w:r>
        <w:rPr>
          <w:rFonts w:hint="eastAsia"/>
        </w:rPr>
        <w:t>开局默认</w:t>
      </w:r>
    </w:p>
    <w:p w14:paraId="355DFB2F" w14:textId="77777777" w:rsidR="00CF5D72" w:rsidRDefault="00CF5D72" w:rsidP="00CF5D72">
      <w:pPr>
        <w:pStyle w:val="ListParagraph"/>
        <w:numPr>
          <w:ilvl w:val="1"/>
          <w:numId w:val="36"/>
        </w:numPr>
      </w:pPr>
      <w:r>
        <w:rPr>
          <w:rFonts w:hint="eastAsia"/>
        </w:rPr>
        <w:t>间隔：</w:t>
      </w:r>
      <w:r>
        <w:t>2</w:t>
      </w:r>
      <w:r>
        <w:rPr>
          <w:rFonts w:hint="eastAsia"/>
        </w:rPr>
        <w:t>s</w:t>
      </w:r>
    </w:p>
    <w:p w14:paraId="717A1329" w14:textId="77777777" w:rsidR="00CF5D72" w:rsidRDefault="00CF5D72" w:rsidP="00CF5D72">
      <w:pPr>
        <w:pStyle w:val="ListParagraph"/>
        <w:numPr>
          <w:ilvl w:val="1"/>
          <w:numId w:val="36"/>
        </w:numPr>
      </w:pPr>
      <w:r>
        <w:rPr>
          <w:rFonts w:hint="eastAsia"/>
        </w:rPr>
        <w:t>次数：无数次</w:t>
      </w:r>
    </w:p>
    <w:p w14:paraId="470F174F" w14:textId="445DFDD7" w:rsidR="00CF5D72" w:rsidRPr="00DD1C2D" w:rsidRDefault="00CF5D72" w:rsidP="00CF5D72">
      <w:pPr>
        <w:pStyle w:val="ListParagraph"/>
        <w:numPr>
          <w:ilvl w:val="0"/>
          <w:numId w:val="36"/>
        </w:numPr>
      </w:pPr>
      <w:r>
        <w:rPr>
          <w:rFonts w:hint="eastAsia"/>
        </w:rPr>
        <w:t>表现：</w:t>
      </w:r>
    </w:p>
    <w:p w14:paraId="738B8EF0" w14:textId="7A531639" w:rsidR="004952CB" w:rsidRDefault="004952CB" w:rsidP="004952CB">
      <w:pPr>
        <w:pStyle w:val="Heading4"/>
      </w:pPr>
      <w:r>
        <w:rPr>
          <w:rFonts w:hint="eastAsia"/>
        </w:rPr>
        <w:lastRenderedPageBreak/>
        <w:t>右火炮</w:t>
      </w:r>
    </w:p>
    <w:p w14:paraId="60887D25" w14:textId="5D3C68C8" w:rsidR="00DD1C2D" w:rsidRDefault="00711D71" w:rsidP="00711D71">
      <w:pPr>
        <w:pStyle w:val="ListParagraph"/>
        <w:numPr>
          <w:ilvl w:val="0"/>
          <w:numId w:val="37"/>
        </w:numPr>
      </w:pPr>
      <w:r>
        <w:rPr>
          <w:rFonts w:hint="eastAsia"/>
        </w:rPr>
        <w:t>属性：</w:t>
      </w:r>
    </w:p>
    <w:p w14:paraId="3C62D10A" w14:textId="77777777" w:rsidR="00711D71" w:rsidRDefault="00711D71" w:rsidP="00711D71">
      <w:pPr>
        <w:pStyle w:val="ListParagraph"/>
        <w:numPr>
          <w:ilvl w:val="1"/>
          <w:numId w:val="37"/>
        </w:numPr>
      </w:pPr>
      <w:r>
        <w:rPr>
          <w:rFonts w:hint="eastAsia"/>
        </w:rPr>
        <w:t>开局默认</w:t>
      </w:r>
    </w:p>
    <w:p w14:paraId="35FA3D08" w14:textId="77777777" w:rsidR="00711D71" w:rsidRDefault="00711D71" w:rsidP="00711D71">
      <w:pPr>
        <w:pStyle w:val="ListParagraph"/>
        <w:numPr>
          <w:ilvl w:val="1"/>
          <w:numId w:val="37"/>
        </w:numPr>
      </w:pPr>
      <w:r>
        <w:rPr>
          <w:rFonts w:hint="eastAsia"/>
        </w:rPr>
        <w:t>间隔：</w:t>
      </w:r>
      <w:r>
        <w:t>2</w:t>
      </w:r>
      <w:r>
        <w:rPr>
          <w:rFonts w:hint="eastAsia"/>
        </w:rPr>
        <w:t>s</w:t>
      </w:r>
    </w:p>
    <w:p w14:paraId="5C0431EC" w14:textId="77777777" w:rsidR="00711D71" w:rsidRDefault="00711D71" w:rsidP="00711D71">
      <w:pPr>
        <w:pStyle w:val="ListParagraph"/>
        <w:numPr>
          <w:ilvl w:val="1"/>
          <w:numId w:val="37"/>
        </w:numPr>
      </w:pPr>
      <w:r>
        <w:rPr>
          <w:rFonts w:hint="eastAsia"/>
        </w:rPr>
        <w:t>次数：无数次</w:t>
      </w:r>
    </w:p>
    <w:p w14:paraId="718CAA01" w14:textId="331F56A0" w:rsidR="00711D71" w:rsidRPr="00DD1C2D" w:rsidRDefault="00711D71" w:rsidP="00711D71">
      <w:pPr>
        <w:pStyle w:val="ListParagraph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表现：</w:t>
      </w:r>
    </w:p>
    <w:p w14:paraId="6B7E34C9" w14:textId="0A78C7E1" w:rsidR="005A1C24" w:rsidRDefault="009C0CF9" w:rsidP="00BD3DFF">
      <w:pPr>
        <w:pStyle w:val="Heading4"/>
      </w:pPr>
      <w:r>
        <w:rPr>
          <w:rFonts w:hint="eastAsia"/>
        </w:rPr>
        <w:t>迫击炮</w:t>
      </w:r>
    </w:p>
    <w:p w14:paraId="7FC9DFB8" w14:textId="3CB82467" w:rsidR="00DD1C2D" w:rsidRDefault="00BD796C" w:rsidP="00BD796C">
      <w:pPr>
        <w:pStyle w:val="ListParagraph"/>
        <w:numPr>
          <w:ilvl w:val="0"/>
          <w:numId w:val="38"/>
        </w:numPr>
      </w:pPr>
      <w:r>
        <w:rPr>
          <w:rFonts w:hint="eastAsia"/>
        </w:rPr>
        <w:t>属性：</w:t>
      </w:r>
    </w:p>
    <w:p w14:paraId="2008796C" w14:textId="118965A5" w:rsidR="00BD796C" w:rsidRDefault="00BD796C" w:rsidP="00BD796C">
      <w:pPr>
        <w:pStyle w:val="ListParagraph"/>
        <w:numPr>
          <w:ilvl w:val="1"/>
          <w:numId w:val="38"/>
        </w:numPr>
      </w:pPr>
      <w:r>
        <w:rPr>
          <w:rFonts w:hint="eastAsia"/>
        </w:rPr>
        <w:t>需购买</w:t>
      </w:r>
    </w:p>
    <w:p w14:paraId="0026E068" w14:textId="77777777" w:rsidR="00BD796C" w:rsidRDefault="00BD796C" w:rsidP="00BD796C">
      <w:pPr>
        <w:pStyle w:val="ListParagraph"/>
        <w:numPr>
          <w:ilvl w:val="1"/>
          <w:numId w:val="38"/>
        </w:numPr>
      </w:pPr>
      <w:r>
        <w:rPr>
          <w:rFonts w:hint="eastAsia"/>
        </w:rPr>
        <w:t>间隔：</w:t>
      </w:r>
      <w:r>
        <w:t>2</w:t>
      </w:r>
      <w:r>
        <w:rPr>
          <w:rFonts w:hint="eastAsia"/>
        </w:rPr>
        <w:t>s</w:t>
      </w:r>
    </w:p>
    <w:p w14:paraId="6E7BA3C9" w14:textId="77777777" w:rsidR="00BD796C" w:rsidRDefault="00BD796C" w:rsidP="00BD796C">
      <w:pPr>
        <w:pStyle w:val="ListParagraph"/>
        <w:numPr>
          <w:ilvl w:val="1"/>
          <w:numId w:val="38"/>
        </w:numPr>
      </w:pPr>
      <w:r>
        <w:rPr>
          <w:rFonts w:hint="eastAsia"/>
        </w:rPr>
        <w:t>次数：无数次</w:t>
      </w:r>
    </w:p>
    <w:p w14:paraId="7F594DBE" w14:textId="6E4FF9AB" w:rsidR="00BD796C" w:rsidRPr="00DD1C2D" w:rsidRDefault="00686679" w:rsidP="00BD796C">
      <w:pPr>
        <w:pStyle w:val="ListParagraph"/>
        <w:numPr>
          <w:ilvl w:val="0"/>
          <w:numId w:val="38"/>
        </w:numPr>
      </w:pPr>
      <w:r>
        <w:rPr>
          <w:rFonts w:hint="eastAsia"/>
        </w:rPr>
        <w:t>表现：</w:t>
      </w:r>
    </w:p>
    <w:p w14:paraId="14F0FFE1" w14:textId="7E98943F" w:rsidR="0025629F" w:rsidRDefault="00C86B62" w:rsidP="0025629F">
      <w:pPr>
        <w:pStyle w:val="Heading4"/>
      </w:pPr>
      <w:r>
        <w:rPr>
          <w:rFonts w:hint="eastAsia"/>
        </w:rPr>
        <w:t>火桶</w:t>
      </w:r>
    </w:p>
    <w:p w14:paraId="3E7C1F36" w14:textId="1EAD26B3" w:rsidR="00DD1C2D" w:rsidRDefault="00B55B83" w:rsidP="00B55B83">
      <w:pPr>
        <w:pStyle w:val="ListParagraph"/>
        <w:numPr>
          <w:ilvl w:val="0"/>
          <w:numId w:val="39"/>
        </w:numPr>
      </w:pPr>
      <w:r>
        <w:rPr>
          <w:rFonts w:hint="eastAsia"/>
        </w:rPr>
        <w:t>属性：</w:t>
      </w:r>
    </w:p>
    <w:p w14:paraId="09D9E0AF" w14:textId="423D872B" w:rsidR="00B55B83" w:rsidRDefault="008975EC" w:rsidP="00B55B83">
      <w:pPr>
        <w:pStyle w:val="ListParagraph"/>
        <w:numPr>
          <w:ilvl w:val="1"/>
          <w:numId w:val="39"/>
        </w:numPr>
      </w:pPr>
      <w:r>
        <w:rPr>
          <w:rFonts w:hint="eastAsia"/>
        </w:rPr>
        <w:t>需购买</w:t>
      </w:r>
    </w:p>
    <w:p w14:paraId="068D6016" w14:textId="77777777" w:rsidR="00B55B83" w:rsidRDefault="00B55B83" w:rsidP="00B55B83">
      <w:pPr>
        <w:pStyle w:val="ListParagraph"/>
        <w:numPr>
          <w:ilvl w:val="1"/>
          <w:numId w:val="39"/>
        </w:numPr>
      </w:pPr>
      <w:r>
        <w:rPr>
          <w:rFonts w:hint="eastAsia"/>
        </w:rPr>
        <w:t>间隔：</w:t>
      </w:r>
      <w:r>
        <w:t>2</w:t>
      </w:r>
      <w:r>
        <w:rPr>
          <w:rFonts w:hint="eastAsia"/>
        </w:rPr>
        <w:t>s</w:t>
      </w:r>
    </w:p>
    <w:p w14:paraId="78ABDC8B" w14:textId="77777777" w:rsidR="00B55B83" w:rsidRDefault="00B55B83" w:rsidP="00B55B83">
      <w:pPr>
        <w:pStyle w:val="ListParagraph"/>
        <w:numPr>
          <w:ilvl w:val="1"/>
          <w:numId w:val="39"/>
        </w:numPr>
      </w:pPr>
      <w:r>
        <w:rPr>
          <w:rFonts w:hint="eastAsia"/>
        </w:rPr>
        <w:t>次数：无数次</w:t>
      </w:r>
    </w:p>
    <w:p w14:paraId="73B256F9" w14:textId="6738243A" w:rsidR="00B55B83" w:rsidRPr="00DD1C2D" w:rsidRDefault="00033BCC" w:rsidP="00B55B83">
      <w:pPr>
        <w:pStyle w:val="ListParagraph"/>
        <w:numPr>
          <w:ilvl w:val="0"/>
          <w:numId w:val="39"/>
        </w:numPr>
      </w:pPr>
      <w:r>
        <w:rPr>
          <w:rFonts w:hint="eastAsia"/>
        </w:rPr>
        <w:t>表现：</w:t>
      </w:r>
    </w:p>
    <w:p w14:paraId="6FE006F1" w14:textId="47B7D99B" w:rsidR="00F5459E" w:rsidRDefault="0086281F" w:rsidP="0043025E">
      <w:pPr>
        <w:pStyle w:val="Heading3"/>
      </w:pPr>
      <w:bookmarkStart w:id="18" w:name="_Toc158214206"/>
      <w:r>
        <w:rPr>
          <w:rFonts w:hint="eastAsia"/>
        </w:rPr>
        <w:t>关卡机制</w:t>
      </w:r>
      <w:bookmarkEnd w:id="18"/>
    </w:p>
    <w:p w14:paraId="68817EF6" w14:textId="1A1F9149" w:rsidR="00DA5E16" w:rsidRDefault="00D20D4B" w:rsidP="00585400">
      <w:pPr>
        <w:pStyle w:val="Heading4"/>
      </w:pPr>
      <w:r>
        <w:rPr>
          <w:rFonts w:hint="eastAsia"/>
        </w:rPr>
        <w:t>礁石</w:t>
      </w:r>
    </w:p>
    <w:p w14:paraId="766D4B73" w14:textId="77777777" w:rsidR="00742EAA" w:rsidRDefault="007B7191" w:rsidP="00C15BD6">
      <w:pPr>
        <w:pStyle w:val="ListParagraph"/>
        <w:numPr>
          <w:ilvl w:val="0"/>
          <w:numId w:val="25"/>
        </w:numPr>
      </w:pPr>
      <w:r>
        <w:rPr>
          <w:rFonts w:hint="eastAsia"/>
        </w:rPr>
        <w:t>属性：</w:t>
      </w:r>
    </w:p>
    <w:p w14:paraId="0552BDE6" w14:textId="181A2CD5" w:rsidR="00780EC8" w:rsidRDefault="00EE44C1" w:rsidP="00C15BD6">
      <w:pPr>
        <w:pStyle w:val="ListParagraph"/>
        <w:numPr>
          <w:ilvl w:val="1"/>
          <w:numId w:val="25"/>
        </w:numPr>
      </w:pPr>
      <w:r>
        <w:rPr>
          <w:rFonts w:hint="eastAsia"/>
        </w:rPr>
        <w:t>静态</w:t>
      </w:r>
    </w:p>
    <w:p w14:paraId="3F369FBA" w14:textId="4CBDDF8A" w:rsidR="00B20C43" w:rsidRDefault="00B20C43" w:rsidP="00C15BD6">
      <w:pPr>
        <w:pStyle w:val="ListParagraph"/>
        <w:numPr>
          <w:ilvl w:val="1"/>
          <w:numId w:val="25"/>
        </w:numPr>
      </w:pPr>
      <w:r>
        <w:rPr>
          <w:rFonts w:hint="eastAsia"/>
        </w:rPr>
        <w:t>血量：</w:t>
      </w:r>
      <w:r w:rsidR="0031643D">
        <w:rPr>
          <w:rFonts w:hint="eastAsia"/>
        </w:rPr>
        <w:t>1</w:t>
      </w:r>
    </w:p>
    <w:p w14:paraId="1D82ACA3" w14:textId="0C270BD3" w:rsidR="00BF2C00" w:rsidRDefault="00523CDF" w:rsidP="00C15BD6">
      <w:pPr>
        <w:pStyle w:val="ListParagraph"/>
        <w:numPr>
          <w:ilvl w:val="1"/>
          <w:numId w:val="25"/>
        </w:numPr>
      </w:pPr>
      <w:r>
        <w:rPr>
          <w:rFonts w:hint="eastAsia"/>
        </w:rPr>
        <w:t>可破坏</w:t>
      </w:r>
      <w:r w:rsidR="00E24D62">
        <w:rPr>
          <w:rFonts w:hint="eastAsia"/>
        </w:rPr>
        <w:t>：是</w:t>
      </w:r>
    </w:p>
    <w:p w14:paraId="4EAFF165" w14:textId="2EEE224B" w:rsidR="00B60042" w:rsidRDefault="00D42306" w:rsidP="00C15BD6">
      <w:pPr>
        <w:pStyle w:val="ListParagraph"/>
        <w:numPr>
          <w:ilvl w:val="1"/>
          <w:numId w:val="25"/>
        </w:numPr>
      </w:pPr>
      <w:r>
        <w:rPr>
          <w:rFonts w:hint="eastAsia"/>
        </w:rPr>
        <w:t>伤害方式</w:t>
      </w:r>
      <w:r w:rsidR="00E44BB4">
        <w:rPr>
          <w:rFonts w:hint="eastAsia"/>
        </w:rPr>
        <w:t>：碰撞</w:t>
      </w:r>
    </w:p>
    <w:p w14:paraId="4FC7D52C" w14:textId="7E7979FE" w:rsidR="00147C85" w:rsidRDefault="009432A3" w:rsidP="00C15BD6">
      <w:pPr>
        <w:pStyle w:val="ListParagraph"/>
        <w:numPr>
          <w:ilvl w:val="1"/>
          <w:numId w:val="25"/>
        </w:numPr>
      </w:pPr>
      <w:r>
        <w:rPr>
          <w:rFonts w:hint="eastAsia"/>
        </w:rPr>
        <w:t>伤害</w:t>
      </w:r>
      <w:r w:rsidR="006621BB">
        <w:rPr>
          <w:rFonts w:hint="eastAsia"/>
        </w:rPr>
        <w:t>：</w:t>
      </w:r>
      <w:r w:rsidR="00207BAE">
        <w:rPr>
          <w:rFonts w:hint="eastAsia"/>
        </w:rPr>
        <w:t>1</w:t>
      </w:r>
      <w:r w:rsidR="00EB5710">
        <w:t xml:space="preserve"> / 2</w:t>
      </w:r>
    </w:p>
    <w:p w14:paraId="0CA086EB" w14:textId="67CD96AB" w:rsidR="00B60042" w:rsidRDefault="00DB2A41" w:rsidP="00C15BD6">
      <w:pPr>
        <w:pStyle w:val="ListParagraph"/>
        <w:numPr>
          <w:ilvl w:val="1"/>
          <w:numId w:val="25"/>
        </w:numPr>
      </w:pPr>
      <w:r>
        <w:rPr>
          <w:rFonts w:hint="eastAsia"/>
        </w:rPr>
        <w:t>造成</w:t>
      </w:r>
      <w:r w:rsidR="00B60042">
        <w:rPr>
          <w:rFonts w:hint="eastAsia"/>
        </w:rPr>
        <w:t>伤害后是否自我</w:t>
      </w:r>
      <w:r w:rsidR="004557CC">
        <w:rPr>
          <w:rFonts w:hint="eastAsia"/>
        </w:rPr>
        <w:t>毁灭：</w:t>
      </w:r>
      <w:r w:rsidR="00091AB6">
        <w:rPr>
          <w:rFonts w:hint="eastAsia"/>
        </w:rPr>
        <w:t>是</w:t>
      </w:r>
    </w:p>
    <w:p w14:paraId="2FB1E9EE" w14:textId="29B9C56B" w:rsidR="002F727F" w:rsidRPr="00A02D6E" w:rsidRDefault="00C90C1A" w:rsidP="00C15BD6">
      <w:pPr>
        <w:pStyle w:val="ListParagraph"/>
        <w:numPr>
          <w:ilvl w:val="0"/>
          <w:numId w:val="25"/>
        </w:numPr>
      </w:pPr>
      <w:r>
        <w:rPr>
          <w:rFonts w:hint="eastAsia"/>
        </w:rPr>
        <w:lastRenderedPageBreak/>
        <w:t>表现：</w:t>
      </w:r>
      <w:r w:rsidR="00D81AA0">
        <w:rPr>
          <w:rFonts w:hint="eastAsia"/>
        </w:rPr>
        <w:t>固定排列出现的</w:t>
      </w:r>
      <w:r w:rsidR="00340105">
        <w:rPr>
          <w:rFonts w:hint="eastAsia"/>
        </w:rPr>
        <w:t>静态物体</w:t>
      </w:r>
      <w:r w:rsidR="000018F2">
        <w:rPr>
          <w:rFonts w:hint="eastAsia"/>
        </w:rPr>
        <w:t>，从</w:t>
      </w:r>
      <w:r w:rsidR="000018F2">
        <w:rPr>
          <w:rFonts w:hint="eastAsia"/>
        </w:rPr>
        <w:t>地图上方进入</w:t>
      </w:r>
      <w:r w:rsidR="00340105">
        <w:rPr>
          <w:rFonts w:hint="eastAsia"/>
        </w:rPr>
        <w:t>，</w:t>
      </w:r>
      <w:r w:rsidR="007619B7">
        <w:rPr>
          <w:rFonts w:hint="eastAsia"/>
        </w:rPr>
        <w:t>和玩家</w:t>
      </w:r>
      <w:r w:rsidR="00864048">
        <w:rPr>
          <w:rFonts w:hint="eastAsia"/>
        </w:rPr>
        <w:t>碰撞</w:t>
      </w:r>
      <w:r w:rsidR="00DA044F">
        <w:rPr>
          <w:rFonts w:hint="eastAsia"/>
        </w:rPr>
        <w:t>后</w:t>
      </w:r>
      <w:r w:rsidR="00814DE3">
        <w:rPr>
          <w:rFonts w:hint="eastAsia"/>
        </w:rPr>
        <w:t>造成伤害，同时</w:t>
      </w:r>
      <w:r w:rsidR="00BC53C8">
        <w:rPr>
          <w:rFonts w:hint="eastAsia"/>
        </w:rPr>
        <w:t>自身破坏</w:t>
      </w:r>
      <w:r w:rsidR="002C77F4">
        <w:rPr>
          <w:rFonts w:hint="eastAsia"/>
        </w:rPr>
        <w:t>。</w:t>
      </w:r>
      <w:r w:rsidR="00811C21">
        <w:rPr>
          <w:rFonts w:hint="eastAsia"/>
        </w:rPr>
        <w:t>玩家</w:t>
      </w:r>
      <w:r w:rsidR="004C597C">
        <w:rPr>
          <w:rFonts w:hint="eastAsia"/>
        </w:rPr>
        <w:t>可以</w:t>
      </w:r>
      <w:r w:rsidR="002D3DA0">
        <w:rPr>
          <w:rFonts w:hint="eastAsia"/>
        </w:rPr>
        <w:t>移动</w:t>
      </w:r>
      <w:r w:rsidR="004C597C">
        <w:rPr>
          <w:rFonts w:hint="eastAsia"/>
        </w:rPr>
        <w:t>或</w:t>
      </w:r>
      <w:r w:rsidR="00347C9D">
        <w:rPr>
          <w:rFonts w:hint="eastAsia"/>
        </w:rPr>
        <w:t>用攻击</w:t>
      </w:r>
      <w:r w:rsidR="007705AF">
        <w:rPr>
          <w:rFonts w:hint="eastAsia"/>
        </w:rPr>
        <w:t>应对</w:t>
      </w:r>
      <w:r w:rsidR="00347C9D">
        <w:rPr>
          <w:rFonts w:hint="eastAsia"/>
        </w:rPr>
        <w:t>。</w:t>
      </w:r>
    </w:p>
    <w:p w14:paraId="09F709CA" w14:textId="782C91A3" w:rsidR="00DA5E16" w:rsidRDefault="00D20D4B" w:rsidP="00585400">
      <w:pPr>
        <w:pStyle w:val="Heading4"/>
      </w:pPr>
      <w:r>
        <w:rPr>
          <w:rFonts w:hint="eastAsia"/>
        </w:rPr>
        <w:t>海船</w:t>
      </w:r>
    </w:p>
    <w:p w14:paraId="60DC1565" w14:textId="00698C2E" w:rsidR="00A02D6E" w:rsidRDefault="006D66C2" w:rsidP="00C15BD6">
      <w:pPr>
        <w:pStyle w:val="ListParagraph"/>
        <w:numPr>
          <w:ilvl w:val="0"/>
          <w:numId w:val="26"/>
        </w:numPr>
      </w:pPr>
      <w:r>
        <w:rPr>
          <w:rFonts w:hint="eastAsia"/>
        </w:rPr>
        <w:t>属性：</w:t>
      </w:r>
    </w:p>
    <w:p w14:paraId="409C6212" w14:textId="6AAF424A" w:rsidR="006D66C2" w:rsidRDefault="002873F5" w:rsidP="00C15BD6">
      <w:pPr>
        <w:pStyle w:val="ListParagraph"/>
        <w:numPr>
          <w:ilvl w:val="1"/>
          <w:numId w:val="26"/>
        </w:numPr>
      </w:pPr>
      <w:r>
        <w:rPr>
          <w:rFonts w:hint="eastAsia"/>
        </w:rPr>
        <w:t>动</w:t>
      </w:r>
      <w:r w:rsidR="006D66C2">
        <w:rPr>
          <w:rFonts w:hint="eastAsia"/>
        </w:rPr>
        <w:t>态</w:t>
      </w:r>
    </w:p>
    <w:p w14:paraId="608F089E" w14:textId="47AAD0E9" w:rsidR="00BC4561" w:rsidRDefault="00BC4561" w:rsidP="00C15BD6">
      <w:pPr>
        <w:pStyle w:val="ListParagraph"/>
        <w:numPr>
          <w:ilvl w:val="1"/>
          <w:numId w:val="26"/>
        </w:numPr>
      </w:pPr>
      <w:r>
        <w:rPr>
          <w:rFonts w:hint="eastAsia"/>
        </w:rPr>
        <w:t>血量：</w:t>
      </w:r>
      <w:r w:rsidR="005F4358">
        <w:rPr>
          <w:rFonts w:hint="eastAsia"/>
        </w:rPr>
        <w:t>1</w:t>
      </w:r>
      <w:r w:rsidR="005F4358">
        <w:t xml:space="preserve"> / 2 / 3</w:t>
      </w:r>
    </w:p>
    <w:p w14:paraId="6F60EC8F" w14:textId="47E65748" w:rsidR="00BC4561" w:rsidRDefault="006D66C2" w:rsidP="00C15BD6">
      <w:pPr>
        <w:pStyle w:val="ListParagraph"/>
        <w:numPr>
          <w:ilvl w:val="1"/>
          <w:numId w:val="26"/>
        </w:numPr>
      </w:pPr>
      <w:r>
        <w:rPr>
          <w:rFonts w:hint="eastAsia"/>
        </w:rPr>
        <w:t>可破坏：是</w:t>
      </w:r>
    </w:p>
    <w:p w14:paraId="08A40BD5" w14:textId="52A41847" w:rsidR="006D66C2" w:rsidRDefault="006D66C2" w:rsidP="00C15BD6">
      <w:pPr>
        <w:pStyle w:val="ListParagraph"/>
        <w:numPr>
          <w:ilvl w:val="1"/>
          <w:numId w:val="26"/>
        </w:numPr>
      </w:pPr>
      <w:r>
        <w:rPr>
          <w:rFonts w:hint="eastAsia"/>
        </w:rPr>
        <w:t>伤害方式：</w:t>
      </w:r>
      <w:r w:rsidR="00BA18FA">
        <w:rPr>
          <w:rFonts w:hint="eastAsia"/>
        </w:rPr>
        <w:t>碰撞、技能</w:t>
      </w:r>
    </w:p>
    <w:p w14:paraId="18669D8F" w14:textId="51EEA65C" w:rsidR="006D66C2" w:rsidRDefault="006D66C2" w:rsidP="00C15BD6">
      <w:pPr>
        <w:pStyle w:val="ListParagraph"/>
        <w:numPr>
          <w:ilvl w:val="1"/>
          <w:numId w:val="26"/>
        </w:numPr>
      </w:pPr>
      <w:r>
        <w:rPr>
          <w:rFonts w:hint="eastAsia"/>
        </w:rPr>
        <w:t>伤害：</w:t>
      </w:r>
    </w:p>
    <w:p w14:paraId="4B70F0F6" w14:textId="5419CACE" w:rsidR="00A53BAE" w:rsidRDefault="00A53BAE" w:rsidP="00C15BD6">
      <w:pPr>
        <w:pStyle w:val="ListParagraph"/>
        <w:numPr>
          <w:ilvl w:val="2"/>
          <w:numId w:val="26"/>
        </w:numPr>
      </w:pPr>
      <w:r>
        <w:rPr>
          <w:rFonts w:hint="eastAsia"/>
        </w:rPr>
        <w:t>碰撞：</w:t>
      </w:r>
      <w:r w:rsidR="00730A3D">
        <w:rPr>
          <w:rFonts w:hint="eastAsia"/>
        </w:rPr>
        <w:t>1</w:t>
      </w:r>
      <w:r w:rsidR="00685B73">
        <w:t xml:space="preserve"> / 1 / 1</w:t>
      </w:r>
    </w:p>
    <w:p w14:paraId="76E7FEED" w14:textId="390C1D49" w:rsidR="002A6E5E" w:rsidRDefault="002A6E5E" w:rsidP="00C15BD6">
      <w:pPr>
        <w:pStyle w:val="ListParagraph"/>
        <w:numPr>
          <w:ilvl w:val="2"/>
          <w:numId w:val="26"/>
        </w:numPr>
      </w:pPr>
      <w:r>
        <w:rPr>
          <w:rFonts w:hint="eastAsia"/>
        </w:rPr>
        <w:t>技能</w:t>
      </w:r>
      <w:r w:rsidR="00E90D01">
        <w:rPr>
          <w:rFonts w:hint="eastAsia"/>
        </w:rPr>
        <w:t>：</w:t>
      </w:r>
      <w:r w:rsidR="00F00475">
        <w:t>1</w:t>
      </w:r>
      <w:r w:rsidR="00A71602">
        <w:t xml:space="preserve"> / 2</w:t>
      </w:r>
      <w:r w:rsidR="00AD6A26">
        <w:t xml:space="preserve"> / </w:t>
      </w:r>
      <w:r w:rsidR="007F4238">
        <w:t>3</w:t>
      </w:r>
    </w:p>
    <w:p w14:paraId="4E6DB37C" w14:textId="2C4DD7FD" w:rsidR="00A72598" w:rsidRDefault="009B16CF" w:rsidP="00C15BD6">
      <w:pPr>
        <w:pStyle w:val="ListParagraph"/>
        <w:numPr>
          <w:ilvl w:val="1"/>
          <w:numId w:val="26"/>
        </w:numPr>
      </w:pPr>
      <w:r>
        <w:rPr>
          <w:rFonts w:hint="eastAsia"/>
        </w:rPr>
        <w:t>造成伤害后是否自我毁灭：否</w:t>
      </w:r>
    </w:p>
    <w:p w14:paraId="4163DCCD" w14:textId="43364065" w:rsidR="00AF3698" w:rsidRDefault="00AF3698" w:rsidP="00C15BD6">
      <w:pPr>
        <w:pStyle w:val="ListParagraph"/>
        <w:numPr>
          <w:ilvl w:val="1"/>
          <w:numId w:val="26"/>
        </w:numPr>
      </w:pPr>
      <w:r>
        <w:rPr>
          <w:rFonts w:hint="eastAsia"/>
        </w:rPr>
        <w:t>掉落：金币、</w:t>
      </w:r>
      <w:r>
        <w:t>B</w:t>
      </w:r>
      <w:r>
        <w:rPr>
          <w:rFonts w:hint="eastAsia"/>
        </w:rPr>
        <w:t>uff等。</w:t>
      </w:r>
    </w:p>
    <w:p w14:paraId="6C337D67" w14:textId="67AE2736" w:rsidR="006D66C2" w:rsidRPr="00A02D6E" w:rsidRDefault="009336A8" w:rsidP="00C15BD6">
      <w:pPr>
        <w:pStyle w:val="ListParagraph"/>
        <w:numPr>
          <w:ilvl w:val="0"/>
          <w:numId w:val="26"/>
        </w:numPr>
      </w:pPr>
      <w:r>
        <w:rPr>
          <w:rFonts w:hint="eastAsia"/>
        </w:rPr>
        <w:t>表现：</w:t>
      </w:r>
      <w:r w:rsidR="0005197F">
        <w:rPr>
          <w:rFonts w:hint="eastAsia"/>
        </w:rPr>
        <w:t>一个移动与玩家相似的</w:t>
      </w:r>
      <w:r w:rsidR="00273F05">
        <w:t>AI</w:t>
      </w:r>
      <w:r w:rsidR="00273F05">
        <w:rPr>
          <w:rFonts w:hint="eastAsia"/>
        </w:rPr>
        <w:t>敌人，</w:t>
      </w:r>
      <w:r w:rsidR="004C7F75">
        <w:rPr>
          <w:rFonts w:hint="eastAsia"/>
        </w:rPr>
        <w:t>所具有的技能也与</w:t>
      </w:r>
      <w:r w:rsidR="00CA540D">
        <w:rPr>
          <w:rFonts w:hint="eastAsia"/>
        </w:rPr>
        <w:t>部分</w:t>
      </w:r>
      <w:r w:rsidR="004C7F75">
        <w:rPr>
          <w:rFonts w:hint="eastAsia"/>
        </w:rPr>
        <w:t>玩家</w:t>
      </w:r>
      <w:r w:rsidR="00CA540D">
        <w:rPr>
          <w:rFonts w:hint="eastAsia"/>
        </w:rPr>
        <w:t>技能</w:t>
      </w:r>
      <w:r w:rsidR="004C7F75">
        <w:rPr>
          <w:rFonts w:hint="eastAsia"/>
        </w:rPr>
        <w:t>相似</w:t>
      </w:r>
      <w:r w:rsidR="00365F4C">
        <w:rPr>
          <w:rFonts w:hint="eastAsia"/>
        </w:rPr>
        <w:t>，并会用此技能攻击玩家</w:t>
      </w:r>
      <w:r w:rsidR="00AD7F62">
        <w:rPr>
          <w:rFonts w:hint="eastAsia"/>
        </w:rPr>
        <w:t>。</w:t>
      </w:r>
      <w:r w:rsidR="00F634FB">
        <w:rPr>
          <w:rFonts w:hint="eastAsia"/>
        </w:rPr>
        <w:t>A</w:t>
      </w:r>
      <w:r w:rsidR="00F634FB">
        <w:t>I</w:t>
      </w:r>
      <w:r w:rsidR="008956D1">
        <w:rPr>
          <w:rFonts w:hint="eastAsia"/>
        </w:rPr>
        <w:t>与玩家</w:t>
      </w:r>
      <w:r w:rsidR="00725885">
        <w:rPr>
          <w:rFonts w:hint="eastAsia"/>
        </w:rPr>
        <w:t>在场景交互上的表现一致</w:t>
      </w:r>
      <w:r w:rsidR="002A6BDE">
        <w:rPr>
          <w:rFonts w:hint="eastAsia"/>
        </w:rPr>
        <w:t>，因而具有导航系统</w:t>
      </w:r>
      <w:r w:rsidR="008F3D46">
        <w:rPr>
          <w:rFonts w:hint="eastAsia"/>
        </w:rPr>
        <w:t>。</w:t>
      </w:r>
      <w:r w:rsidR="009F2970">
        <w:rPr>
          <w:rFonts w:hint="eastAsia"/>
        </w:rPr>
        <w:t>玩家可以</w:t>
      </w:r>
      <w:r w:rsidR="008A26C6">
        <w:rPr>
          <w:rFonts w:hint="eastAsia"/>
        </w:rPr>
        <w:t>利</w:t>
      </w:r>
      <w:r w:rsidR="009F2970">
        <w:rPr>
          <w:rFonts w:hint="eastAsia"/>
        </w:rPr>
        <w:t>用技能攻击</w:t>
      </w:r>
      <w:r w:rsidR="006C0326">
        <w:rPr>
          <w:rFonts w:hint="eastAsia"/>
        </w:rPr>
        <w:t>或场景机制</w:t>
      </w:r>
      <w:r w:rsidR="008C3C76">
        <w:rPr>
          <w:rFonts w:hint="eastAsia"/>
        </w:rPr>
        <w:t>应对</w:t>
      </w:r>
      <w:r w:rsidR="006C0326">
        <w:rPr>
          <w:rFonts w:hint="eastAsia"/>
        </w:rPr>
        <w:t>。</w:t>
      </w:r>
    </w:p>
    <w:p w14:paraId="53A46DA0" w14:textId="653F2F9F" w:rsidR="00D20D4B" w:rsidRDefault="00D20D4B" w:rsidP="00585400">
      <w:pPr>
        <w:pStyle w:val="Heading4"/>
      </w:pPr>
      <w:r>
        <w:rPr>
          <w:rFonts w:hint="eastAsia"/>
        </w:rPr>
        <w:t>鲨鱼</w:t>
      </w:r>
    </w:p>
    <w:p w14:paraId="4412CB2A" w14:textId="73D139E3" w:rsidR="00DA5E16" w:rsidRDefault="00344AAE" w:rsidP="00C15BD6">
      <w:pPr>
        <w:pStyle w:val="ListParagraph"/>
        <w:numPr>
          <w:ilvl w:val="0"/>
          <w:numId w:val="27"/>
        </w:numPr>
      </w:pPr>
      <w:r>
        <w:rPr>
          <w:rFonts w:hint="eastAsia"/>
        </w:rPr>
        <w:t>属性：</w:t>
      </w:r>
    </w:p>
    <w:p w14:paraId="237AA81B" w14:textId="77777777" w:rsidR="003878F0" w:rsidRDefault="003878F0" w:rsidP="00C15BD6">
      <w:pPr>
        <w:pStyle w:val="ListParagraph"/>
        <w:numPr>
          <w:ilvl w:val="1"/>
          <w:numId w:val="27"/>
        </w:numPr>
      </w:pPr>
      <w:r>
        <w:rPr>
          <w:rFonts w:hint="eastAsia"/>
        </w:rPr>
        <w:t>动态</w:t>
      </w:r>
    </w:p>
    <w:p w14:paraId="338FC9C2" w14:textId="28B68518" w:rsidR="003878F0" w:rsidRDefault="003878F0" w:rsidP="00C15BD6">
      <w:pPr>
        <w:pStyle w:val="ListParagraph"/>
        <w:numPr>
          <w:ilvl w:val="1"/>
          <w:numId w:val="27"/>
        </w:numPr>
      </w:pPr>
      <w:r>
        <w:rPr>
          <w:rFonts w:hint="eastAsia"/>
        </w:rPr>
        <w:t>血量：1</w:t>
      </w:r>
      <w:r>
        <w:t xml:space="preserve"> / 2</w:t>
      </w:r>
    </w:p>
    <w:p w14:paraId="2E3BE8ED" w14:textId="1838DAC3" w:rsidR="003878F0" w:rsidRDefault="003878F0" w:rsidP="00C15BD6">
      <w:pPr>
        <w:pStyle w:val="ListParagraph"/>
        <w:numPr>
          <w:ilvl w:val="1"/>
          <w:numId w:val="27"/>
        </w:numPr>
      </w:pPr>
      <w:r>
        <w:rPr>
          <w:rFonts w:hint="eastAsia"/>
        </w:rPr>
        <w:t>可破坏：是</w:t>
      </w:r>
      <w:r w:rsidR="003E2ABC">
        <w:rPr>
          <w:rFonts w:hint="eastAsia"/>
        </w:rPr>
        <w:t xml:space="preserve"> </w:t>
      </w:r>
      <w:r w:rsidR="003E2ABC">
        <w:t xml:space="preserve">/ </w:t>
      </w:r>
      <w:r w:rsidR="003E2ABC">
        <w:rPr>
          <w:rFonts w:hint="eastAsia"/>
        </w:rPr>
        <w:t>否</w:t>
      </w:r>
    </w:p>
    <w:p w14:paraId="4B639095" w14:textId="64E2A9D6" w:rsidR="003878F0" w:rsidRDefault="003878F0" w:rsidP="00C15BD6">
      <w:pPr>
        <w:pStyle w:val="ListParagraph"/>
        <w:numPr>
          <w:ilvl w:val="1"/>
          <w:numId w:val="27"/>
        </w:numPr>
      </w:pPr>
      <w:r>
        <w:rPr>
          <w:rFonts w:hint="eastAsia"/>
        </w:rPr>
        <w:t>伤害方式：碰撞</w:t>
      </w:r>
    </w:p>
    <w:p w14:paraId="45AE7EB8" w14:textId="20D16B64" w:rsidR="003878F0" w:rsidRDefault="003878F0" w:rsidP="00C15BD6">
      <w:pPr>
        <w:pStyle w:val="ListParagraph"/>
        <w:numPr>
          <w:ilvl w:val="1"/>
          <w:numId w:val="27"/>
        </w:numPr>
      </w:pPr>
      <w:r>
        <w:rPr>
          <w:rFonts w:hint="eastAsia"/>
        </w:rPr>
        <w:t>伤害：</w:t>
      </w:r>
      <w:r w:rsidR="0082311D">
        <w:rPr>
          <w:rFonts w:hint="eastAsia"/>
        </w:rPr>
        <w:t>1</w:t>
      </w:r>
      <w:r w:rsidR="00DD7F3B">
        <w:t xml:space="preserve"> / 2</w:t>
      </w:r>
    </w:p>
    <w:p w14:paraId="53ECB341" w14:textId="3EF50F99" w:rsidR="00B545B1" w:rsidRDefault="00A567BA" w:rsidP="00C15BD6">
      <w:pPr>
        <w:pStyle w:val="ListParagraph"/>
        <w:numPr>
          <w:ilvl w:val="1"/>
          <w:numId w:val="27"/>
        </w:numPr>
      </w:pPr>
      <w:r>
        <w:rPr>
          <w:rFonts w:hint="eastAsia"/>
        </w:rPr>
        <w:t>造成伤害后是否自我毁灭：是</w:t>
      </w:r>
      <w:r w:rsidR="003F7B22">
        <w:rPr>
          <w:rFonts w:hint="eastAsia"/>
        </w:rPr>
        <w:t xml:space="preserve"> </w:t>
      </w:r>
      <w:r w:rsidR="003F7B22">
        <w:t xml:space="preserve">/ </w:t>
      </w:r>
      <w:r w:rsidR="003F7B22">
        <w:rPr>
          <w:rFonts w:hint="eastAsia"/>
        </w:rPr>
        <w:t>否</w:t>
      </w:r>
    </w:p>
    <w:p w14:paraId="3CA6A00B" w14:textId="254E4C75" w:rsidR="003878F0" w:rsidRPr="00DA5E16" w:rsidRDefault="003878F0" w:rsidP="00C15BD6">
      <w:pPr>
        <w:pStyle w:val="ListParagraph"/>
        <w:numPr>
          <w:ilvl w:val="0"/>
          <w:numId w:val="27"/>
        </w:numPr>
      </w:pPr>
      <w:r>
        <w:rPr>
          <w:rFonts w:hint="eastAsia"/>
        </w:rPr>
        <w:t>表现：</w:t>
      </w:r>
      <w:r w:rsidR="004A1398">
        <w:rPr>
          <w:rFonts w:hint="eastAsia"/>
        </w:rPr>
        <w:t>从</w:t>
      </w:r>
      <w:r w:rsidR="000A2976">
        <w:rPr>
          <w:rFonts w:hint="eastAsia"/>
        </w:rPr>
        <w:t>地图</w:t>
      </w:r>
      <w:r w:rsidR="000A31F5">
        <w:rPr>
          <w:rFonts w:hint="eastAsia"/>
        </w:rPr>
        <w:t>边角</w:t>
      </w:r>
      <w:r w:rsidR="000A2976">
        <w:rPr>
          <w:rFonts w:hint="eastAsia"/>
        </w:rPr>
        <w:t>某个方位</w:t>
      </w:r>
      <w:r w:rsidR="00D11409">
        <w:rPr>
          <w:rFonts w:hint="eastAsia"/>
        </w:rPr>
        <w:t>出现</w:t>
      </w:r>
      <w:r w:rsidR="009C20DB">
        <w:rPr>
          <w:rFonts w:hint="eastAsia"/>
        </w:rPr>
        <w:t>，并</w:t>
      </w:r>
      <w:r w:rsidR="00B66CD1">
        <w:rPr>
          <w:rFonts w:hint="eastAsia"/>
        </w:rPr>
        <w:t>向玩家直线冲刺</w:t>
      </w:r>
      <w:r w:rsidR="004D3039">
        <w:rPr>
          <w:rFonts w:hint="eastAsia"/>
        </w:rPr>
        <w:t>。</w:t>
      </w:r>
      <w:r w:rsidR="003D5AFB">
        <w:rPr>
          <w:rFonts w:hint="eastAsia"/>
        </w:rPr>
        <w:t>玩家</w:t>
      </w:r>
      <w:r w:rsidR="004D3039">
        <w:rPr>
          <w:rFonts w:hint="eastAsia"/>
        </w:rPr>
        <w:t>可以使用技能</w:t>
      </w:r>
      <w:r w:rsidR="001822D7">
        <w:rPr>
          <w:rFonts w:hint="eastAsia"/>
        </w:rPr>
        <w:t>或场景机制应对。</w:t>
      </w:r>
    </w:p>
    <w:p w14:paraId="75A5B71B" w14:textId="2008F362" w:rsidR="00D20D4B" w:rsidRDefault="00D20D4B" w:rsidP="00585400">
      <w:pPr>
        <w:pStyle w:val="Heading4"/>
      </w:pPr>
      <w:r>
        <w:rPr>
          <w:rFonts w:hint="eastAsia"/>
        </w:rPr>
        <w:t>漩涡</w:t>
      </w:r>
    </w:p>
    <w:p w14:paraId="126DCA60" w14:textId="795E283D" w:rsidR="00DA5E16" w:rsidRDefault="00247A50" w:rsidP="00C15BD6">
      <w:pPr>
        <w:pStyle w:val="ListParagraph"/>
        <w:numPr>
          <w:ilvl w:val="0"/>
          <w:numId w:val="28"/>
        </w:numPr>
      </w:pPr>
      <w:r>
        <w:rPr>
          <w:rFonts w:hint="eastAsia"/>
        </w:rPr>
        <w:t>属性：</w:t>
      </w:r>
    </w:p>
    <w:p w14:paraId="5F0D9EE5" w14:textId="77777777" w:rsidR="00247A50" w:rsidRDefault="00247A50" w:rsidP="00C15BD6">
      <w:pPr>
        <w:pStyle w:val="ListParagraph"/>
        <w:numPr>
          <w:ilvl w:val="1"/>
          <w:numId w:val="28"/>
        </w:numPr>
      </w:pPr>
      <w:r>
        <w:rPr>
          <w:rFonts w:hint="eastAsia"/>
        </w:rPr>
        <w:t>动态</w:t>
      </w:r>
    </w:p>
    <w:p w14:paraId="2895B2FA" w14:textId="77777777" w:rsidR="00247A50" w:rsidRDefault="00247A50" w:rsidP="00C15BD6">
      <w:pPr>
        <w:pStyle w:val="ListParagraph"/>
        <w:numPr>
          <w:ilvl w:val="1"/>
          <w:numId w:val="28"/>
        </w:numPr>
      </w:pPr>
      <w:r>
        <w:rPr>
          <w:rFonts w:hint="eastAsia"/>
        </w:rPr>
        <w:t>血量：1</w:t>
      </w:r>
      <w:r>
        <w:t xml:space="preserve"> / 2</w:t>
      </w:r>
    </w:p>
    <w:p w14:paraId="11FFD6FF" w14:textId="48BCA58B" w:rsidR="00247A50" w:rsidRDefault="00247A50" w:rsidP="00C15BD6">
      <w:pPr>
        <w:pStyle w:val="ListParagraph"/>
        <w:numPr>
          <w:ilvl w:val="1"/>
          <w:numId w:val="28"/>
        </w:numPr>
      </w:pPr>
      <w:r>
        <w:rPr>
          <w:rFonts w:hint="eastAsia"/>
        </w:rPr>
        <w:t>可破坏：</w:t>
      </w:r>
      <w:r w:rsidR="00AB2535">
        <w:rPr>
          <w:rFonts w:hint="eastAsia"/>
        </w:rPr>
        <w:t>否</w:t>
      </w:r>
    </w:p>
    <w:p w14:paraId="1EE7B4A1" w14:textId="0253BEAB" w:rsidR="00247A50" w:rsidRDefault="00247A50" w:rsidP="00C15BD6">
      <w:pPr>
        <w:pStyle w:val="ListParagraph"/>
        <w:numPr>
          <w:ilvl w:val="1"/>
          <w:numId w:val="28"/>
        </w:numPr>
      </w:pPr>
      <w:r>
        <w:rPr>
          <w:rFonts w:hint="eastAsia"/>
        </w:rPr>
        <w:lastRenderedPageBreak/>
        <w:t>伤害方式：碰撞</w:t>
      </w:r>
      <w:r w:rsidR="00AA2D05">
        <w:rPr>
          <w:rFonts w:hint="eastAsia"/>
        </w:rPr>
        <w:t>并</w:t>
      </w:r>
      <w:r w:rsidR="001E2377">
        <w:rPr>
          <w:rFonts w:hint="eastAsia"/>
        </w:rPr>
        <w:t>持续伤害</w:t>
      </w:r>
      <w:r w:rsidR="00F46B3F">
        <w:rPr>
          <w:rFonts w:hint="eastAsia"/>
        </w:rPr>
        <w:t>（有时间间隔）</w:t>
      </w:r>
    </w:p>
    <w:p w14:paraId="3A093C9C" w14:textId="77777777" w:rsidR="00247A50" w:rsidRDefault="00247A50" w:rsidP="00C15BD6">
      <w:pPr>
        <w:pStyle w:val="ListParagraph"/>
        <w:numPr>
          <w:ilvl w:val="1"/>
          <w:numId w:val="28"/>
        </w:numPr>
      </w:pPr>
      <w:r>
        <w:rPr>
          <w:rFonts w:hint="eastAsia"/>
        </w:rPr>
        <w:t>伤害：1</w:t>
      </w:r>
      <w:r>
        <w:t xml:space="preserve"> / 2</w:t>
      </w:r>
    </w:p>
    <w:p w14:paraId="0F670863" w14:textId="7AF2D85D" w:rsidR="00247A50" w:rsidRDefault="00247A50" w:rsidP="00C15BD6">
      <w:pPr>
        <w:pStyle w:val="ListParagraph"/>
        <w:numPr>
          <w:ilvl w:val="1"/>
          <w:numId w:val="28"/>
        </w:numPr>
      </w:pPr>
      <w:r>
        <w:rPr>
          <w:rFonts w:hint="eastAsia"/>
        </w:rPr>
        <w:t>造成伤害后是否自我毁灭：</w:t>
      </w:r>
      <w:r w:rsidR="00993DC5">
        <w:rPr>
          <w:rFonts w:hint="eastAsia"/>
        </w:rPr>
        <w:t>否</w:t>
      </w:r>
    </w:p>
    <w:p w14:paraId="7202B7E6" w14:textId="1F1CFD9D" w:rsidR="00BA084E" w:rsidRPr="00DA5E16" w:rsidRDefault="00A63BB9" w:rsidP="00C15BD6">
      <w:pPr>
        <w:pStyle w:val="ListParagraph"/>
        <w:numPr>
          <w:ilvl w:val="0"/>
          <w:numId w:val="28"/>
        </w:numPr>
      </w:pPr>
      <w:r>
        <w:rPr>
          <w:rFonts w:hint="eastAsia"/>
        </w:rPr>
        <w:t>表现</w:t>
      </w:r>
      <w:r w:rsidR="00C52463">
        <w:rPr>
          <w:rFonts w:hint="eastAsia"/>
        </w:rPr>
        <w:t>：在地图中随机出现</w:t>
      </w:r>
      <w:r w:rsidR="001D6AB8">
        <w:rPr>
          <w:rFonts w:hint="eastAsia"/>
        </w:rPr>
        <w:t>，并在一定区域内随机移动</w:t>
      </w:r>
      <w:r w:rsidR="00455D49">
        <w:rPr>
          <w:rFonts w:hint="eastAsia"/>
        </w:rPr>
        <w:t>，</w:t>
      </w:r>
      <w:r w:rsidR="0080262E">
        <w:rPr>
          <w:rFonts w:hint="eastAsia"/>
        </w:rPr>
        <w:t>对</w:t>
      </w:r>
      <w:r w:rsidR="00ED1A16">
        <w:rPr>
          <w:rFonts w:hint="eastAsia"/>
        </w:rPr>
        <w:t>碰撞</w:t>
      </w:r>
      <w:r w:rsidR="0080262E">
        <w:rPr>
          <w:rFonts w:hint="eastAsia"/>
        </w:rPr>
        <w:t>玩家</w:t>
      </w:r>
      <w:r w:rsidR="00ED1A16">
        <w:rPr>
          <w:rFonts w:hint="eastAsia"/>
        </w:rPr>
        <w:t>每个一段时间</w:t>
      </w:r>
      <w:r w:rsidR="00455D49">
        <w:rPr>
          <w:rFonts w:hint="eastAsia"/>
        </w:rPr>
        <w:t>伤害</w:t>
      </w:r>
      <w:r w:rsidR="00ED1A16">
        <w:rPr>
          <w:rFonts w:hint="eastAsia"/>
        </w:rPr>
        <w:t>一次</w:t>
      </w:r>
      <w:r w:rsidR="00455D49">
        <w:rPr>
          <w:rFonts w:hint="eastAsia"/>
        </w:rPr>
        <w:t>。</w:t>
      </w:r>
      <w:r w:rsidR="00F600CB">
        <w:rPr>
          <w:rFonts w:hint="eastAsia"/>
        </w:rPr>
        <w:t>玩家可以移动应对。</w:t>
      </w:r>
    </w:p>
    <w:p w14:paraId="51C8679A" w14:textId="18F97B33" w:rsidR="00D20D4B" w:rsidRDefault="00D20D4B" w:rsidP="00585400">
      <w:pPr>
        <w:pStyle w:val="Heading4"/>
      </w:pPr>
      <w:r>
        <w:rPr>
          <w:rFonts w:hint="eastAsia"/>
        </w:rPr>
        <w:t>冰川</w:t>
      </w:r>
    </w:p>
    <w:p w14:paraId="35F82174" w14:textId="4523D9AC" w:rsidR="00DA5E16" w:rsidRDefault="00A701CF" w:rsidP="00C15BD6">
      <w:pPr>
        <w:pStyle w:val="ListParagraph"/>
        <w:numPr>
          <w:ilvl w:val="0"/>
          <w:numId w:val="29"/>
        </w:numPr>
      </w:pPr>
      <w:r>
        <w:rPr>
          <w:rFonts w:hint="eastAsia"/>
        </w:rPr>
        <w:t>属性：</w:t>
      </w:r>
    </w:p>
    <w:p w14:paraId="0B627879" w14:textId="1366C084" w:rsidR="009A49CF" w:rsidRDefault="009A49CF" w:rsidP="00C15BD6">
      <w:pPr>
        <w:pStyle w:val="ListParagraph"/>
        <w:numPr>
          <w:ilvl w:val="1"/>
          <w:numId w:val="29"/>
        </w:numPr>
      </w:pPr>
      <w:r>
        <w:rPr>
          <w:rFonts w:hint="eastAsia"/>
        </w:rPr>
        <w:t xml:space="preserve">静态 </w:t>
      </w:r>
      <w:r>
        <w:t xml:space="preserve">/ </w:t>
      </w:r>
      <w:r>
        <w:rPr>
          <w:rFonts w:hint="eastAsia"/>
        </w:rPr>
        <w:t>动态</w:t>
      </w:r>
    </w:p>
    <w:p w14:paraId="5FEAE8B3" w14:textId="6B73438B" w:rsidR="009A6D6D" w:rsidRDefault="009A6D6D" w:rsidP="00C15BD6">
      <w:pPr>
        <w:pStyle w:val="ListParagraph"/>
        <w:numPr>
          <w:ilvl w:val="1"/>
          <w:numId w:val="29"/>
        </w:numPr>
      </w:pPr>
      <w:r>
        <w:rPr>
          <w:rFonts w:hint="eastAsia"/>
        </w:rPr>
        <w:t>血量：1</w:t>
      </w:r>
    </w:p>
    <w:p w14:paraId="51EE15AF" w14:textId="48D98D68" w:rsidR="009A6D6D" w:rsidRDefault="009A6D6D" w:rsidP="00C15BD6">
      <w:pPr>
        <w:pStyle w:val="ListParagraph"/>
        <w:numPr>
          <w:ilvl w:val="1"/>
          <w:numId w:val="29"/>
        </w:numPr>
      </w:pPr>
      <w:r>
        <w:rPr>
          <w:rFonts w:hint="eastAsia"/>
        </w:rPr>
        <w:t>可破坏：</w:t>
      </w:r>
      <w:r w:rsidR="00604500">
        <w:rPr>
          <w:rFonts w:hint="eastAsia"/>
        </w:rPr>
        <w:t>是</w:t>
      </w:r>
      <w:r w:rsidR="003E5EEC">
        <w:rPr>
          <w:rFonts w:hint="eastAsia"/>
        </w:rPr>
        <w:t xml:space="preserve"> </w:t>
      </w:r>
      <w:r w:rsidR="003E5EEC">
        <w:t xml:space="preserve">/ </w:t>
      </w:r>
      <w:r w:rsidR="003E5EEC">
        <w:rPr>
          <w:rFonts w:hint="eastAsia"/>
        </w:rPr>
        <w:t>否</w:t>
      </w:r>
    </w:p>
    <w:p w14:paraId="35C2C1AD" w14:textId="7164A8C3" w:rsidR="009A6D6D" w:rsidRDefault="009A6D6D" w:rsidP="00C15BD6">
      <w:pPr>
        <w:pStyle w:val="ListParagraph"/>
        <w:numPr>
          <w:ilvl w:val="1"/>
          <w:numId w:val="29"/>
        </w:numPr>
      </w:pPr>
      <w:r>
        <w:rPr>
          <w:rFonts w:hint="eastAsia"/>
        </w:rPr>
        <w:t>伤害方式：</w:t>
      </w:r>
      <w:r w:rsidR="00177989">
        <w:rPr>
          <w:rFonts w:hint="eastAsia"/>
        </w:rPr>
        <w:t>每秒扣血</w:t>
      </w:r>
    </w:p>
    <w:p w14:paraId="0B8CE14B" w14:textId="60E524E8" w:rsidR="009A6D6D" w:rsidRDefault="009A6D6D" w:rsidP="00C15BD6">
      <w:pPr>
        <w:pStyle w:val="ListParagraph"/>
        <w:numPr>
          <w:ilvl w:val="1"/>
          <w:numId w:val="29"/>
        </w:numPr>
      </w:pPr>
      <w:r>
        <w:rPr>
          <w:rFonts w:hint="eastAsia"/>
        </w:rPr>
        <w:t>伤害</w:t>
      </w:r>
      <w:r w:rsidR="0054530B">
        <w:rPr>
          <w:rFonts w:hint="eastAsia"/>
        </w:rPr>
        <w:t>：0</w:t>
      </w:r>
      <w:r w:rsidR="0054530B">
        <w:t>.1</w:t>
      </w:r>
    </w:p>
    <w:p w14:paraId="06AFBE0D" w14:textId="506F3F29" w:rsidR="00EC4FC9" w:rsidRDefault="00EC4FC9" w:rsidP="00C15BD6">
      <w:pPr>
        <w:pStyle w:val="ListParagraph"/>
        <w:numPr>
          <w:ilvl w:val="1"/>
          <w:numId w:val="29"/>
        </w:numPr>
      </w:pPr>
      <w:r>
        <w:rPr>
          <w:rFonts w:hint="eastAsia"/>
        </w:rPr>
        <w:t>造成伤害后是否自我毁灭：</w:t>
      </w:r>
      <w:r w:rsidR="002033CA">
        <w:rPr>
          <w:rFonts w:hint="eastAsia"/>
        </w:rPr>
        <w:t>否</w:t>
      </w:r>
    </w:p>
    <w:p w14:paraId="67F4385B" w14:textId="573BA4B0" w:rsidR="0042227B" w:rsidRDefault="00CF7E7D" w:rsidP="00C15BD6">
      <w:pPr>
        <w:pStyle w:val="ListParagraph"/>
        <w:numPr>
          <w:ilvl w:val="1"/>
          <w:numId w:val="29"/>
        </w:numPr>
      </w:pPr>
      <w:r>
        <w:rPr>
          <w:rFonts w:hint="eastAsia"/>
        </w:rPr>
        <w:t>特殊效果</w:t>
      </w:r>
      <w:r w:rsidR="00E727EC">
        <w:rPr>
          <w:rFonts w:hint="eastAsia"/>
        </w:rPr>
        <w:t>：</w:t>
      </w:r>
      <w:r w:rsidR="00502C1C">
        <w:rPr>
          <w:rFonts w:hint="eastAsia"/>
        </w:rPr>
        <w:t>玩家在</w:t>
      </w:r>
      <w:r w:rsidR="0038748E">
        <w:rPr>
          <w:rFonts w:hint="eastAsia"/>
        </w:rPr>
        <w:t>冰川上时，移速减慢</w:t>
      </w:r>
      <w:r w:rsidR="004C1BBD">
        <w:rPr>
          <w:rFonts w:hint="eastAsia"/>
        </w:rPr>
        <w:t>。</w:t>
      </w:r>
    </w:p>
    <w:p w14:paraId="294511BC" w14:textId="49551A7F" w:rsidR="00A71E65" w:rsidRPr="00DA5E16" w:rsidRDefault="00A71E65" w:rsidP="00C15BD6">
      <w:pPr>
        <w:pStyle w:val="ListParagraph"/>
        <w:numPr>
          <w:ilvl w:val="0"/>
          <w:numId w:val="29"/>
        </w:numPr>
      </w:pPr>
      <w:r>
        <w:rPr>
          <w:rFonts w:hint="eastAsia"/>
        </w:rPr>
        <w:t>表现：</w:t>
      </w:r>
      <w:r w:rsidR="00A82E90">
        <w:rPr>
          <w:rFonts w:hint="eastAsia"/>
        </w:rPr>
        <w:t>冰川</w:t>
      </w:r>
      <w:r w:rsidR="000018F2">
        <w:rPr>
          <w:rFonts w:hint="eastAsia"/>
        </w:rPr>
        <w:t>从</w:t>
      </w:r>
      <w:r w:rsidR="00A82E90">
        <w:rPr>
          <w:rFonts w:hint="eastAsia"/>
        </w:rPr>
        <w:t>地图</w:t>
      </w:r>
      <w:r w:rsidR="005A7340">
        <w:rPr>
          <w:rFonts w:hint="eastAsia"/>
        </w:rPr>
        <w:t>上方</w:t>
      </w:r>
      <w:r w:rsidR="00743AA9">
        <w:rPr>
          <w:rFonts w:hint="eastAsia"/>
        </w:rPr>
        <w:t>进入</w:t>
      </w:r>
      <w:r w:rsidR="005A7340">
        <w:rPr>
          <w:rFonts w:hint="eastAsia"/>
        </w:rPr>
        <w:t>，</w:t>
      </w:r>
      <w:r w:rsidR="00E260AD">
        <w:rPr>
          <w:rFonts w:hint="eastAsia"/>
        </w:rPr>
        <w:t>当玩家在冰川上时，移速明显变慢</w:t>
      </w:r>
      <w:r w:rsidR="006D13DE">
        <w:rPr>
          <w:rFonts w:hint="eastAsia"/>
        </w:rPr>
        <w:t>。</w:t>
      </w:r>
      <w:r w:rsidR="00370C9E">
        <w:rPr>
          <w:rFonts w:hint="eastAsia"/>
        </w:rPr>
        <w:t>玩家可以通过</w:t>
      </w:r>
      <w:r w:rsidR="00EF491F">
        <w:rPr>
          <w:rFonts w:hint="eastAsia"/>
        </w:rPr>
        <w:t>移动或技能应对</w:t>
      </w:r>
      <w:r w:rsidR="001F4931">
        <w:rPr>
          <w:rFonts w:hint="eastAsia"/>
        </w:rPr>
        <w:t>。</w:t>
      </w:r>
    </w:p>
    <w:p w14:paraId="307365C6" w14:textId="0B283563" w:rsidR="00D20D4B" w:rsidRDefault="00D20D4B" w:rsidP="00585400">
      <w:pPr>
        <w:pStyle w:val="Heading4"/>
      </w:pPr>
      <w:r>
        <w:rPr>
          <w:rFonts w:hint="eastAsia"/>
        </w:rPr>
        <w:t>迷雾</w:t>
      </w:r>
    </w:p>
    <w:p w14:paraId="2094CD11" w14:textId="76F939CE" w:rsidR="00DA5E16" w:rsidRDefault="00ED7AFA" w:rsidP="00C15BD6">
      <w:pPr>
        <w:pStyle w:val="ListParagraph"/>
        <w:numPr>
          <w:ilvl w:val="0"/>
          <w:numId w:val="30"/>
        </w:numPr>
      </w:pPr>
      <w:r>
        <w:rPr>
          <w:rFonts w:hint="eastAsia"/>
        </w:rPr>
        <w:t>属性：</w:t>
      </w:r>
    </w:p>
    <w:p w14:paraId="02827215" w14:textId="77777777" w:rsidR="00DA7923" w:rsidRDefault="00DA7923" w:rsidP="00C15BD6">
      <w:pPr>
        <w:pStyle w:val="ListParagraph"/>
        <w:numPr>
          <w:ilvl w:val="1"/>
          <w:numId w:val="30"/>
        </w:numPr>
      </w:pPr>
      <w:r>
        <w:rPr>
          <w:rFonts w:hint="eastAsia"/>
        </w:rPr>
        <w:t xml:space="preserve">静态 </w:t>
      </w:r>
      <w:r>
        <w:t xml:space="preserve">/ </w:t>
      </w:r>
      <w:r>
        <w:rPr>
          <w:rFonts w:hint="eastAsia"/>
        </w:rPr>
        <w:t>动态</w:t>
      </w:r>
    </w:p>
    <w:p w14:paraId="615F3B89" w14:textId="77777777" w:rsidR="00DA7923" w:rsidRDefault="00DA7923" w:rsidP="00C15BD6">
      <w:pPr>
        <w:pStyle w:val="ListParagraph"/>
        <w:numPr>
          <w:ilvl w:val="1"/>
          <w:numId w:val="30"/>
        </w:numPr>
      </w:pPr>
      <w:r>
        <w:rPr>
          <w:rFonts w:hint="eastAsia"/>
        </w:rPr>
        <w:t>血量：1</w:t>
      </w:r>
    </w:p>
    <w:p w14:paraId="1D7BE18C" w14:textId="77777777" w:rsidR="00DA7923" w:rsidRDefault="00DA7923" w:rsidP="00C15BD6">
      <w:pPr>
        <w:pStyle w:val="ListParagraph"/>
        <w:numPr>
          <w:ilvl w:val="1"/>
          <w:numId w:val="30"/>
        </w:numPr>
      </w:pPr>
      <w:r>
        <w:rPr>
          <w:rFonts w:hint="eastAsia"/>
        </w:rPr>
        <w:t>可破坏：是</w:t>
      </w:r>
    </w:p>
    <w:p w14:paraId="34887C1F" w14:textId="77777777" w:rsidR="00DA7923" w:rsidRDefault="00DA7923" w:rsidP="00C15BD6">
      <w:pPr>
        <w:pStyle w:val="ListParagraph"/>
        <w:numPr>
          <w:ilvl w:val="1"/>
          <w:numId w:val="30"/>
        </w:numPr>
      </w:pPr>
      <w:r>
        <w:rPr>
          <w:rFonts w:hint="eastAsia"/>
        </w:rPr>
        <w:t>伤害方式：无</w:t>
      </w:r>
    </w:p>
    <w:p w14:paraId="730E76F1" w14:textId="77777777" w:rsidR="00DA7923" w:rsidRDefault="00DA7923" w:rsidP="00C15BD6">
      <w:pPr>
        <w:pStyle w:val="ListParagraph"/>
        <w:numPr>
          <w:ilvl w:val="1"/>
          <w:numId w:val="30"/>
        </w:numPr>
      </w:pPr>
      <w:r>
        <w:rPr>
          <w:rFonts w:hint="eastAsia"/>
        </w:rPr>
        <w:t>伤害：</w:t>
      </w:r>
      <w:r>
        <w:t>0</w:t>
      </w:r>
    </w:p>
    <w:p w14:paraId="0CF5F8E9" w14:textId="77777777" w:rsidR="00DA7923" w:rsidRDefault="00DA7923" w:rsidP="00C15BD6">
      <w:pPr>
        <w:pStyle w:val="ListParagraph"/>
        <w:numPr>
          <w:ilvl w:val="1"/>
          <w:numId w:val="30"/>
        </w:numPr>
      </w:pPr>
      <w:r>
        <w:rPr>
          <w:rFonts w:hint="eastAsia"/>
        </w:rPr>
        <w:t>造成伤害后是否自我毁灭：否</w:t>
      </w:r>
    </w:p>
    <w:p w14:paraId="522B97B5" w14:textId="2B9A13B8" w:rsidR="00ED7AFA" w:rsidRPr="00DA5E16" w:rsidRDefault="000464D7" w:rsidP="00C15BD6">
      <w:pPr>
        <w:pStyle w:val="ListParagraph"/>
        <w:numPr>
          <w:ilvl w:val="0"/>
          <w:numId w:val="30"/>
        </w:numPr>
      </w:pPr>
      <w:r>
        <w:rPr>
          <w:rFonts w:hint="eastAsia"/>
        </w:rPr>
        <w:t>表现：</w:t>
      </w:r>
      <w:r w:rsidR="00607847">
        <w:rPr>
          <w:rFonts w:hint="eastAsia"/>
        </w:rPr>
        <w:t>全地图</w:t>
      </w:r>
      <w:r w:rsidR="008A17BA">
        <w:rPr>
          <w:rFonts w:hint="eastAsia"/>
        </w:rPr>
        <w:t>出现</w:t>
      </w:r>
      <w:r w:rsidR="006124D6">
        <w:rPr>
          <w:rFonts w:hint="eastAsia"/>
        </w:rPr>
        <w:t>，</w:t>
      </w:r>
      <w:r w:rsidR="00D628F5">
        <w:rPr>
          <w:rFonts w:hint="eastAsia"/>
        </w:rPr>
        <w:t>对玩家视线造成干扰</w:t>
      </w:r>
      <w:r w:rsidR="00CD7C6F">
        <w:rPr>
          <w:rFonts w:hint="eastAsia"/>
        </w:rPr>
        <w:t>。</w:t>
      </w:r>
      <w:r w:rsidR="008232ED">
        <w:rPr>
          <w:rFonts w:hint="eastAsia"/>
        </w:rPr>
        <w:t>部分</w:t>
      </w:r>
      <w:r w:rsidR="00302833">
        <w:rPr>
          <w:rFonts w:hint="eastAsia"/>
        </w:rPr>
        <w:t>Buff</w:t>
      </w:r>
      <w:r w:rsidR="008232ED">
        <w:rPr>
          <w:rFonts w:hint="eastAsia"/>
        </w:rPr>
        <w:t>可以</w:t>
      </w:r>
      <w:r w:rsidR="008963C5">
        <w:rPr>
          <w:rFonts w:hint="eastAsia"/>
        </w:rPr>
        <w:t>应对</w:t>
      </w:r>
      <w:r w:rsidR="00745405">
        <w:rPr>
          <w:rFonts w:hint="eastAsia"/>
        </w:rPr>
        <w:t>。</w:t>
      </w:r>
    </w:p>
    <w:p w14:paraId="28D96435" w14:textId="078BBE33" w:rsidR="00D20D4B" w:rsidRDefault="00D20D4B" w:rsidP="00585400">
      <w:pPr>
        <w:pStyle w:val="Heading4"/>
      </w:pPr>
      <w:r>
        <w:rPr>
          <w:rFonts w:hint="eastAsia"/>
        </w:rPr>
        <w:t>竹箭</w:t>
      </w:r>
    </w:p>
    <w:p w14:paraId="170C66C6" w14:textId="52F4293B" w:rsidR="00DA5E16" w:rsidRDefault="00982282" w:rsidP="00C15BD6">
      <w:pPr>
        <w:pStyle w:val="ListParagraph"/>
        <w:numPr>
          <w:ilvl w:val="0"/>
          <w:numId w:val="31"/>
        </w:numPr>
      </w:pPr>
      <w:r>
        <w:rPr>
          <w:rFonts w:hint="eastAsia"/>
        </w:rPr>
        <w:t>属性：</w:t>
      </w:r>
    </w:p>
    <w:p w14:paraId="291D403A" w14:textId="77777777" w:rsidR="00890581" w:rsidRDefault="00890581" w:rsidP="00C15BD6">
      <w:pPr>
        <w:pStyle w:val="ListParagraph"/>
        <w:numPr>
          <w:ilvl w:val="1"/>
          <w:numId w:val="31"/>
        </w:numPr>
      </w:pPr>
      <w:r>
        <w:rPr>
          <w:rFonts w:hint="eastAsia"/>
        </w:rPr>
        <w:t xml:space="preserve">静态 </w:t>
      </w:r>
      <w:r>
        <w:t xml:space="preserve">/ </w:t>
      </w:r>
      <w:r>
        <w:rPr>
          <w:rFonts w:hint="eastAsia"/>
        </w:rPr>
        <w:t>动态</w:t>
      </w:r>
    </w:p>
    <w:p w14:paraId="6235BFF8" w14:textId="77777777" w:rsidR="00890581" w:rsidRDefault="00890581" w:rsidP="00C15BD6">
      <w:pPr>
        <w:pStyle w:val="ListParagraph"/>
        <w:numPr>
          <w:ilvl w:val="1"/>
          <w:numId w:val="31"/>
        </w:numPr>
      </w:pPr>
      <w:r>
        <w:rPr>
          <w:rFonts w:hint="eastAsia"/>
        </w:rPr>
        <w:t>血量：1</w:t>
      </w:r>
    </w:p>
    <w:p w14:paraId="43127133" w14:textId="77777777" w:rsidR="00890581" w:rsidRDefault="00890581" w:rsidP="00C15BD6">
      <w:pPr>
        <w:pStyle w:val="ListParagraph"/>
        <w:numPr>
          <w:ilvl w:val="1"/>
          <w:numId w:val="31"/>
        </w:numPr>
      </w:pPr>
      <w:r>
        <w:rPr>
          <w:rFonts w:hint="eastAsia"/>
        </w:rPr>
        <w:t>可破坏：是</w:t>
      </w:r>
    </w:p>
    <w:p w14:paraId="358D7EC8" w14:textId="417165E1" w:rsidR="00890581" w:rsidRDefault="00890581" w:rsidP="00C15BD6">
      <w:pPr>
        <w:pStyle w:val="ListParagraph"/>
        <w:numPr>
          <w:ilvl w:val="1"/>
          <w:numId w:val="31"/>
        </w:numPr>
      </w:pPr>
      <w:r>
        <w:rPr>
          <w:rFonts w:hint="eastAsia"/>
        </w:rPr>
        <w:t>伤害方式：</w:t>
      </w:r>
      <w:r w:rsidR="0029422D">
        <w:rPr>
          <w:rFonts w:hint="eastAsia"/>
        </w:rPr>
        <w:t>射线</w:t>
      </w:r>
      <w:r w:rsidR="00445E34">
        <w:rPr>
          <w:rFonts w:hint="eastAsia"/>
        </w:rPr>
        <w:t>碰撞检测</w:t>
      </w:r>
    </w:p>
    <w:p w14:paraId="10457C8D" w14:textId="570484D9" w:rsidR="00890581" w:rsidRDefault="00890581" w:rsidP="00C15BD6">
      <w:pPr>
        <w:pStyle w:val="ListParagraph"/>
        <w:numPr>
          <w:ilvl w:val="1"/>
          <w:numId w:val="31"/>
        </w:numPr>
      </w:pPr>
      <w:r>
        <w:rPr>
          <w:rFonts w:hint="eastAsia"/>
        </w:rPr>
        <w:lastRenderedPageBreak/>
        <w:t>伤害：</w:t>
      </w:r>
      <w:r w:rsidR="00610690">
        <w:t>1 / 2 / 3</w:t>
      </w:r>
    </w:p>
    <w:p w14:paraId="1337C260" w14:textId="72E819E8" w:rsidR="00890581" w:rsidRDefault="00890581" w:rsidP="00C15BD6">
      <w:pPr>
        <w:pStyle w:val="ListParagraph"/>
        <w:numPr>
          <w:ilvl w:val="1"/>
          <w:numId w:val="31"/>
        </w:numPr>
      </w:pPr>
      <w:r>
        <w:rPr>
          <w:rFonts w:hint="eastAsia"/>
        </w:rPr>
        <w:t>造成伤害后是否自我毁灭：否</w:t>
      </w:r>
    </w:p>
    <w:p w14:paraId="4D36D7AF" w14:textId="213C7679" w:rsidR="001D2DE2" w:rsidRDefault="001D2DE2" w:rsidP="00C15BD6">
      <w:pPr>
        <w:pStyle w:val="ListParagraph"/>
        <w:numPr>
          <w:ilvl w:val="1"/>
          <w:numId w:val="31"/>
        </w:numPr>
      </w:pPr>
      <w:r>
        <w:rPr>
          <w:rFonts w:hint="eastAsia"/>
        </w:rPr>
        <w:t>特殊效果</w:t>
      </w:r>
      <w:r w:rsidR="00FC6B62">
        <w:rPr>
          <w:rFonts w:hint="eastAsia"/>
        </w:rPr>
        <w:t>：</w:t>
      </w:r>
      <w:r w:rsidR="00DF713E">
        <w:rPr>
          <w:rFonts w:hint="eastAsia"/>
        </w:rPr>
        <w:t>部分具有效果使玩家</w:t>
      </w:r>
      <w:r w:rsidR="009A4481">
        <w:rPr>
          <w:rFonts w:hint="eastAsia"/>
        </w:rPr>
        <w:t>摄像机</w:t>
      </w:r>
      <w:r w:rsidR="00DF713E">
        <w:rPr>
          <w:rFonts w:hint="eastAsia"/>
        </w:rPr>
        <w:t>模糊。</w:t>
      </w:r>
    </w:p>
    <w:p w14:paraId="7BDEB045" w14:textId="26AF1E29" w:rsidR="00890581" w:rsidRPr="00DA5E16" w:rsidRDefault="00890581" w:rsidP="00C15BD6">
      <w:pPr>
        <w:pStyle w:val="ListParagraph"/>
        <w:numPr>
          <w:ilvl w:val="0"/>
          <w:numId w:val="31"/>
        </w:numPr>
      </w:pPr>
      <w:r>
        <w:rPr>
          <w:rFonts w:hint="eastAsia"/>
        </w:rPr>
        <w:t>表现：</w:t>
      </w:r>
      <w:r w:rsidR="00124CBC">
        <w:rPr>
          <w:rFonts w:hint="eastAsia"/>
        </w:rPr>
        <w:t>屏幕上出现射线</w:t>
      </w:r>
      <w:r w:rsidR="00CB429F">
        <w:rPr>
          <w:rFonts w:hint="eastAsia"/>
        </w:rPr>
        <w:t>提示，之后</w:t>
      </w:r>
      <w:r w:rsidR="00FF3161">
        <w:rPr>
          <w:rFonts w:hint="eastAsia"/>
        </w:rPr>
        <w:t>在射线上的玩家</w:t>
      </w:r>
      <w:r w:rsidR="00A76D24">
        <w:rPr>
          <w:rFonts w:hint="eastAsia"/>
        </w:rPr>
        <w:t>受到</w:t>
      </w:r>
      <w:r w:rsidR="00A16E37">
        <w:rPr>
          <w:rFonts w:hint="eastAsia"/>
        </w:rPr>
        <w:t>伤害</w:t>
      </w:r>
      <w:r w:rsidR="00C83F76">
        <w:rPr>
          <w:rFonts w:hint="eastAsia"/>
        </w:rPr>
        <w:t>。玩家可以通过移动或技能应对。</w:t>
      </w:r>
    </w:p>
    <w:p w14:paraId="2661CAA4" w14:textId="51CF6EE7" w:rsidR="00D20D4B" w:rsidRDefault="00D20D4B" w:rsidP="00585400">
      <w:pPr>
        <w:pStyle w:val="Heading4"/>
      </w:pPr>
      <w:r>
        <w:rPr>
          <w:rFonts w:hint="eastAsia"/>
        </w:rPr>
        <w:t>地震</w:t>
      </w:r>
    </w:p>
    <w:p w14:paraId="1DDE7DDE" w14:textId="7835B562" w:rsidR="00DA5E16" w:rsidRDefault="00B968A1" w:rsidP="00C15BD6">
      <w:pPr>
        <w:pStyle w:val="ListParagraph"/>
        <w:numPr>
          <w:ilvl w:val="0"/>
          <w:numId w:val="32"/>
        </w:numPr>
      </w:pPr>
      <w:r>
        <w:rPr>
          <w:rFonts w:hint="eastAsia"/>
        </w:rPr>
        <w:t>属性：</w:t>
      </w:r>
    </w:p>
    <w:p w14:paraId="223D14F7" w14:textId="493C199C" w:rsidR="00B968A1" w:rsidRDefault="00B968A1" w:rsidP="00C15BD6">
      <w:pPr>
        <w:pStyle w:val="ListParagraph"/>
        <w:numPr>
          <w:ilvl w:val="1"/>
          <w:numId w:val="32"/>
        </w:numPr>
      </w:pPr>
      <w:r>
        <w:rPr>
          <w:rFonts w:hint="eastAsia"/>
        </w:rPr>
        <w:t>动态</w:t>
      </w:r>
    </w:p>
    <w:p w14:paraId="1C5A0387" w14:textId="77777777" w:rsidR="00B968A1" w:rsidRDefault="00B968A1" w:rsidP="00C15BD6">
      <w:pPr>
        <w:pStyle w:val="ListParagraph"/>
        <w:numPr>
          <w:ilvl w:val="1"/>
          <w:numId w:val="32"/>
        </w:numPr>
      </w:pPr>
      <w:r>
        <w:rPr>
          <w:rFonts w:hint="eastAsia"/>
        </w:rPr>
        <w:t>血量：1</w:t>
      </w:r>
    </w:p>
    <w:p w14:paraId="44460392" w14:textId="46EDCAE5" w:rsidR="00B968A1" w:rsidRDefault="00B968A1" w:rsidP="00C15BD6">
      <w:pPr>
        <w:pStyle w:val="ListParagraph"/>
        <w:numPr>
          <w:ilvl w:val="1"/>
          <w:numId w:val="32"/>
        </w:numPr>
      </w:pPr>
      <w:r>
        <w:rPr>
          <w:rFonts w:hint="eastAsia"/>
        </w:rPr>
        <w:t>可破坏：</w:t>
      </w:r>
      <w:r w:rsidR="005A39F9">
        <w:rPr>
          <w:rFonts w:hint="eastAsia"/>
        </w:rPr>
        <w:t xml:space="preserve">是 </w:t>
      </w:r>
      <w:r w:rsidR="005A39F9">
        <w:t xml:space="preserve">/ </w:t>
      </w:r>
      <w:r w:rsidR="00CC457A">
        <w:rPr>
          <w:rFonts w:hint="eastAsia"/>
        </w:rPr>
        <w:t>否</w:t>
      </w:r>
    </w:p>
    <w:p w14:paraId="4D03D45A" w14:textId="0C3D119E" w:rsidR="00B968A1" w:rsidRDefault="00B968A1" w:rsidP="00C15BD6">
      <w:pPr>
        <w:pStyle w:val="ListParagraph"/>
        <w:numPr>
          <w:ilvl w:val="1"/>
          <w:numId w:val="32"/>
        </w:numPr>
      </w:pPr>
      <w:r>
        <w:rPr>
          <w:rFonts w:hint="eastAsia"/>
        </w:rPr>
        <w:t>伤害方式：</w:t>
      </w:r>
      <w:r w:rsidR="00E4281B">
        <w:rPr>
          <w:rFonts w:hint="eastAsia"/>
        </w:rPr>
        <w:t>碰撞</w:t>
      </w:r>
    </w:p>
    <w:p w14:paraId="26F65225" w14:textId="0CDF2305" w:rsidR="00B968A1" w:rsidRDefault="00B968A1" w:rsidP="00C15BD6">
      <w:pPr>
        <w:pStyle w:val="ListParagraph"/>
        <w:numPr>
          <w:ilvl w:val="1"/>
          <w:numId w:val="32"/>
        </w:numPr>
      </w:pPr>
      <w:r>
        <w:rPr>
          <w:rFonts w:hint="eastAsia"/>
        </w:rPr>
        <w:t>伤害：</w:t>
      </w:r>
      <w:r w:rsidR="00C9412C">
        <w:t>1 / 2 / 3</w:t>
      </w:r>
    </w:p>
    <w:p w14:paraId="488173B0" w14:textId="4DE4278B" w:rsidR="00B968A1" w:rsidRDefault="00B968A1" w:rsidP="00C15BD6">
      <w:pPr>
        <w:pStyle w:val="ListParagraph"/>
        <w:numPr>
          <w:ilvl w:val="1"/>
          <w:numId w:val="32"/>
        </w:numPr>
      </w:pPr>
      <w:r>
        <w:rPr>
          <w:rFonts w:hint="eastAsia"/>
        </w:rPr>
        <w:t>造成伤害后是否自我毁灭：</w:t>
      </w:r>
      <w:r w:rsidR="00E96C57">
        <w:rPr>
          <w:rFonts w:hint="eastAsia"/>
        </w:rPr>
        <w:t>是</w:t>
      </w:r>
    </w:p>
    <w:p w14:paraId="3F7C650A" w14:textId="06CD42FE" w:rsidR="00B968A1" w:rsidRDefault="00D94348" w:rsidP="00C15BD6">
      <w:pPr>
        <w:pStyle w:val="ListParagraph"/>
        <w:numPr>
          <w:ilvl w:val="0"/>
          <w:numId w:val="32"/>
        </w:numPr>
      </w:pPr>
      <w:r>
        <w:rPr>
          <w:rFonts w:hint="eastAsia"/>
        </w:rPr>
        <w:t>表现：</w:t>
      </w:r>
      <w:r w:rsidR="0060600E">
        <w:rPr>
          <w:rFonts w:hint="eastAsia"/>
        </w:rPr>
        <w:t>在地图中随机出现水泡</w:t>
      </w:r>
      <w:r w:rsidR="00F76DFD">
        <w:rPr>
          <w:rFonts w:hint="eastAsia"/>
        </w:rPr>
        <w:t>，之后</w:t>
      </w:r>
      <w:r w:rsidR="001A4AF5">
        <w:rPr>
          <w:rFonts w:hint="eastAsia"/>
        </w:rPr>
        <w:t>岩石升起</w:t>
      </w:r>
      <w:r w:rsidR="00385890">
        <w:rPr>
          <w:rFonts w:hint="eastAsia"/>
        </w:rPr>
        <w:t>，对碰撞玩家造成伤害</w:t>
      </w:r>
      <w:r w:rsidR="006D2838">
        <w:rPr>
          <w:rFonts w:hint="eastAsia"/>
        </w:rPr>
        <w:t>。</w:t>
      </w:r>
      <w:r w:rsidR="00573EA7">
        <w:rPr>
          <w:rFonts w:hint="eastAsia"/>
        </w:rPr>
        <w:t>玩家可以用移动或技能应对。</w:t>
      </w:r>
    </w:p>
    <w:p w14:paraId="69D8C81C" w14:textId="237F1445" w:rsidR="00AF73CE" w:rsidRDefault="00CE7168" w:rsidP="00355832">
      <w:pPr>
        <w:pStyle w:val="Heading3"/>
      </w:pPr>
      <w:bookmarkStart w:id="19" w:name="_Toc158214207"/>
      <w:r>
        <w:rPr>
          <w:rFonts w:hint="eastAsia"/>
        </w:rPr>
        <w:t>局外</w:t>
      </w:r>
      <w:r w:rsidR="00355832">
        <w:rPr>
          <w:rFonts w:hint="eastAsia"/>
        </w:rPr>
        <w:t>成长</w:t>
      </w:r>
      <w:r w:rsidR="003C58C8">
        <w:rPr>
          <w:rFonts w:hint="eastAsia"/>
        </w:rPr>
        <w:t>机制</w:t>
      </w:r>
      <w:bookmarkEnd w:id="19"/>
    </w:p>
    <w:p w14:paraId="4CA354C7" w14:textId="3A44CD74" w:rsidR="000E6388" w:rsidRDefault="001629CB" w:rsidP="00A7103F">
      <w:pPr>
        <w:pStyle w:val="Heading4"/>
      </w:pPr>
      <w:r>
        <w:rPr>
          <w:rFonts w:hint="eastAsia"/>
        </w:rPr>
        <w:t>金币回收</w:t>
      </w:r>
    </w:p>
    <w:p w14:paraId="7C8AB952" w14:textId="5FFA8F14" w:rsidR="00FD728D" w:rsidRPr="00FD728D" w:rsidRDefault="00721874" w:rsidP="00FD728D">
      <w:r>
        <w:rPr>
          <w:rFonts w:hint="eastAsia"/>
        </w:rPr>
        <w:t>每一局结束后，</w:t>
      </w:r>
      <w:r w:rsidR="00320340">
        <w:rPr>
          <w:rFonts w:hint="eastAsia"/>
        </w:rPr>
        <w:t>玩家死亡时身上的金币有一部分可以带到下一关。通过在开始界面升级，每次带回的金币可以更多。</w:t>
      </w:r>
    </w:p>
    <w:p w14:paraId="0F2DFF0C" w14:textId="5A73A954" w:rsidR="00585A55" w:rsidRDefault="00985A3C" w:rsidP="00985A3C">
      <w:pPr>
        <w:pStyle w:val="Heading4"/>
      </w:pPr>
      <w:r>
        <w:rPr>
          <w:rFonts w:hint="eastAsia"/>
        </w:rPr>
        <w:t>船只购买</w:t>
      </w:r>
    </w:p>
    <w:p w14:paraId="2233DA27" w14:textId="19A5FF63" w:rsidR="00FD728D" w:rsidRPr="00FD728D" w:rsidRDefault="00C93D85" w:rsidP="00FD728D">
      <w:r>
        <w:rPr>
          <w:rFonts w:hint="eastAsia"/>
        </w:rPr>
        <w:t>开始界面，可以</w:t>
      </w:r>
      <w:r w:rsidR="00562A19">
        <w:rPr>
          <w:rFonts w:hint="eastAsia"/>
        </w:rPr>
        <w:t>更换或</w:t>
      </w:r>
      <w:r w:rsidR="00365620">
        <w:rPr>
          <w:rFonts w:hint="eastAsia"/>
        </w:rPr>
        <w:t>购买</w:t>
      </w:r>
      <w:r w:rsidR="00562A19">
        <w:rPr>
          <w:rFonts w:hint="eastAsia"/>
        </w:rPr>
        <w:t>新的</w:t>
      </w:r>
      <w:r>
        <w:rPr>
          <w:rFonts w:hint="eastAsia"/>
        </w:rPr>
        <w:t>船只类型。</w:t>
      </w:r>
      <w:r w:rsidR="000E0EC2">
        <w:rPr>
          <w:rFonts w:hint="eastAsia"/>
        </w:rPr>
        <w:t>每种船只有不同的技能槽数量、血量、特性等等。</w:t>
      </w:r>
    </w:p>
    <w:p w14:paraId="0540A0FB" w14:textId="02BEB726" w:rsidR="00FD74EA" w:rsidRDefault="00036343" w:rsidP="007A2411">
      <w:pPr>
        <w:pStyle w:val="Heading4"/>
      </w:pPr>
      <w:r>
        <w:rPr>
          <w:rFonts w:hint="eastAsia"/>
        </w:rPr>
        <w:t>能力</w:t>
      </w:r>
      <w:r w:rsidR="000F3F95">
        <w:rPr>
          <w:rFonts w:hint="eastAsia"/>
        </w:rPr>
        <w:t>购买</w:t>
      </w:r>
      <w:r w:rsidR="00DA5C08">
        <w:rPr>
          <w:rFonts w:hint="eastAsia"/>
        </w:rPr>
        <w:t>&amp;</w:t>
      </w:r>
      <w:r>
        <w:rPr>
          <w:rFonts w:hint="eastAsia"/>
        </w:rPr>
        <w:t>提升</w:t>
      </w:r>
      <w:r w:rsidR="00D071BF">
        <w:rPr>
          <w:rFonts w:hint="eastAsia"/>
        </w:rPr>
        <w:t>&amp;更换</w:t>
      </w:r>
    </w:p>
    <w:p w14:paraId="42D8F54F" w14:textId="6DEEB0B0" w:rsidR="007A2411" w:rsidRDefault="00893EAE" w:rsidP="007A2411">
      <w:r>
        <w:rPr>
          <w:rFonts w:hint="eastAsia"/>
        </w:rPr>
        <w:t>升级</w:t>
      </w:r>
      <w:r w:rsidR="005E3469">
        <w:rPr>
          <w:rFonts w:hint="eastAsia"/>
        </w:rPr>
        <w:t>技能：已有的技能（包括初始默认技能）可以</w:t>
      </w:r>
      <w:r w:rsidR="008758BC">
        <w:rPr>
          <w:rFonts w:hint="eastAsia"/>
        </w:rPr>
        <w:t>花金币进行</w:t>
      </w:r>
      <w:r w:rsidR="005E3469">
        <w:rPr>
          <w:rFonts w:hint="eastAsia"/>
        </w:rPr>
        <w:t>升级</w:t>
      </w:r>
      <w:r w:rsidR="00564044">
        <w:rPr>
          <w:rFonts w:hint="eastAsia"/>
        </w:rPr>
        <w:t>，缩短冷却时间、攻击能力提高、范围提高等等。</w:t>
      </w:r>
    </w:p>
    <w:p w14:paraId="78FD3949" w14:textId="4B59ECFB" w:rsidR="00564044" w:rsidRPr="007A2411" w:rsidRDefault="00564044" w:rsidP="007A2411">
      <w:pPr>
        <w:rPr>
          <w:rFonts w:hint="eastAsia"/>
        </w:rPr>
      </w:pPr>
      <w:r>
        <w:rPr>
          <w:rFonts w:hint="eastAsia"/>
        </w:rPr>
        <w:t>购买技能：除了已有的默认技能外，购买解锁新的技能。</w:t>
      </w:r>
    </w:p>
    <w:p w14:paraId="1C9AB43E" w14:textId="569E9C0C" w:rsidR="00BC59E0" w:rsidRDefault="003F671A" w:rsidP="00BC59E0">
      <w:pPr>
        <w:pStyle w:val="Heading3"/>
      </w:pPr>
      <w:bookmarkStart w:id="20" w:name="_Toc158214208"/>
      <w:r>
        <w:rPr>
          <w:rFonts w:hint="eastAsia"/>
        </w:rPr>
        <w:lastRenderedPageBreak/>
        <w:t>局内成长机制</w:t>
      </w:r>
      <w:bookmarkEnd w:id="20"/>
    </w:p>
    <w:p w14:paraId="1DD54D55" w14:textId="4B90FA6A" w:rsidR="00F441F0" w:rsidRDefault="00F441F0" w:rsidP="00F441F0">
      <w:pPr>
        <w:pStyle w:val="Heading4"/>
      </w:pPr>
      <w:r>
        <w:rPr>
          <w:rFonts w:hint="eastAsia"/>
        </w:rPr>
        <w:t>金币</w:t>
      </w:r>
    </w:p>
    <w:p w14:paraId="13E39312" w14:textId="4DAF6D62" w:rsidR="00F441F0" w:rsidRPr="00F441F0" w:rsidRDefault="00D62483" w:rsidP="00F441F0">
      <w:pPr>
        <w:rPr>
          <w:rFonts w:hint="eastAsia"/>
        </w:rPr>
      </w:pPr>
      <w:r>
        <w:rPr>
          <w:rFonts w:hint="eastAsia"/>
        </w:rPr>
        <w:t>通过击败海船</w:t>
      </w:r>
      <w:r w:rsidR="002A11C4">
        <w:rPr>
          <w:rFonts w:hint="eastAsia"/>
        </w:rPr>
        <w:t>掉落</w:t>
      </w:r>
      <w:r>
        <w:rPr>
          <w:rFonts w:hint="eastAsia"/>
        </w:rPr>
        <w:t>、拾取宝藏获得。</w:t>
      </w:r>
    </w:p>
    <w:p w14:paraId="7495EAD9" w14:textId="6ECB96B2" w:rsidR="00C401DD" w:rsidRDefault="00C401DD" w:rsidP="00C401DD">
      <w:pPr>
        <w:pStyle w:val="Heading4"/>
      </w:pPr>
      <w:r>
        <w:rPr>
          <w:rFonts w:hint="eastAsia"/>
        </w:rPr>
        <w:t>道具</w:t>
      </w:r>
      <w:r w:rsidR="00CF443D">
        <w:rPr>
          <w:rFonts w:hint="eastAsia"/>
        </w:rPr>
        <w:t>与Buff</w:t>
      </w:r>
    </w:p>
    <w:p w14:paraId="7AE43FE2" w14:textId="2A63A859" w:rsidR="00107095" w:rsidRDefault="00107095" w:rsidP="00F8121C">
      <w:pPr>
        <w:rPr>
          <w:rFonts w:hint="eastAsia"/>
        </w:rPr>
      </w:pPr>
      <w:r>
        <w:rPr>
          <w:rFonts w:hint="eastAsia"/>
        </w:rPr>
        <w:t>玩家靠近拾取，获得效果。</w:t>
      </w:r>
    </w:p>
    <w:p w14:paraId="280C1A02" w14:textId="4BFE6E8F" w:rsidR="00271C3E" w:rsidRPr="00F8121C" w:rsidRDefault="00271C3E" w:rsidP="00F8121C">
      <w:pPr>
        <w:rPr>
          <w:rFonts w:hint="eastAsia"/>
        </w:rPr>
      </w:pPr>
      <w:r>
        <w:rPr>
          <w:rFonts w:hint="eastAsia"/>
        </w:rPr>
        <w:t>效果：回血、加速、无敌等等。</w:t>
      </w:r>
    </w:p>
    <w:p w14:paraId="6CD945B2" w14:textId="0DD3C525" w:rsidR="003235D2" w:rsidRDefault="007738EC" w:rsidP="00DD7872">
      <w:pPr>
        <w:pStyle w:val="Heading4"/>
      </w:pPr>
      <w:r>
        <w:rPr>
          <w:rFonts w:hint="eastAsia"/>
        </w:rPr>
        <w:t>商人</w:t>
      </w:r>
    </w:p>
    <w:p w14:paraId="103EDCE2" w14:textId="149EECC1" w:rsidR="00F8121C" w:rsidRDefault="00EB6D7B" w:rsidP="00F8121C">
      <w:pPr>
        <w:rPr>
          <w:rFonts w:hint="eastAsia"/>
        </w:rPr>
      </w:pPr>
      <w:r>
        <w:rPr>
          <w:rFonts w:hint="eastAsia"/>
        </w:rPr>
        <w:t>在关卡特点时机出现，</w:t>
      </w:r>
      <w:r w:rsidR="0048117D">
        <w:rPr>
          <w:rFonts w:hint="eastAsia"/>
        </w:rPr>
        <w:t>玩家接近后，弹出页面。</w:t>
      </w:r>
      <w:r w:rsidR="0086449A">
        <w:rPr>
          <w:rFonts w:hint="eastAsia"/>
        </w:rPr>
        <w:t>提供</w:t>
      </w:r>
      <w:r w:rsidR="00ED5A55">
        <w:rPr>
          <w:rFonts w:hint="eastAsia"/>
        </w:rPr>
        <w:t>随机</w:t>
      </w:r>
      <w:r w:rsidR="0086449A">
        <w:t>B</w:t>
      </w:r>
      <w:r w:rsidR="0086449A">
        <w:rPr>
          <w:rFonts w:hint="eastAsia"/>
        </w:rPr>
        <w:t>uff、技能的购买</w:t>
      </w:r>
      <w:r w:rsidR="00FC0EAB">
        <w:rPr>
          <w:rFonts w:hint="eastAsia"/>
        </w:rPr>
        <w:t>、升级</w:t>
      </w:r>
      <w:r w:rsidR="00FA53A9">
        <w:rPr>
          <w:rFonts w:hint="eastAsia"/>
        </w:rPr>
        <w:t>。</w:t>
      </w:r>
    </w:p>
    <w:p w14:paraId="6BB375FD" w14:textId="77777777" w:rsidR="00031B20" w:rsidRPr="00C4529C" w:rsidRDefault="002B137B" w:rsidP="0016099C">
      <w:pPr>
        <w:pStyle w:val="Heading2"/>
      </w:pPr>
      <w:bookmarkStart w:id="21" w:name="_Toc158214210"/>
      <w:r w:rsidRPr="00C4529C">
        <w:rPr>
          <w:rFonts w:hint="eastAsia"/>
        </w:rPr>
        <w:t>行为</w:t>
      </w:r>
      <w:bookmarkEnd w:id="21"/>
    </w:p>
    <w:p w14:paraId="5EC24C18" w14:textId="2210467A" w:rsidR="00F21B0F" w:rsidRPr="00C4529C" w:rsidRDefault="00F21B0F" w:rsidP="00031B20"/>
    <w:p w14:paraId="5EEE15C0" w14:textId="77777777" w:rsidR="00031B20" w:rsidRPr="00C4529C" w:rsidRDefault="0046239B" w:rsidP="0016099C">
      <w:pPr>
        <w:pStyle w:val="Heading2"/>
      </w:pPr>
      <w:bookmarkStart w:id="22" w:name="_Toc158214211"/>
      <w:r w:rsidRPr="00C4529C">
        <w:rPr>
          <w:rFonts w:hint="eastAsia"/>
        </w:rPr>
        <w:t>战</w:t>
      </w:r>
      <w:r w:rsidR="004651F6" w:rsidRPr="00C4529C">
        <w:rPr>
          <w:rFonts w:hint="eastAsia"/>
        </w:rPr>
        <w:t>斗</w:t>
      </w:r>
      <w:bookmarkEnd w:id="22"/>
    </w:p>
    <w:p w14:paraId="6EC54934" w14:textId="2382BEDD" w:rsidR="00F21B0F" w:rsidRPr="00C4529C" w:rsidRDefault="00F21B0F" w:rsidP="00031B20"/>
    <w:p w14:paraId="219643A8" w14:textId="77777777" w:rsidR="00031B20" w:rsidRPr="00C4529C" w:rsidRDefault="00E3466F" w:rsidP="0016099C">
      <w:pPr>
        <w:pStyle w:val="Heading2"/>
      </w:pPr>
      <w:bookmarkStart w:id="23" w:name="_Toc158214212"/>
      <w:r w:rsidRPr="00C4529C">
        <w:rPr>
          <w:rFonts w:hint="eastAsia"/>
        </w:rPr>
        <w:t>经济</w:t>
      </w:r>
      <w:bookmarkEnd w:id="23"/>
    </w:p>
    <w:p w14:paraId="1CAE4FF0" w14:textId="455F9869" w:rsidR="00F21B0F" w:rsidRDefault="00F21B0F" w:rsidP="00031B20"/>
    <w:p w14:paraId="154F97A5" w14:textId="78DFFDAD" w:rsidR="00760EDF" w:rsidRDefault="00760EDF" w:rsidP="00760EDF">
      <w:pPr>
        <w:pStyle w:val="Heading2"/>
      </w:pPr>
      <w:bookmarkStart w:id="24" w:name="_Toc158214213"/>
      <w:r>
        <w:rPr>
          <w:rFonts w:hint="eastAsia"/>
        </w:rPr>
        <w:lastRenderedPageBreak/>
        <w:t>关卡</w:t>
      </w:r>
      <w:bookmarkEnd w:id="24"/>
    </w:p>
    <w:p w14:paraId="529055EA" w14:textId="46DFCBCA" w:rsidR="00BF34C4" w:rsidRDefault="00956E08" w:rsidP="00956E08">
      <w:pPr>
        <w:pStyle w:val="Heading3"/>
      </w:pPr>
      <w:r>
        <w:rPr>
          <w:rFonts w:hint="eastAsia"/>
        </w:rPr>
        <w:t>表现</w:t>
      </w:r>
    </w:p>
    <w:p w14:paraId="14C07DD0" w14:textId="46500173" w:rsidR="00554B8B" w:rsidRDefault="00554B8B" w:rsidP="00554B8B">
      <w:pPr>
        <w:pStyle w:val="ListParagraph"/>
        <w:numPr>
          <w:ilvl w:val="0"/>
          <w:numId w:val="41"/>
        </w:numPr>
      </w:pPr>
      <w:r>
        <w:rPr>
          <w:rFonts w:hint="eastAsia"/>
        </w:rPr>
        <w:t>开始</w:t>
      </w:r>
      <w:r w:rsidR="000661EF">
        <w:rPr>
          <w:rFonts w:hint="eastAsia"/>
        </w:rPr>
        <w:t>界面</w:t>
      </w:r>
    </w:p>
    <w:p w14:paraId="7D577CD8" w14:textId="77777777" w:rsidR="00554B8B" w:rsidRDefault="000661EF" w:rsidP="000661EF">
      <w:pPr>
        <w:pStyle w:val="ListParagraph"/>
        <w:numPr>
          <w:ilvl w:val="1"/>
          <w:numId w:val="41"/>
        </w:numPr>
      </w:pPr>
      <w:r>
        <w:rPr>
          <w:rFonts w:hint="eastAsia"/>
        </w:rPr>
        <w:t>下方船铺可以点击，打开菜单，进行船只、能力购买升级。</w:t>
      </w:r>
      <w:r w:rsidR="00065C54">
        <w:rPr>
          <w:rFonts w:hint="eastAsia"/>
        </w:rPr>
        <w:t>（第一次游玩无法打开）</w:t>
      </w:r>
    </w:p>
    <w:p w14:paraId="55D24ECF" w14:textId="205D5EE9" w:rsidR="000661EF" w:rsidRDefault="000661EF" w:rsidP="000661EF">
      <w:pPr>
        <w:pStyle w:val="ListParagraph"/>
        <w:numPr>
          <w:ilvl w:val="1"/>
          <w:numId w:val="41"/>
        </w:numPr>
      </w:pPr>
      <w:r>
        <w:rPr>
          <w:rFonts w:hint="eastAsia"/>
        </w:rPr>
        <w:t>手机陀螺仪控制船只向前，驶过一段距离后，即可开始游戏。</w:t>
      </w:r>
    </w:p>
    <w:p w14:paraId="390ECE9C" w14:textId="24E3F7DA" w:rsidR="00554B8B" w:rsidRDefault="00554B8B" w:rsidP="00554B8B">
      <w:pPr>
        <w:pStyle w:val="ListParagraph"/>
        <w:numPr>
          <w:ilvl w:val="0"/>
          <w:numId w:val="41"/>
        </w:numPr>
      </w:pPr>
      <w:r>
        <w:rPr>
          <w:rFonts w:hint="eastAsia"/>
        </w:rPr>
        <w:t>教程——</w:t>
      </w:r>
      <w:r>
        <w:rPr>
          <w:rFonts w:hint="eastAsia"/>
        </w:rPr>
        <w:t>群岛水域（难度：0）</w:t>
      </w:r>
    </w:p>
    <w:p w14:paraId="42BB59E4" w14:textId="440B0AA6" w:rsidR="00554B8B" w:rsidRDefault="00554B8B" w:rsidP="00554B8B">
      <w:pPr>
        <w:pStyle w:val="ListParagraph"/>
        <w:numPr>
          <w:ilvl w:val="1"/>
          <w:numId w:val="41"/>
        </w:numPr>
        <w:rPr>
          <w:rFonts w:hint="eastAsia"/>
        </w:rPr>
      </w:pPr>
      <w:r>
        <w:rPr>
          <w:rFonts w:hint="eastAsia"/>
        </w:rPr>
        <w:t>场景固定，关卡曲线固定。道具</w:t>
      </w:r>
      <w:r w:rsidR="0008507E">
        <w:rPr>
          <w:rFonts w:hint="eastAsia"/>
        </w:rPr>
        <w:t>、Buff</w:t>
      </w:r>
      <w:r>
        <w:rPr>
          <w:rFonts w:hint="eastAsia"/>
        </w:rPr>
        <w:t>不固定。</w:t>
      </w:r>
    </w:p>
    <w:p w14:paraId="1D119363" w14:textId="6826A34C" w:rsidR="00554B8B" w:rsidRDefault="00554B8B" w:rsidP="00554B8B">
      <w:pPr>
        <w:pStyle w:val="ListParagraph"/>
        <w:numPr>
          <w:ilvl w:val="0"/>
          <w:numId w:val="41"/>
        </w:numPr>
      </w:pPr>
      <w:r>
        <w:rPr>
          <w:rFonts w:hint="eastAsia"/>
        </w:rPr>
        <w:t>无</w:t>
      </w:r>
      <w:r>
        <w:rPr>
          <w:rFonts w:hint="eastAsia"/>
        </w:rPr>
        <w:t>头目（难度：1</w:t>
      </w:r>
      <w:r>
        <w:t xml:space="preserve"> &amp; 2</w:t>
      </w:r>
      <w:r>
        <w:rPr>
          <w:rFonts w:hint="eastAsia"/>
        </w:rPr>
        <w:t>）</w:t>
      </w:r>
    </w:p>
    <w:p w14:paraId="2D539C63" w14:textId="70C5DAB1" w:rsidR="00554B8B" w:rsidRDefault="000C7CAB" w:rsidP="00554B8B">
      <w:pPr>
        <w:pStyle w:val="ListParagraph"/>
        <w:numPr>
          <w:ilvl w:val="1"/>
          <w:numId w:val="41"/>
        </w:numPr>
      </w:pPr>
      <w:r>
        <w:rPr>
          <w:rFonts w:hint="eastAsia"/>
        </w:rPr>
        <w:t>关卡在剩下关卡中随机，关卡曲线为无头目曲线。</w:t>
      </w:r>
    </w:p>
    <w:p w14:paraId="7163BB0C" w14:textId="2D330082" w:rsidR="000C7CAB" w:rsidRDefault="005575E9" w:rsidP="00554B8B">
      <w:pPr>
        <w:pStyle w:val="ListParagraph"/>
        <w:numPr>
          <w:ilvl w:val="1"/>
          <w:numId w:val="41"/>
        </w:numPr>
      </w:pPr>
      <w:r>
        <w:rPr>
          <w:rFonts w:hint="eastAsia"/>
        </w:rPr>
        <w:t>关卡机制在上面的基础上，加入随机关卡中的特殊机制。</w:t>
      </w:r>
    </w:p>
    <w:p w14:paraId="18A757FE" w14:textId="0B0B55A8" w:rsidR="005575E9" w:rsidRDefault="005575E9" w:rsidP="00554B8B">
      <w:pPr>
        <w:pStyle w:val="ListParagraph"/>
        <w:numPr>
          <w:ilvl w:val="1"/>
          <w:numId w:val="41"/>
        </w:numPr>
      </w:pPr>
      <w:r>
        <w:rPr>
          <w:rFonts w:hint="eastAsia"/>
        </w:rPr>
        <w:t>不同机制的难度等级会随关卡难度和关卡曲线变化。</w:t>
      </w:r>
    </w:p>
    <w:p w14:paraId="6CEAD7AC" w14:textId="4CE1BB5D" w:rsidR="00554B8B" w:rsidRDefault="00554B8B" w:rsidP="00554B8B">
      <w:pPr>
        <w:pStyle w:val="ListParagraph"/>
        <w:numPr>
          <w:ilvl w:val="0"/>
          <w:numId w:val="41"/>
        </w:numPr>
      </w:pPr>
      <w:r>
        <w:rPr>
          <w:rFonts w:hint="eastAsia"/>
        </w:rPr>
        <w:t>小</w:t>
      </w:r>
      <w:r>
        <w:rPr>
          <w:rFonts w:hint="eastAsia"/>
        </w:rPr>
        <w:t>头目（难度：3</w:t>
      </w:r>
      <w:r>
        <w:rPr>
          <w:rFonts w:hint="eastAsia"/>
        </w:rPr>
        <w:t>）</w:t>
      </w:r>
    </w:p>
    <w:p w14:paraId="3B399BB9" w14:textId="2C17E3C5" w:rsidR="005575E9" w:rsidRDefault="005575E9" w:rsidP="005575E9">
      <w:pPr>
        <w:pStyle w:val="ListParagraph"/>
        <w:numPr>
          <w:ilvl w:val="1"/>
          <w:numId w:val="41"/>
        </w:numPr>
      </w:pPr>
      <w:r>
        <w:rPr>
          <w:rFonts w:hint="eastAsia"/>
        </w:rPr>
        <w:t>关卡在剩下关卡中随机，关卡曲线为头目曲线。</w:t>
      </w:r>
    </w:p>
    <w:p w14:paraId="07FF9610" w14:textId="77777777" w:rsidR="005575E9" w:rsidRDefault="005575E9" w:rsidP="005575E9">
      <w:pPr>
        <w:pStyle w:val="ListParagraph"/>
        <w:numPr>
          <w:ilvl w:val="1"/>
          <w:numId w:val="41"/>
        </w:numPr>
      </w:pPr>
      <w:r>
        <w:rPr>
          <w:rFonts w:hint="eastAsia"/>
        </w:rPr>
        <w:t>关卡机制在上面的基础上，加入随机关卡中的特殊机制。</w:t>
      </w:r>
    </w:p>
    <w:p w14:paraId="0ADDB482" w14:textId="28548CDF" w:rsidR="005575E9" w:rsidRDefault="005575E9" w:rsidP="005575E9">
      <w:pPr>
        <w:pStyle w:val="ListParagraph"/>
        <w:numPr>
          <w:ilvl w:val="1"/>
          <w:numId w:val="41"/>
        </w:numPr>
        <w:rPr>
          <w:rFonts w:hint="eastAsia"/>
        </w:rPr>
      </w:pPr>
      <w:r>
        <w:rPr>
          <w:rFonts w:hint="eastAsia"/>
        </w:rPr>
        <w:t>不同机制的难度等级会随关卡难度和关卡曲线变化。</w:t>
      </w:r>
    </w:p>
    <w:p w14:paraId="7DE9C5DB" w14:textId="4EAD0234" w:rsidR="00554B8B" w:rsidRDefault="00554B8B" w:rsidP="00554B8B">
      <w:pPr>
        <w:pStyle w:val="ListParagraph"/>
        <w:numPr>
          <w:ilvl w:val="0"/>
          <w:numId w:val="41"/>
        </w:numPr>
      </w:pPr>
      <w:r>
        <w:rPr>
          <w:rFonts w:hint="eastAsia"/>
        </w:rPr>
        <w:t>无头目（</w:t>
      </w:r>
      <w:r>
        <w:rPr>
          <w:rFonts w:hint="eastAsia"/>
        </w:rPr>
        <w:t>难度：2</w:t>
      </w:r>
      <w:r>
        <w:t xml:space="preserve"> &amp; 3</w:t>
      </w:r>
      <w:r>
        <w:rPr>
          <w:rFonts w:hint="eastAsia"/>
        </w:rPr>
        <w:t>）</w:t>
      </w:r>
    </w:p>
    <w:p w14:paraId="56876876" w14:textId="77777777" w:rsidR="005575E9" w:rsidRDefault="005575E9" w:rsidP="005575E9">
      <w:pPr>
        <w:pStyle w:val="ListParagraph"/>
        <w:numPr>
          <w:ilvl w:val="1"/>
          <w:numId w:val="41"/>
        </w:numPr>
      </w:pPr>
      <w:r>
        <w:rPr>
          <w:rFonts w:hint="eastAsia"/>
        </w:rPr>
        <w:t>关卡在剩下关卡中随机，关卡曲线为无头目曲线。</w:t>
      </w:r>
    </w:p>
    <w:p w14:paraId="23BF66F6" w14:textId="77777777" w:rsidR="005575E9" w:rsidRDefault="005575E9" w:rsidP="005575E9">
      <w:pPr>
        <w:pStyle w:val="ListParagraph"/>
        <w:numPr>
          <w:ilvl w:val="1"/>
          <w:numId w:val="41"/>
        </w:numPr>
      </w:pPr>
      <w:r>
        <w:rPr>
          <w:rFonts w:hint="eastAsia"/>
        </w:rPr>
        <w:t>关卡机制在上面的基础上，加入随机关卡中的特殊机制。</w:t>
      </w:r>
    </w:p>
    <w:p w14:paraId="5E3A71C3" w14:textId="3CC3C5AB" w:rsidR="005575E9" w:rsidRDefault="005575E9" w:rsidP="005575E9">
      <w:pPr>
        <w:pStyle w:val="ListParagraph"/>
        <w:numPr>
          <w:ilvl w:val="1"/>
          <w:numId w:val="41"/>
        </w:numPr>
        <w:rPr>
          <w:rFonts w:hint="eastAsia"/>
        </w:rPr>
      </w:pPr>
      <w:r>
        <w:rPr>
          <w:rFonts w:hint="eastAsia"/>
        </w:rPr>
        <w:t>不同机制的难度等级会随关卡难度和关卡曲线变化。</w:t>
      </w:r>
    </w:p>
    <w:p w14:paraId="1299DA1B" w14:textId="3D830C62" w:rsidR="00956E08" w:rsidRDefault="00554B8B" w:rsidP="00956E08">
      <w:pPr>
        <w:pStyle w:val="ListParagraph"/>
        <w:numPr>
          <w:ilvl w:val="0"/>
          <w:numId w:val="41"/>
        </w:numPr>
      </w:pPr>
      <w:r>
        <w:rPr>
          <w:rFonts w:hint="eastAsia"/>
        </w:rPr>
        <w:t>Boss（</w:t>
      </w:r>
      <w:r>
        <w:rPr>
          <w:rFonts w:hint="eastAsia"/>
        </w:rPr>
        <w:t>难度：</w:t>
      </w:r>
      <w:r>
        <w:t xml:space="preserve">4 </w:t>
      </w:r>
      <w:r>
        <w:rPr>
          <w:rFonts w:hint="eastAsia"/>
        </w:rPr>
        <w:t xml:space="preserve">或 </w:t>
      </w:r>
      <w:r>
        <w:t>2.5</w:t>
      </w:r>
      <w:r>
        <w:rPr>
          <w:rFonts w:hint="eastAsia"/>
        </w:rPr>
        <w:t>）</w:t>
      </w:r>
    </w:p>
    <w:p w14:paraId="677EEE94" w14:textId="4A812F48" w:rsidR="005575E9" w:rsidRDefault="005575E9" w:rsidP="005575E9">
      <w:pPr>
        <w:pStyle w:val="ListParagraph"/>
        <w:numPr>
          <w:ilvl w:val="1"/>
          <w:numId w:val="41"/>
        </w:numPr>
      </w:pPr>
      <w:r>
        <w:rPr>
          <w:rFonts w:hint="eastAsia"/>
        </w:rPr>
        <w:t>关卡在Boss关卡中随机选择，关卡曲线固定。</w:t>
      </w:r>
    </w:p>
    <w:p w14:paraId="58FFC8FA" w14:textId="74F5D52F" w:rsidR="005575E9" w:rsidRDefault="005575E9" w:rsidP="005575E9">
      <w:pPr>
        <w:pStyle w:val="ListParagraph"/>
        <w:numPr>
          <w:ilvl w:val="1"/>
          <w:numId w:val="41"/>
        </w:numPr>
      </w:pPr>
      <w:r>
        <w:rPr>
          <w:rFonts w:hint="eastAsia"/>
        </w:rPr>
        <w:t>无新增关卡机制。</w:t>
      </w:r>
    </w:p>
    <w:p w14:paraId="16006A08" w14:textId="4E53A570" w:rsidR="005575E9" w:rsidRDefault="005575E9" w:rsidP="005575E9">
      <w:pPr>
        <w:pStyle w:val="ListParagraph"/>
        <w:numPr>
          <w:ilvl w:val="1"/>
          <w:numId w:val="41"/>
        </w:numPr>
      </w:pPr>
      <w:r>
        <w:rPr>
          <w:rFonts w:hint="eastAsia"/>
        </w:rPr>
        <w:t>不同机制的难度等级会随关卡难度和关卡曲线变化。</w:t>
      </w:r>
    </w:p>
    <w:p w14:paraId="79FE9E63" w14:textId="6411CE31" w:rsidR="00D62099" w:rsidRDefault="00D62099" w:rsidP="00D62099"/>
    <w:p w14:paraId="1A20253D" w14:textId="24A34C29" w:rsidR="00D62099" w:rsidRPr="00956E08" w:rsidRDefault="00D62099" w:rsidP="00D62099">
      <w:pPr>
        <w:rPr>
          <w:rFonts w:hint="eastAsia"/>
        </w:rPr>
      </w:pPr>
      <w:r>
        <w:rPr>
          <w:rFonts w:hint="eastAsia"/>
        </w:rPr>
        <w:t>随着每一关的关卡曲线结束，会随机出现模型，分为两条路（两个关卡），玩家选择不同的路线将对应不同的下一关。</w:t>
      </w:r>
    </w:p>
    <w:p w14:paraId="663D5DBC" w14:textId="77777777" w:rsidR="00031B20" w:rsidRPr="00C4529C" w:rsidRDefault="001775C5" w:rsidP="0016099C">
      <w:pPr>
        <w:pStyle w:val="Heading2"/>
      </w:pPr>
      <w:bookmarkStart w:id="25" w:name="_Toc158214215"/>
      <w:r w:rsidRPr="00C4529C">
        <w:rPr>
          <w:rFonts w:hint="eastAsia"/>
        </w:rPr>
        <w:t>游戏菜单</w:t>
      </w:r>
      <w:r w:rsidR="000A73DD" w:rsidRPr="00C4529C">
        <w:rPr>
          <w:rFonts w:hint="eastAsia"/>
        </w:rPr>
        <w:t>流程图</w:t>
      </w:r>
      <w:r w:rsidR="00FF451C" w:rsidRPr="00C4529C">
        <w:softHyphen/>
      </w:r>
      <w:r w:rsidR="00FF451C" w:rsidRPr="00C4529C">
        <w:softHyphen/>
      </w:r>
      <w:bookmarkEnd w:id="25"/>
    </w:p>
    <w:p w14:paraId="5B41F44D" w14:textId="091963BB" w:rsidR="00F21B0F" w:rsidRPr="00C4529C" w:rsidRDefault="00C268EE" w:rsidP="00031B20">
      <w:r w:rsidRPr="00C4529C">
        <w:rPr>
          <w:rFonts w:hint="eastAsia"/>
        </w:rPr>
        <w:t>描述每一</w:t>
      </w:r>
      <w:r w:rsidR="00D8628C" w:rsidRPr="00C4529C">
        <w:rPr>
          <w:rFonts w:hint="eastAsia"/>
        </w:rPr>
        <w:t>个</w:t>
      </w:r>
      <w:r w:rsidR="001A0B3D" w:rsidRPr="00C4529C">
        <w:rPr>
          <w:rFonts w:hint="eastAsia"/>
        </w:rPr>
        <w:t>菜单界面的用处以及它们是如何彼此相连的</w:t>
      </w:r>
    </w:p>
    <w:p w14:paraId="0C46033F" w14:textId="77777777" w:rsidR="00031B20" w:rsidRPr="00C4529C" w:rsidRDefault="00101A38" w:rsidP="0016099C">
      <w:pPr>
        <w:pStyle w:val="Heading2"/>
      </w:pPr>
      <w:bookmarkStart w:id="26" w:name="_Toc158214216"/>
      <w:r w:rsidRPr="00C4529C">
        <w:rPr>
          <w:rFonts w:hint="eastAsia"/>
        </w:rPr>
        <w:lastRenderedPageBreak/>
        <w:t>游戏选项</w:t>
      </w:r>
      <w:bookmarkEnd w:id="26"/>
    </w:p>
    <w:p w14:paraId="74F7301F" w14:textId="77777777" w:rsidR="00F21B0F" w:rsidRPr="00C4529C" w:rsidRDefault="00B11921" w:rsidP="00031B20">
      <w:r w:rsidRPr="00C4529C">
        <w:rPr>
          <w:rFonts w:hint="eastAsia"/>
        </w:rPr>
        <w:t>游戏有哪些选项，它们如何</w:t>
      </w:r>
      <w:r w:rsidR="00C53A28" w:rsidRPr="00C4529C">
        <w:rPr>
          <w:rFonts w:hint="eastAsia"/>
        </w:rPr>
        <w:t>影响游戏</w:t>
      </w:r>
      <w:r w:rsidR="00DE7AF1" w:rsidRPr="00C4529C">
        <w:rPr>
          <w:rFonts w:hint="eastAsia"/>
        </w:rPr>
        <w:t>和机制</w:t>
      </w:r>
      <w:r w:rsidR="00A62732" w:rsidRPr="00C4529C">
        <w:rPr>
          <w:rFonts w:hint="eastAsia"/>
        </w:rPr>
        <w:t>？</w:t>
      </w:r>
    </w:p>
    <w:p w14:paraId="49FE03DB" w14:textId="493F2051" w:rsidR="00F21B0F" w:rsidRDefault="00BF5ACC" w:rsidP="0016099C">
      <w:pPr>
        <w:pStyle w:val="Heading2"/>
      </w:pPr>
      <w:bookmarkStart w:id="27" w:name="_Toc158214217"/>
      <w:r w:rsidRPr="00C4529C">
        <w:rPr>
          <w:rFonts w:hint="eastAsia"/>
        </w:rPr>
        <w:t>重新开始和存档</w:t>
      </w:r>
      <w:bookmarkEnd w:id="27"/>
    </w:p>
    <w:p w14:paraId="15C793E7" w14:textId="77777777" w:rsidR="006F698E" w:rsidRPr="006F698E" w:rsidRDefault="006F698E" w:rsidP="006F698E"/>
    <w:p w14:paraId="30E6C64C" w14:textId="77777777" w:rsidR="00CA2DE1" w:rsidRPr="00C4529C" w:rsidRDefault="00745C17" w:rsidP="0016099C">
      <w:pPr>
        <w:pStyle w:val="Heading2"/>
      </w:pPr>
      <w:bookmarkStart w:id="28" w:name="_Toc158214218"/>
      <w:r w:rsidRPr="00C4529C">
        <w:rPr>
          <w:rFonts w:hint="eastAsia"/>
        </w:rPr>
        <w:t>作弊码和彩蛋</w:t>
      </w:r>
      <w:bookmarkEnd w:id="28"/>
    </w:p>
    <w:p w14:paraId="20520E01" w14:textId="77777777" w:rsidR="00F21B0F" w:rsidRPr="00C4529C" w:rsidRDefault="00CA2DE1" w:rsidP="00337517">
      <w:pPr>
        <w:widowControl/>
        <w:jc w:val="left"/>
        <w:rPr>
          <w:rFonts w:cs="阿里巴巴普惠体"/>
          <w:b/>
          <w:bCs/>
        </w:rPr>
      </w:pPr>
      <w:r w:rsidRPr="00C4529C">
        <w:rPr>
          <w:rFonts w:cs="阿里巴巴普惠体"/>
          <w:b/>
          <w:bCs/>
        </w:rPr>
        <w:br w:type="page"/>
      </w:r>
    </w:p>
    <w:p w14:paraId="06EFFF47" w14:textId="77777777" w:rsidR="00F21B0F" w:rsidRPr="00C4529C" w:rsidRDefault="00EA7FBE" w:rsidP="007E1A94">
      <w:pPr>
        <w:pStyle w:val="Heading1"/>
        <w:numPr>
          <w:ilvl w:val="0"/>
          <w:numId w:val="1"/>
        </w:numPr>
      </w:pPr>
      <w:bookmarkStart w:id="29" w:name="_Toc158214219"/>
      <w:r w:rsidRPr="00C4529C">
        <w:rPr>
          <w:rFonts w:hint="eastAsia"/>
        </w:rPr>
        <w:lastRenderedPageBreak/>
        <w:t>故事、背景和角色</w:t>
      </w:r>
      <w:bookmarkEnd w:id="29"/>
    </w:p>
    <w:p w14:paraId="09189474" w14:textId="051FD1ED" w:rsidR="008E1BE0" w:rsidRDefault="00854FB8" w:rsidP="00F45D99">
      <w:pPr>
        <w:pStyle w:val="Heading2"/>
      </w:pPr>
      <w:bookmarkStart w:id="30" w:name="_Toc158214220"/>
      <w:r w:rsidRPr="00C4529C">
        <w:rPr>
          <w:rFonts w:hint="eastAsia"/>
        </w:rPr>
        <w:t>故事</w:t>
      </w:r>
      <w:r w:rsidR="002D2139">
        <w:rPr>
          <w:rFonts w:hint="eastAsia"/>
        </w:rPr>
        <w:t>大纲</w:t>
      </w:r>
      <w:bookmarkEnd w:id="30"/>
    </w:p>
    <w:p w14:paraId="19E8D068" w14:textId="6DDB8773" w:rsidR="00026AC8" w:rsidRPr="00026AC8" w:rsidRDefault="00026AC8" w:rsidP="00A0319A">
      <w:pPr>
        <w:ind w:firstLine="420"/>
      </w:pPr>
      <w:r>
        <w:rPr>
          <w:rFonts w:hint="eastAsia"/>
        </w:rPr>
        <w:t>人类对</w:t>
      </w:r>
      <w:r w:rsidR="001A4816">
        <w:rPr>
          <w:rFonts w:hint="eastAsia"/>
        </w:rPr>
        <w:t>未知</w:t>
      </w:r>
      <w:r w:rsidR="00D272CA">
        <w:rPr>
          <w:rFonts w:hint="eastAsia"/>
        </w:rPr>
        <w:t>海洋</w:t>
      </w:r>
      <w:r>
        <w:rPr>
          <w:rFonts w:hint="eastAsia"/>
        </w:rPr>
        <w:t>的渴望是挡不住的，为了</w:t>
      </w:r>
      <w:r w:rsidR="00FA1C56">
        <w:rPr>
          <w:rFonts w:hint="eastAsia"/>
        </w:rPr>
        <w:t>探寻</w:t>
      </w:r>
      <w:r w:rsidR="008F5A42">
        <w:rPr>
          <w:rFonts w:hint="eastAsia"/>
        </w:rPr>
        <w:t>传闻中海洋</w:t>
      </w:r>
      <w:r w:rsidR="005D6663">
        <w:rPr>
          <w:rFonts w:hint="eastAsia"/>
        </w:rPr>
        <w:t>尽头</w:t>
      </w:r>
      <w:r w:rsidR="008F5A42">
        <w:rPr>
          <w:rFonts w:hint="eastAsia"/>
        </w:rPr>
        <w:t>的</w:t>
      </w:r>
      <w:r w:rsidR="004E1E94">
        <w:rPr>
          <w:rFonts w:hint="eastAsia"/>
        </w:rPr>
        <w:t>财宝</w:t>
      </w:r>
      <w:r>
        <w:rPr>
          <w:rFonts w:hint="eastAsia"/>
        </w:rPr>
        <w:t>，陆地上的人类派出了一艘艘帆船前去</w:t>
      </w:r>
      <w:r w:rsidR="00311063">
        <w:rPr>
          <w:rFonts w:hint="eastAsia"/>
        </w:rPr>
        <w:t>冒险</w:t>
      </w:r>
      <w:r>
        <w:rPr>
          <w:rFonts w:hint="eastAsia"/>
        </w:rPr>
        <w:t>。</w:t>
      </w:r>
    </w:p>
    <w:p w14:paraId="0F5AF5A7" w14:textId="593D2607" w:rsidR="00433A4B" w:rsidRDefault="00433A4B" w:rsidP="009D4265">
      <w:pPr>
        <w:ind w:firstLine="420"/>
      </w:pPr>
      <w:r>
        <w:rPr>
          <w:rFonts w:hint="eastAsia"/>
        </w:rPr>
        <w:t>在航行中，船只遇到了礁石、漩涡、海盗等各种阻拦，也见证了不同奇幻事件的发生。通过交易或是掠夺，船只能够获得武器升级，拥有更多能力探险远方。</w:t>
      </w:r>
    </w:p>
    <w:p w14:paraId="42EDA51B" w14:textId="06858862" w:rsidR="00433A4B" w:rsidRPr="00433A4B" w:rsidRDefault="00433A4B" w:rsidP="009D4265">
      <w:pPr>
        <w:ind w:firstLine="420"/>
      </w:pPr>
      <w:r>
        <w:rPr>
          <w:rFonts w:hint="eastAsia"/>
        </w:rPr>
        <w:t>最终在航行过不同海域后，船只到达了旅途的终点</w:t>
      </w:r>
      <w:r w:rsidR="00BD7EDF">
        <w:rPr>
          <w:rFonts w:hint="eastAsia"/>
        </w:rPr>
        <w:t>，</w:t>
      </w:r>
      <w:r w:rsidR="00186299">
        <w:rPr>
          <w:rFonts w:hint="eastAsia"/>
        </w:rPr>
        <w:t>环绕海洋一周后的家乡。</w:t>
      </w:r>
    </w:p>
    <w:p w14:paraId="55DA6C91" w14:textId="17EEE191" w:rsidR="00F21B0F" w:rsidRDefault="00805E47" w:rsidP="0016099C">
      <w:pPr>
        <w:pStyle w:val="Heading2"/>
      </w:pPr>
      <w:bookmarkStart w:id="31" w:name="_Toc158214221"/>
      <w:r>
        <w:rPr>
          <w:rFonts w:hint="eastAsia"/>
        </w:rPr>
        <w:t>世界背景</w:t>
      </w:r>
      <w:bookmarkEnd w:id="31"/>
    </w:p>
    <w:p w14:paraId="42502A41" w14:textId="58DA700A" w:rsidR="00475D38" w:rsidRPr="00475D38" w:rsidRDefault="00475D38" w:rsidP="00F53B83">
      <w:pPr>
        <w:ind w:firstLine="420"/>
      </w:pPr>
      <w:r>
        <w:rPr>
          <w:rFonts w:hint="eastAsia"/>
        </w:rPr>
        <w:t>世界被海洋分割，不同岛屿上形成了不同的文化。通过船只往来，人们逐渐了解了世界。但海洋中仍有很多未知与传说，吸引着人们冒险。</w:t>
      </w:r>
    </w:p>
    <w:p w14:paraId="3783EC3D" w14:textId="486DD57A" w:rsidR="00F21B0F" w:rsidRDefault="009D4F06" w:rsidP="0016099C">
      <w:pPr>
        <w:pStyle w:val="Heading2"/>
      </w:pPr>
      <w:bookmarkStart w:id="32" w:name="_Toc158214222"/>
      <w:r w:rsidRPr="00C4529C">
        <w:rPr>
          <w:rFonts w:hint="eastAsia"/>
        </w:rPr>
        <w:t>世界的</w:t>
      </w:r>
      <w:r w:rsidR="00BD373B" w:rsidRPr="00C4529C">
        <w:rPr>
          <w:rFonts w:hint="eastAsia"/>
        </w:rPr>
        <w:t>总体</w:t>
      </w:r>
      <w:r w:rsidRPr="00C4529C">
        <w:rPr>
          <w:rFonts w:hint="eastAsia"/>
        </w:rPr>
        <w:t>印象</w:t>
      </w:r>
      <w:bookmarkEnd w:id="32"/>
    </w:p>
    <w:p w14:paraId="38A3972A" w14:textId="31D98557" w:rsidR="00CB4FE8" w:rsidRPr="005030AA" w:rsidRDefault="000C7CAD" w:rsidP="00967B8A">
      <w:pPr>
        <w:ind w:left="420"/>
      </w:pPr>
      <w:r>
        <w:rPr>
          <w:rFonts w:hint="eastAsia"/>
        </w:rPr>
        <w:t>大航海</w:t>
      </w:r>
      <w:r w:rsidR="00F53B83">
        <w:rPr>
          <w:rFonts w:hint="eastAsia"/>
        </w:rPr>
        <w:t>时代，</w:t>
      </w:r>
      <w:r w:rsidR="00523D8D">
        <w:rPr>
          <w:rFonts w:hint="eastAsia"/>
        </w:rPr>
        <w:t>部分岛屿有</w:t>
      </w:r>
      <w:r w:rsidR="003B636F">
        <w:rPr>
          <w:rFonts w:hint="eastAsia"/>
        </w:rPr>
        <w:t>中世纪、</w:t>
      </w:r>
      <w:r w:rsidR="00523D8D">
        <w:rPr>
          <w:rFonts w:hint="eastAsia"/>
        </w:rPr>
        <w:t>奇幻、魔法元素</w:t>
      </w:r>
      <w:r w:rsidR="002C0D57">
        <w:rPr>
          <w:rFonts w:hint="eastAsia"/>
        </w:rPr>
        <w:t>。</w:t>
      </w:r>
    </w:p>
    <w:p w14:paraId="5B0AB9C6" w14:textId="77777777" w:rsidR="00031B20" w:rsidRPr="00C4529C" w:rsidRDefault="00ED4567" w:rsidP="0016099C">
      <w:pPr>
        <w:pStyle w:val="Heading2"/>
      </w:pPr>
      <w:bookmarkStart w:id="33" w:name="_Toc158214223"/>
      <w:r w:rsidRPr="00C4529C">
        <w:rPr>
          <w:rFonts w:hint="eastAsia"/>
        </w:rPr>
        <w:t>地区</w:t>
      </w:r>
      <w:bookmarkEnd w:id="33"/>
    </w:p>
    <w:p w14:paraId="4585C40F" w14:textId="60E5654C" w:rsidR="00F21B0F" w:rsidRDefault="006C7F13" w:rsidP="0080383B">
      <w:pPr>
        <w:pStyle w:val="Heading3"/>
      </w:pPr>
      <w:bookmarkStart w:id="34" w:name="_Toc158214224"/>
      <w:r>
        <w:rPr>
          <w:rFonts w:hint="eastAsia"/>
        </w:rPr>
        <w:t>群岛水域</w:t>
      </w:r>
      <w:r w:rsidR="00F63AEA">
        <w:rPr>
          <w:rFonts w:hint="eastAsia"/>
        </w:rPr>
        <w:t>（教程）</w:t>
      </w:r>
      <w:bookmarkEnd w:id="34"/>
    </w:p>
    <w:p w14:paraId="7E5294D5" w14:textId="77777777" w:rsidR="007259D8" w:rsidRDefault="007259D8" w:rsidP="007259D8"/>
    <w:p w14:paraId="32F8654A" w14:textId="15A2FB06" w:rsidR="007259D8" w:rsidRDefault="007259D8" w:rsidP="00A55552">
      <w:pPr>
        <w:pStyle w:val="Heading3"/>
      </w:pPr>
      <w:bookmarkStart w:id="35" w:name="_Toc158214225"/>
      <w:r>
        <w:rPr>
          <w:rFonts w:hint="eastAsia"/>
        </w:rPr>
        <w:t>珊瑚礁</w:t>
      </w:r>
      <w:r w:rsidR="00487BE8">
        <w:rPr>
          <w:rFonts w:hint="eastAsia"/>
        </w:rPr>
        <w:t>（头目）</w:t>
      </w:r>
      <w:bookmarkEnd w:id="35"/>
    </w:p>
    <w:p w14:paraId="0A664E52" w14:textId="5EF8E9BF" w:rsidR="00A55552" w:rsidRPr="00A55552" w:rsidRDefault="00A55552" w:rsidP="00A55552"/>
    <w:p w14:paraId="131044A6" w14:textId="25890C20" w:rsidR="004C044F" w:rsidRDefault="00ED3A3E" w:rsidP="0089724A">
      <w:pPr>
        <w:pStyle w:val="Heading3"/>
      </w:pPr>
      <w:bookmarkStart w:id="36" w:name="_Toc158214226"/>
      <w:r>
        <w:rPr>
          <w:rFonts w:hint="eastAsia"/>
        </w:rPr>
        <w:lastRenderedPageBreak/>
        <w:t>风暴海域</w:t>
      </w:r>
      <w:r w:rsidR="00487BE8">
        <w:rPr>
          <w:rFonts w:hint="eastAsia"/>
        </w:rPr>
        <w:t>（头目）</w:t>
      </w:r>
      <w:bookmarkEnd w:id="36"/>
    </w:p>
    <w:p w14:paraId="31C5CD6B" w14:textId="0C6656FE" w:rsidR="00992F99" w:rsidRDefault="00992F99" w:rsidP="00992F99"/>
    <w:p w14:paraId="4D240EF0" w14:textId="7D56299E" w:rsidR="00992F99" w:rsidRDefault="00246BE6" w:rsidP="0022016F">
      <w:pPr>
        <w:pStyle w:val="Heading3"/>
      </w:pPr>
      <w:bookmarkStart w:id="37" w:name="_Toc158214227"/>
      <w:r>
        <w:rPr>
          <w:rFonts w:hint="eastAsia"/>
        </w:rPr>
        <w:t>冰</w:t>
      </w:r>
      <w:r w:rsidR="00F330FE">
        <w:rPr>
          <w:rFonts w:hint="eastAsia"/>
        </w:rPr>
        <w:t>霜</w:t>
      </w:r>
      <w:r w:rsidR="00F93FA7">
        <w:rPr>
          <w:rFonts w:hint="eastAsia"/>
        </w:rPr>
        <w:t>河岸</w:t>
      </w:r>
      <w:r w:rsidR="00284DEA">
        <w:rPr>
          <w:rFonts w:hint="eastAsia"/>
        </w:rPr>
        <w:t>（头目）</w:t>
      </w:r>
      <w:bookmarkEnd w:id="37"/>
    </w:p>
    <w:p w14:paraId="16D78A22" w14:textId="65DB0068" w:rsidR="00B73249" w:rsidRDefault="00B73249" w:rsidP="00B73249"/>
    <w:p w14:paraId="1DAB8F9E" w14:textId="35E06A2E" w:rsidR="00B73249" w:rsidRDefault="00416EF9" w:rsidP="00B73249">
      <w:pPr>
        <w:pStyle w:val="Heading3"/>
      </w:pPr>
      <w:bookmarkStart w:id="38" w:name="_Toc158214228"/>
      <w:r>
        <w:rPr>
          <w:rFonts w:hint="eastAsia"/>
        </w:rPr>
        <w:t>迷雾</w:t>
      </w:r>
      <w:r w:rsidR="009F4106">
        <w:rPr>
          <w:rFonts w:hint="eastAsia"/>
        </w:rPr>
        <w:t>静海</w:t>
      </w:r>
      <w:r w:rsidR="00284DEA">
        <w:rPr>
          <w:rFonts w:hint="eastAsia"/>
        </w:rPr>
        <w:t>（头目）</w:t>
      </w:r>
      <w:bookmarkEnd w:id="38"/>
    </w:p>
    <w:p w14:paraId="2C4B5FBF" w14:textId="62A4DB8E" w:rsidR="008466EE" w:rsidRDefault="008466EE" w:rsidP="008466EE"/>
    <w:p w14:paraId="6987C720" w14:textId="5244D65C" w:rsidR="008466EE" w:rsidRDefault="00726CCD" w:rsidP="00696432">
      <w:pPr>
        <w:pStyle w:val="Heading3"/>
      </w:pPr>
      <w:bookmarkStart w:id="39" w:name="_Toc158214229"/>
      <w:r>
        <w:rPr>
          <w:rFonts w:hint="eastAsia"/>
        </w:rPr>
        <w:t>密林</w:t>
      </w:r>
      <w:r w:rsidR="009F2A59">
        <w:rPr>
          <w:rFonts w:hint="eastAsia"/>
        </w:rPr>
        <w:t>流域</w:t>
      </w:r>
      <w:r w:rsidR="00284DEA">
        <w:rPr>
          <w:rFonts w:hint="eastAsia"/>
        </w:rPr>
        <w:t>（头目）</w:t>
      </w:r>
      <w:bookmarkEnd w:id="39"/>
    </w:p>
    <w:p w14:paraId="4AFEA2D7" w14:textId="25B9E0DB" w:rsidR="006C13F2" w:rsidRDefault="006C13F2" w:rsidP="006C13F2"/>
    <w:p w14:paraId="66F407B9" w14:textId="1B540FB3" w:rsidR="006C13F2" w:rsidRDefault="00941F61" w:rsidP="00C60271">
      <w:pPr>
        <w:pStyle w:val="Heading3"/>
      </w:pPr>
      <w:bookmarkStart w:id="40" w:name="_Toc158214230"/>
      <w:r>
        <w:rPr>
          <w:rFonts w:hint="eastAsia"/>
        </w:rPr>
        <w:t>火山震屿</w:t>
      </w:r>
      <w:r w:rsidR="00284DEA">
        <w:rPr>
          <w:rFonts w:hint="eastAsia"/>
        </w:rPr>
        <w:t>（头目）</w:t>
      </w:r>
      <w:bookmarkEnd w:id="40"/>
    </w:p>
    <w:p w14:paraId="5BA22E7D" w14:textId="77DE609A" w:rsidR="00392F3A" w:rsidRDefault="00392F3A" w:rsidP="00392F3A"/>
    <w:p w14:paraId="1397D51F" w14:textId="0A0E27D6" w:rsidR="00BE1AC9" w:rsidRPr="00BE1AC9" w:rsidRDefault="005C517B" w:rsidP="00BE1AC9">
      <w:pPr>
        <w:pStyle w:val="Heading3"/>
      </w:pPr>
      <w:bookmarkStart w:id="41" w:name="_Toc158214231"/>
      <w:r>
        <w:rPr>
          <w:rFonts w:hint="eastAsia"/>
        </w:rPr>
        <w:t>机械群岛</w:t>
      </w:r>
      <w:r w:rsidR="008F5671">
        <w:rPr>
          <w:rFonts w:hint="eastAsia"/>
        </w:rPr>
        <w:t>（</w:t>
      </w:r>
      <w:r w:rsidR="00AE2ADA">
        <w:rPr>
          <w:rFonts w:hint="eastAsia"/>
        </w:rPr>
        <w:t>Boss</w:t>
      </w:r>
      <w:r w:rsidR="008F5671">
        <w:rPr>
          <w:rFonts w:hint="eastAsia"/>
        </w:rPr>
        <w:t>）</w:t>
      </w:r>
      <w:bookmarkEnd w:id="41"/>
    </w:p>
    <w:p w14:paraId="31BADDDA" w14:textId="68DDB348" w:rsidR="00F7702E" w:rsidRDefault="00F7702E" w:rsidP="00F7702E"/>
    <w:p w14:paraId="1C33CF1D" w14:textId="6106859D" w:rsidR="00F7702E" w:rsidRDefault="0077093F" w:rsidP="00F7702E">
      <w:pPr>
        <w:pStyle w:val="Heading3"/>
      </w:pPr>
      <w:bookmarkStart w:id="42" w:name="_Toc158214232"/>
      <w:r>
        <w:rPr>
          <w:rFonts w:hint="eastAsia"/>
        </w:rPr>
        <w:t>古老</w:t>
      </w:r>
      <w:r w:rsidR="00BB018D">
        <w:rPr>
          <w:rFonts w:hint="eastAsia"/>
        </w:rPr>
        <w:t>狭</w:t>
      </w:r>
      <w:r w:rsidR="005F6213">
        <w:rPr>
          <w:rFonts w:hint="eastAsia"/>
        </w:rPr>
        <w:t>岛</w:t>
      </w:r>
      <w:r w:rsidR="003022CC">
        <w:rPr>
          <w:rFonts w:hint="eastAsia"/>
        </w:rPr>
        <w:t>（B</w:t>
      </w:r>
      <w:r w:rsidR="00485DED">
        <w:rPr>
          <w:rFonts w:hint="eastAsia"/>
        </w:rPr>
        <w:t>oss</w:t>
      </w:r>
      <w:r w:rsidR="003022CC">
        <w:rPr>
          <w:rFonts w:hint="eastAsia"/>
        </w:rPr>
        <w:t>）</w:t>
      </w:r>
      <w:bookmarkEnd w:id="42"/>
    </w:p>
    <w:p w14:paraId="754003A1" w14:textId="33D83A50" w:rsidR="00A662DC" w:rsidRDefault="00A662DC" w:rsidP="00A662DC"/>
    <w:p w14:paraId="0941EE9A" w14:textId="5B299A09" w:rsidR="00A662DC" w:rsidRDefault="00840589" w:rsidP="00BF4FAA">
      <w:pPr>
        <w:pStyle w:val="Heading3"/>
      </w:pPr>
      <w:bookmarkStart w:id="43" w:name="_Toc158214233"/>
      <w:r>
        <w:rPr>
          <w:rFonts w:hint="eastAsia"/>
        </w:rPr>
        <w:t>世界尽头</w:t>
      </w:r>
      <w:r w:rsidR="00513E1B">
        <w:rPr>
          <w:rFonts w:hint="eastAsia"/>
        </w:rPr>
        <w:t>（Boss）</w:t>
      </w:r>
      <w:bookmarkEnd w:id="43"/>
    </w:p>
    <w:p w14:paraId="66073272" w14:textId="25B7EDBF" w:rsidR="00513E1B" w:rsidRDefault="00513E1B" w:rsidP="00513E1B"/>
    <w:p w14:paraId="154BF09D" w14:textId="61076C32" w:rsidR="00D86C05" w:rsidRDefault="00A041A8" w:rsidP="00C80AC4">
      <w:pPr>
        <w:pStyle w:val="Heading3"/>
      </w:pPr>
      <w:bookmarkStart w:id="44" w:name="_Toc158214234"/>
      <w:r>
        <w:rPr>
          <w:rFonts w:hint="eastAsia"/>
        </w:rPr>
        <w:lastRenderedPageBreak/>
        <w:t>幽</w:t>
      </w:r>
      <w:r w:rsidR="0063206D">
        <w:rPr>
          <w:rFonts w:hint="eastAsia"/>
        </w:rPr>
        <w:t>邃</w:t>
      </w:r>
      <w:r w:rsidR="00487B9B">
        <w:rPr>
          <w:rFonts w:hint="eastAsia"/>
        </w:rPr>
        <w:t>海峡</w:t>
      </w:r>
      <w:r w:rsidR="0056042A">
        <w:rPr>
          <w:rFonts w:hint="eastAsia"/>
        </w:rPr>
        <w:t>（Boss）</w:t>
      </w:r>
      <w:bookmarkEnd w:id="44"/>
    </w:p>
    <w:p w14:paraId="74CE9460" w14:textId="77777777" w:rsidR="00C80AC4" w:rsidRPr="00C80AC4" w:rsidRDefault="00C80AC4" w:rsidP="00C80AC4"/>
    <w:p w14:paraId="7109A297" w14:textId="77777777" w:rsidR="00F21B0F" w:rsidRPr="00C4529C" w:rsidRDefault="00C04AE7" w:rsidP="005665D4">
      <w:pPr>
        <w:widowControl/>
        <w:jc w:val="left"/>
        <w:rPr>
          <w:rFonts w:cs="阿里巴巴普惠体"/>
          <w:b/>
          <w:bCs/>
        </w:rPr>
      </w:pPr>
      <w:r w:rsidRPr="00C4529C">
        <w:rPr>
          <w:rFonts w:cs="阿里巴巴普惠体"/>
          <w:b/>
          <w:bCs/>
        </w:rPr>
        <w:br w:type="page"/>
      </w:r>
    </w:p>
    <w:p w14:paraId="19AF5E4A" w14:textId="77777777" w:rsidR="00F21B0F" w:rsidRPr="00C4529C" w:rsidRDefault="006D1F2E" w:rsidP="007E1A94">
      <w:pPr>
        <w:pStyle w:val="Heading1"/>
        <w:numPr>
          <w:ilvl w:val="0"/>
          <w:numId w:val="1"/>
        </w:numPr>
      </w:pPr>
      <w:bookmarkStart w:id="45" w:name="_Toc158214235"/>
      <w:r w:rsidRPr="00C4529C">
        <w:rPr>
          <w:rFonts w:hint="eastAsia"/>
        </w:rPr>
        <w:lastRenderedPageBreak/>
        <w:t>游戏</w:t>
      </w:r>
      <w:r w:rsidR="007D4CE6" w:rsidRPr="00C4529C">
        <w:t>关卡</w:t>
      </w:r>
      <w:bookmarkEnd w:id="45"/>
    </w:p>
    <w:p w14:paraId="400B4882" w14:textId="18A57EB0" w:rsidR="00F21B0F" w:rsidRDefault="0042256D" w:rsidP="00031B20">
      <w:pPr>
        <w:pStyle w:val="Heading2"/>
      </w:pPr>
      <w:bookmarkStart w:id="46" w:name="_Toc158214236"/>
      <w:r w:rsidRPr="00C4529C">
        <w:rPr>
          <w:rFonts w:hint="eastAsia"/>
        </w:rPr>
        <w:t>关卡</w:t>
      </w:r>
      <w:bookmarkEnd w:id="46"/>
    </w:p>
    <w:p w14:paraId="2ABC6B09" w14:textId="77777777" w:rsidR="00E4642D" w:rsidRDefault="00E4642D" w:rsidP="00E4642D">
      <w:pPr>
        <w:pStyle w:val="Heading3"/>
      </w:pPr>
      <w:bookmarkStart w:id="47" w:name="_Toc158214237"/>
      <w:r>
        <w:rPr>
          <w:rFonts w:hint="eastAsia"/>
        </w:rPr>
        <w:t>群岛水域（教程）</w:t>
      </w:r>
      <w:bookmarkEnd w:id="47"/>
    </w:p>
    <w:p w14:paraId="2146837C" w14:textId="65A61544" w:rsidR="00E4642D" w:rsidRDefault="005B53D6" w:rsidP="00C15BD6">
      <w:pPr>
        <w:pStyle w:val="ListParagraph"/>
        <w:numPr>
          <w:ilvl w:val="0"/>
          <w:numId w:val="9"/>
        </w:numPr>
      </w:pPr>
      <w:r>
        <w:rPr>
          <w:rFonts w:hint="eastAsia"/>
        </w:rPr>
        <w:t>基础机制：</w:t>
      </w:r>
    </w:p>
    <w:p w14:paraId="2F8AC492" w14:textId="76C3AD77" w:rsidR="005B53D6" w:rsidRDefault="00265379" w:rsidP="00C15BD6">
      <w:pPr>
        <w:pStyle w:val="ListParagraph"/>
        <w:numPr>
          <w:ilvl w:val="1"/>
          <w:numId w:val="9"/>
        </w:numPr>
      </w:pPr>
      <w:r>
        <w:rPr>
          <w:rFonts w:hint="eastAsia"/>
        </w:rPr>
        <w:t>陀螺仪</w:t>
      </w:r>
      <w:r w:rsidR="005B53D6">
        <w:rPr>
          <w:rFonts w:hint="eastAsia"/>
        </w:rPr>
        <w:t>移动</w:t>
      </w:r>
    </w:p>
    <w:p w14:paraId="09BF8208" w14:textId="22EF7FEE" w:rsidR="00773758" w:rsidRDefault="00773758" w:rsidP="00C15BD6">
      <w:pPr>
        <w:pStyle w:val="ListParagraph"/>
        <w:numPr>
          <w:ilvl w:val="1"/>
          <w:numId w:val="9"/>
        </w:numPr>
      </w:pPr>
      <w:r>
        <w:rPr>
          <w:rFonts w:hint="eastAsia"/>
        </w:rPr>
        <w:t>道具</w:t>
      </w:r>
      <w:r w:rsidR="00121967">
        <w:rPr>
          <w:rFonts w:hint="eastAsia"/>
        </w:rPr>
        <w:t>获得</w:t>
      </w:r>
    </w:p>
    <w:p w14:paraId="7AC12D48" w14:textId="7935E126" w:rsidR="00FD602F" w:rsidRDefault="00FD602F" w:rsidP="00FD602F">
      <w:pPr>
        <w:pStyle w:val="ListParagraph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礁石</w:t>
      </w:r>
    </w:p>
    <w:p w14:paraId="05CE1E80" w14:textId="07A8DD2C" w:rsidR="00A85520" w:rsidRDefault="00550D99" w:rsidP="00C15BD6">
      <w:pPr>
        <w:pStyle w:val="ListParagraph"/>
        <w:numPr>
          <w:ilvl w:val="1"/>
          <w:numId w:val="9"/>
        </w:numPr>
      </w:pPr>
      <w:r>
        <w:rPr>
          <w:rFonts w:hint="eastAsia"/>
        </w:rPr>
        <w:t>海船</w:t>
      </w:r>
    </w:p>
    <w:p w14:paraId="34BF7CF1" w14:textId="73308740" w:rsidR="004C4E68" w:rsidRDefault="007A363E" w:rsidP="00C15BD6">
      <w:pPr>
        <w:pStyle w:val="ListParagraph"/>
        <w:numPr>
          <w:ilvl w:val="0"/>
          <w:numId w:val="9"/>
        </w:numPr>
      </w:pPr>
      <w:r>
        <w:rPr>
          <w:rFonts w:hint="eastAsia"/>
        </w:rPr>
        <w:t>曲线</w:t>
      </w:r>
      <w:r w:rsidR="00C24510">
        <w:rPr>
          <w:rFonts w:hint="eastAsia"/>
        </w:rPr>
        <w:t>：</w:t>
      </w:r>
    </w:p>
    <w:p w14:paraId="292EF148" w14:textId="3EAD0BFB" w:rsidR="00E4642D" w:rsidRDefault="00E4642D" w:rsidP="00E4642D">
      <w:pPr>
        <w:pStyle w:val="Heading3"/>
      </w:pPr>
      <w:bookmarkStart w:id="48" w:name="_Toc158214238"/>
      <w:r>
        <w:rPr>
          <w:rFonts w:hint="eastAsia"/>
        </w:rPr>
        <w:t>珊瑚礁</w:t>
      </w:r>
      <w:bookmarkEnd w:id="48"/>
    </w:p>
    <w:p w14:paraId="08EB2AB4" w14:textId="24392C76" w:rsidR="00E4642D" w:rsidRDefault="00B82BE8" w:rsidP="00C15BD6">
      <w:pPr>
        <w:pStyle w:val="ListParagraph"/>
        <w:numPr>
          <w:ilvl w:val="0"/>
          <w:numId w:val="10"/>
        </w:numPr>
      </w:pPr>
      <w:r>
        <w:rPr>
          <w:rFonts w:hint="eastAsia"/>
        </w:rPr>
        <w:t>特殊</w:t>
      </w:r>
      <w:r w:rsidR="00E4642D">
        <w:rPr>
          <w:rFonts w:hint="eastAsia"/>
        </w:rPr>
        <w:t>机制：</w:t>
      </w:r>
      <w:r w:rsidR="00BE14E4">
        <w:rPr>
          <w:rFonts w:hint="eastAsia"/>
        </w:rPr>
        <w:t>鲨鱼</w:t>
      </w:r>
    </w:p>
    <w:p w14:paraId="406B69BB" w14:textId="071C93D7" w:rsidR="00697509" w:rsidRDefault="00697509" w:rsidP="00C15BD6">
      <w:pPr>
        <w:pStyle w:val="ListParagraph"/>
        <w:numPr>
          <w:ilvl w:val="0"/>
          <w:numId w:val="10"/>
        </w:numPr>
      </w:pPr>
      <w:r>
        <w:rPr>
          <w:rFonts w:hint="eastAsia"/>
        </w:rPr>
        <w:t>机制</w:t>
      </w:r>
      <w:r w:rsidR="006F300D">
        <w:rPr>
          <w:rFonts w:hint="eastAsia"/>
        </w:rPr>
        <w:t>延续：</w:t>
      </w:r>
    </w:p>
    <w:p w14:paraId="4DBE66AC" w14:textId="6C75A968" w:rsidR="009569F2" w:rsidRDefault="00207310" w:rsidP="00C15BD6">
      <w:pPr>
        <w:pStyle w:val="ListParagraph"/>
        <w:numPr>
          <w:ilvl w:val="1"/>
          <w:numId w:val="10"/>
        </w:numPr>
      </w:pPr>
      <w:r>
        <w:rPr>
          <w:rFonts w:hint="eastAsia"/>
        </w:rPr>
        <w:t>礁石</w:t>
      </w:r>
      <w:r w:rsidR="00046BE2">
        <w:rPr>
          <w:rFonts w:hint="eastAsia"/>
        </w:rPr>
        <w:t xml:space="preserve"> </w:t>
      </w:r>
      <w:r w:rsidR="00046BE2">
        <w:t>–</w:t>
      </w:r>
      <w:r w:rsidR="006B4602">
        <w:t xml:space="preserve"> </w:t>
      </w:r>
      <w:r w:rsidR="006B4602">
        <w:rPr>
          <w:rFonts w:hint="eastAsia"/>
        </w:rPr>
        <w:t>珊瑚礁</w:t>
      </w:r>
    </w:p>
    <w:p w14:paraId="2E302E26" w14:textId="2A2DB9E6" w:rsidR="0066786D" w:rsidRDefault="00EC688C" w:rsidP="00C15BD6">
      <w:pPr>
        <w:pStyle w:val="ListParagraph"/>
        <w:numPr>
          <w:ilvl w:val="1"/>
          <w:numId w:val="10"/>
        </w:numPr>
      </w:pPr>
      <w:r>
        <w:rPr>
          <w:rFonts w:hint="eastAsia"/>
        </w:rPr>
        <w:t>海船</w:t>
      </w:r>
      <w:r w:rsidR="00046BE2">
        <w:rPr>
          <w:rFonts w:hint="eastAsia"/>
        </w:rPr>
        <w:t xml:space="preserve"> </w:t>
      </w:r>
      <w:r w:rsidR="00046BE2">
        <w:t>–</w:t>
      </w:r>
    </w:p>
    <w:p w14:paraId="05A8F492" w14:textId="5D88C8B7" w:rsidR="00120974" w:rsidRDefault="00243A3D" w:rsidP="00C15BD6">
      <w:pPr>
        <w:pStyle w:val="ListParagraph"/>
        <w:numPr>
          <w:ilvl w:val="1"/>
          <w:numId w:val="10"/>
        </w:numPr>
      </w:pPr>
      <w:r>
        <w:rPr>
          <w:rFonts w:hint="eastAsia"/>
        </w:rPr>
        <w:t>漩涡</w:t>
      </w:r>
      <w:r w:rsidR="00046BE2">
        <w:rPr>
          <w:rFonts w:hint="eastAsia"/>
        </w:rPr>
        <w:t xml:space="preserve"> </w:t>
      </w:r>
      <w:r w:rsidR="00046BE2">
        <w:t>–</w:t>
      </w:r>
    </w:p>
    <w:p w14:paraId="33553C58" w14:textId="5369DF87" w:rsidR="00243A3D" w:rsidRDefault="0099369E" w:rsidP="00C15BD6">
      <w:pPr>
        <w:pStyle w:val="ListParagraph"/>
        <w:numPr>
          <w:ilvl w:val="1"/>
          <w:numId w:val="10"/>
        </w:numPr>
      </w:pPr>
      <w:r>
        <w:rPr>
          <w:rFonts w:hint="eastAsia"/>
        </w:rPr>
        <w:t>冰川</w:t>
      </w:r>
      <w:r w:rsidR="00046BE2">
        <w:rPr>
          <w:rFonts w:hint="eastAsia"/>
        </w:rPr>
        <w:t xml:space="preserve"> </w:t>
      </w:r>
      <w:r w:rsidR="00046BE2">
        <w:t>–</w:t>
      </w:r>
    </w:p>
    <w:p w14:paraId="5152F8B2" w14:textId="38198452" w:rsidR="0099369E" w:rsidRDefault="00046BE2" w:rsidP="00C15BD6">
      <w:pPr>
        <w:pStyle w:val="ListParagraph"/>
        <w:numPr>
          <w:ilvl w:val="1"/>
          <w:numId w:val="10"/>
        </w:numPr>
      </w:pPr>
      <w:r>
        <w:rPr>
          <w:rFonts w:hint="eastAsia"/>
        </w:rPr>
        <w:t>迷雾</w:t>
      </w:r>
      <w:r w:rsidR="001C3818">
        <w:rPr>
          <w:rFonts w:hint="eastAsia"/>
        </w:rPr>
        <w:t xml:space="preserve"> </w:t>
      </w:r>
      <w:r w:rsidR="001C3818">
        <w:t>–</w:t>
      </w:r>
    </w:p>
    <w:p w14:paraId="3CB92D10" w14:textId="40053441" w:rsidR="00046BE2" w:rsidRDefault="001B48B0" w:rsidP="00C15BD6">
      <w:pPr>
        <w:pStyle w:val="ListParagraph"/>
        <w:numPr>
          <w:ilvl w:val="1"/>
          <w:numId w:val="10"/>
        </w:numPr>
      </w:pPr>
      <w:r>
        <w:rPr>
          <w:rFonts w:hint="eastAsia"/>
        </w:rPr>
        <w:t>竹箭</w:t>
      </w:r>
      <w:r w:rsidR="00BC153C">
        <w:rPr>
          <w:rFonts w:hint="eastAsia"/>
        </w:rPr>
        <w:t xml:space="preserve"> </w:t>
      </w:r>
      <w:r w:rsidR="00BC153C">
        <w:t>–</w:t>
      </w:r>
    </w:p>
    <w:p w14:paraId="217D60B6" w14:textId="5063C812" w:rsidR="001B48B0" w:rsidRDefault="001B48B0" w:rsidP="00C15BD6">
      <w:pPr>
        <w:pStyle w:val="ListParagraph"/>
        <w:numPr>
          <w:ilvl w:val="1"/>
          <w:numId w:val="10"/>
        </w:numPr>
      </w:pPr>
      <w:r>
        <w:rPr>
          <w:rFonts w:hint="eastAsia"/>
        </w:rPr>
        <w:t>地震</w:t>
      </w:r>
      <w:r w:rsidR="00BC153C">
        <w:rPr>
          <w:rFonts w:hint="eastAsia"/>
        </w:rPr>
        <w:t xml:space="preserve"> </w:t>
      </w:r>
      <w:r w:rsidR="00BC153C">
        <w:t>–</w:t>
      </w:r>
    </w:p>
    <w:p w14:paraId="708494C4" w14:textId="5BB7B4B8" w:rsidR="00AE4791" w:rsidRDefault="00741BA5" w:rsidP="00C15BD6">
      <w:pPr>
        <w:pStyle w:val="ListParagraph"/>
        <w:numPr>
          <w:ilvl w:val="0"/>
          <w:numId w:val="10"/>
        </w:numPr>
      </w:pPr>
      <w:r>
        <w:rPr>
          <w:rFonts w:hint="eastAsia"/>
        </w:rPr>
        <w:t>曲线</w:t>
      </w:r>
      <w:r w:rsidR="00D85F20">
        <w:rPr>
          <w:rFonts w:hint="eastAsia"/>
        </w:rPr>
        <w:t>（无头目）</w:t>
      </w:r>
      <w:r>
        <w:rPr>
          <w:rFonts w:hint="eastAsia"/>
        </w:rPr>
        <w:t>：</w:t>
      </w:r>
    </w:p>
    <w:p w14:paraId="291501A1" w14:textId="4B082A04" w:rsidR="00534FAF" w:rsidRPr="00A55552" w:rsidRDefault="00534FAF" w:rsidP="00C15BD6">
      <w:pPr>
        <w:pStyle w:val="ListParagraph"/>
        <w:numPr>
          <w:ilvl w:val="0"/>
          <w:numId w:val="10"/>
        </w:numPr>
      </w:pPr>
      <w:r>
        <w:rPr>
          <w:rFonts w:hint="eastAsia"/>
        </w:rPr>
        <w:t>曲线（头目）</w:t>
      </w:r>
      <w:r w:rsidR="00332288">
        <w:rPr>
          <w:rFonts w:hint="eastAsia"/>
        </w:rPr>
        <w:t>：</w:t>
      </w:r>
    </w:p>
    <w:p w14:paraId="53D08946" w14:textId="260995DA" w:rsidR="00E4642D" w:rsidRDefault="00E4642D" w:rsidP="00E4642D">
      <w:pPr>
        <w:pStyle w:val="Heading3"/>
      </w:pPr>
      <w:bookmarkStart w:id="49" w:name="_Toc158214239"/>
      <w:r>
        <w:rPr>
          <w:rFonts w:hint="eastAsia"/>
        </w:rPr>
        <w:t>风暴海域</w:t>
      </w:r>
      <w:bookmarkEnd w:id="49"/>
    </w:p>
    <w:p w14:paraId="022F178D" w14:textId="4D6BF1BC" w:rsidR="00E4642D" w:rsidRDefault="008A1641" w:rsidP="00C15BD6">
      <w:pPr>
        <w:pStyle w:val="ListParagraph"/>
        <w:numPr>
          <w:ilvl w:val="0"/>
          <w:numId w:val="11"/>
        </w:numPr>
      </w:pPr>
      <w:r>
        <w:rPr>
          <w:rFonts w:hint="eastAsia"/>
        </w:rPr>
        <w:t>特殊</w:t>
      </w:r>
      <w:r w:rsidR="00E4642D">
        <w:rPr>
          <w:rFonts w:hint="eastAsia"/>
        </w:rPr>
        <w:t>机制：</w:t>
      </w:r>
      <w:r w:rsidR="00F27911">
        <w:rPr>
          <w:rFonts w:hint="eastAsia"/>
        </w:rPr>
        <w:t>漩涡</w:t>
      </w:r>
    </w:p>
    <w:p w14:paraId="24317E61" w14:textId="2ACF0CB8" w:rsidR="00460A29" w:rsidRDefault="00460A29" w:rsidP="00C15BD6">
      <w:pPr>
        <w:pStyle w:val="ListParagraph"/>
        <w:numPr>
          <w:ilvl w:val="0"/>
          <w:numId w:val="11"/>
        </w:numPr>
      </w:pPr>
      <w:r>
        <w:rPr>
          <w:rFonts w:hint="eastAsia"/>
        </w:rPr>
        <w:t>机制延续：</w:t>
      </w:r>
    </w:p>
    <w:p w14:paraId="600C4FA4" w14:textId="70F53A12" w:rsidR="00E712DD" w:rsidRDefault="00E712DD" w:rsidP="00C15BD6">
      <w:pPr>
        <w:pStyle w:val="ListParagraph"/>
        <w:numPr>
          <w:ilvl w:val="1"/>
          <w:numId w:val="11"/>
        </w:numPr>
      </w:pPr>
      <w:r>
        <w:rPr>
          <w:rFonts w:hint="eastAsia"/>
        </w:rPr>
        <w:lastRenderedPageBreak/>
        <w:t xml:space="preserve">礁石 </w:t>
      </w:r>
      <w:r>
        <w:t>–</w:t>
      </w:r>
    </w:p>
    <w:p w14:paraId="53582656" w14:textId="77777777" w:rsidR="00E712DD" w:rsidRDefault="00E712DD" w:rsidP="00C15BD6">
      <w:pPr>
        <w:pStyle w:val="ListParagraph"/>
        <w:numPr>
          <w:ilvl w:val="1"/>
          <w:numId w:val="11"/>
        </w:numPr>
      </w:pPr>
      <w:r>
        <w:rPr>
          <w:rFonts w:hint="eastAsia"/>
        </w:rPr>
        <w:t xml:space="preserve">海船 </w:t>
      </w:r>
      <w:r>
        <w:t>–</w:t>
      </w:r>
    </w:p>
    <w:p w14:paraId="77C39053" w14:textId="77777777" w:rsidR="00E712DD" w:rsidRDefault="00E712DD" w:rsidP="00C15BD6">
      <w:pPr>
        <w:pStyle w:val="ListParagraph"/>
        <w:numPr>
          <w:ilvl w:val="1"/>
          <w:numId w:val="11"/>
        </w:numPr>
      </w:pPr>
      <w:r>
        <w:rPr>
          <w:rFonts w:hint="eastAsia"/>
        </w:rPr>
        <w:t xml:space="preserve">鲨鱼 </w:t>
      </w:r>
      <w:r>
        <w:t>–</w:t>
      </w:r>
    </w:p>
    <w:p w14:paraId="10F735B6" w14:textId="77777777" w:rsidR="00E712DD" w:rsidRDefault="00E712DD" w:rsidP="00C15BD6">
      <w:pPr>
        <w:pStyle w:val="ListParagraph"/>
        <w:numPr>
          <w:ilvl w:val="1"/>
          <w:numId w:val="11"/>
        </w:numPr>
      </w:pPr>
      <w:r>
        <w:rPr>
          <w:rFonts w:hint="eastAsia"/>
        </w:rPr>
        <w:t xml:space="preserve">冰川 </w:t>
      </w:r>
      <w:r>
        <w:t>–</w:t>
      </w:r>
    </w:p>
    <w:p w14:paraId="76D44933" w14:textId="77777777" w:rsidR="00E712DD" w:rsidRDefault="00E712DD" w:rsidP="00C15BD6">
      <w:pPr>
        <w:pStyle w:val="ListParagraph"/>
        <w:numPr>
          <w:ilvl w:val="1"/>
          <w:numId w:val="11"/>
        </w:numPr>
      </w:pPr>
      <w:r>
        <w:rPr>
          <w:rFonts w:hint="eastAsia"/>
        </w:rPr>
        <w:t xml:space="preserve">迷雾 </w:t>
      </w:r>
      <w:r>
        <w:t>–</w:t>
      </w:r>
    </w:p>
    <w:p w14:paraId="490931AC" w14:textId="77777777" w:rsidR="00E712DD" w:rsidRDefault="00E712DD" w:rsidP="00C15BD6">
      <w:pPr>
        <w:pStyle w:val="ListParagraph"/>
        <w:numPr>
          <w:ilvl w:val="1"/>
          <w:numId w:val="11"/>
        </w:numPr>
      </w:pPr>
      <w:r>
        <w:rPr>
          <w:rFonts w:hint="eastAsia"/>
        </w:rPr>
        <w:t xml:space="preserve">竹箭 </w:t>
      </w:r>
      <w:r>
        <w:t>–</w:t>
      </w:r>
    </w:p>
    <w:p w14:paraId="6427A5B0" w14:textId="06476D66" w:rsidR="00E712DD" w:rsidRPr="003E5463" w:rsidRDefault="00E712DD" w:rsidP="00C15BD6">
      <w:pPr>
        <w:pStyle w:val="ListParagraph"/>
        <w:numPr>
          <w:ilvl w:val="1"/>
          <w:numId w:val="11"/>
        </w:numPr>
      </w:pPr>
      <w:r>
        <w:rPr>
          <w:rFonts w:hint="eastAsia"/>
        </w:rPr>
        <w:t xml:space="preserve">地震 </w:t>
      </w:r>
      <w:r>
        <w:t>–</w:t>
      </w:r>
    </w:p>
    <w:p w14:paraId="1C427119" w14:textId="77777777" w:rsidR="006130C0" w:rsidRDefault="006130C0" w:rsidP="00C15BD6">
      <w:pPr>
        <w:pStyle w:val="ListParagraph"/>
        <w:numPr>
          <w:ilvl w:val="0"/>
          <w:numId w:val="11"/>
        </w:numPr>
      </w:pPr>
      <w:r>
        <w:rPr>
          <w:rFonts w:hint="eastAsia"/>
        </w:rPr>
        <w:t>曲线（无头目）：</w:t>
      </w:r>
    </w:p>
    <w:p w14:paraId="63A73CE2" w14:textId="60480A2B" w:rsidR="00E4642D" w:rsidRDefault="006130C0" w:rsidP="00C15BD6">
      <w:pPr>
        <w:pStyle w:val="ListParagraph"/>
        <w:numPr>
          <w:ilvl w:val="0"/>
          <w:numId w:val="11"/>
        </w:numPr>
      </w:pPr>
      <w:r>
        <w:rPr>
          <w:rFonts w:hint="eastAsia"/>
        </w:rPr>
        <w:t>曲线（头目）：</w:t>
      </w:r>
    </w:p>
    <w:p w14:paraId="21D7A0F1" w14:textId="57CB39B7" w:rsidR="00E4642D" w:rsidRDefault="00E4642D" w:rsidP="00E4642D">
      <w:pPr>
        <w:pStyle w:val="Heading3"/>
      </w:pPr>
      <w:bookmarkStart w:id="50" w:name="_Toc158214240"/>
      <w:r>
        <w:rPr>
          <w:rFonts w:hint="eastAsia"/>
        </w:rPr>
        <w:t>冰霜河岸</w:t>
      </w:r>
      <w:bookmarkEnd w:id="50"/>
    </w:p>
    <w:p w14:paraId="68460B2D" w14:textId="1C2CB06B" w:rsidR="00E4642D" w:rsidRPr="003E5463" w:rsidRDefault="008A1641" w:rsidP="00C15BD6">
      <w:pPr>
        <w:pStyle w:val="ListParagraph"/>
        <w:numPr>
          <w:ilvl w:val="0"/>
          <w:numId w:val="15"/>
        </w:numPr>
      </w:pPr>
      <w:r>
        <w:rPr>
          <w:rFonts w:hint="eastAsia"/>
        </w:rPr>
        <w:t>特殊</w:t>
      </w:r>
      <w:r w:rsidR="00E4642D">
        <w:rPr>
          <w:rFonts w:hint="eastAsia"/>
        </w:rPr>
        <w:t>机制：</w:t>
      </w:r>
      <w:r w:rsidR="008F4E78">
        <w:rPr>
          <w:rFonts w:hint="eastAsia"/>
        </w:rPr>
        <w:t>冰</w:t>
      </w:r>
      <w:r w:rsidR="00E521EC">
        <w:rPr>
          <w:rFonts w:hint="eastAsia"/>
        </w:rPr>
        <w:t>川</w:t>
      </w:r>
    </w:p>
    <w:p w14:paraId="15FCDF36" w14:textId="61686E49" w:rsidR="00460A29" w:rsidRDefault="00460A29" w:rsidP="00C15BD6">
      <w:pPr>
        <w:pStyle w:val="ListParagraph"/>
        <w:numPr>
          <w:ilvl w:val="0"/>
          <w:numId w:val="15"/>
        </w:numPr>
      </w:pPr>
      <w:r>
        <w:rPr>
          <w:rFonts w:hint="eastAsia"/>
        </w:rPr>
        <w:t>机制延续：</w:t>
      </w:r>
    </w:p>
    <w:p w14:paraId="402BE3FF" w14:textId="3944968F" w:rsidR="00E90D8F" w:rsidRDefault="00E90D8F" w:rsidP="00C15BD6">
      <w:pPr>
        <w:pStyle w:val="ListParagraph"/>
        <w:numPr>
          <w:ilvl w:val="1"/>
          <w:numId w:val="15"/>
        </w:numPr>
      </w:pPr>
      <w:r>
        <w:rPr>
          <w:rFonts w:hint="eastAsia"/>
        </w:rPr>
        <w:t>礁石</w:t>
      </w:r>
      <w:r w:rsidR="006E4934">
        <w:rPr>
          <w:rFonts w:hint="eastAsia"/>
        </w:rPr>
        <w:t xml:space="preserve"> </w:t>
      </w:r>
      <w:r w:rsidR="006E4934">
        <w:t>–</w:t>
      </w:r>
    </w:p>
    <w:p w14:paraId="7E5BDDF4" w14:textId="264A940B" w:rsidR="00E90D8F" w:rsidRDefault="00E90D8F" w:rsidP="00C15BD6">
      <w:pPr>
        <w:pStyle w:val="ListParagraph"/>
        <w:numPr>
          <w:ilvl w:val="1"/>
          <w:numId w:val="15"/>
        </w:numPr>
      </w:pPr>
      <w:r>
        <w:rPr>
          <w:rFonts w:hint="eastAsia"/>
        </w:rPr>
        <w:t>海船</w:t>
      </w:r>
      <w:r w:rsidR="006E4934">
        <w:rPr>
          <w:rFonts w:hint="eastAsia"/>
        </w:rPr>
        <w:t xml:space="preserve"> </w:t>
      </w:r>
      <w:r w:rsidR="006E4934">
        <w:t>–</w:t>
      </w:r>
    </w:p>
    <w:p w14:paraId="2F83EE31" w14:textId="5269E8A9" w:rsidR="00E90D8F" w:rsidRDefault="00F63582" w:rsidP="00C15BD6">
      <w:pPr>
        <w:pStyle w:val="ListParagraph"/>
        <w:numPr>
          <w:ilvl w:val="1"/>
          <w:numId w:val="15"/>
        </w:numPr>
      </w:pPr>
      <w:r>
        <w:rPr>
          <w:rFonts w:hint="eastAsia"/>
        </w:rPr>
        <w:t>鲨鱼</w:t>
      </w:r>
      <w:r w:rsidR="006E4934">
        <w:rPr>
          <w:rFonts w:hint="eastAsia"/>
        </w:rPr>
        <w:t xml:space="preserve"> </w:t>
      </w:r>
      <w:r w:rsidR="006E4934">
        <w:t>–</w:t>
      </w:r>
    </w:p>
    <w:p w14:paraId="0C427B78" w14:textId="77777777" w:rsidR="00DF2418" w:rsidRDefault="00DF2418" w:rsidP="00C15BD6">
      <w:pPr>
        <w:pStyle w:val="ListParagraph"/>
        <w:numPr>
          <w:ilvl w:val="1"/>
          <w:numId w:val="15"/>
        </w:numPr>
      </w:pPr>
      <w:r>
        <w:rPr>
          <w:rFonts w:hint="eastAsia"/>
        </w:rPr>
        <w:t xml:space="preserve">漩涡 </w:t>
      </w:r>
      <w:r>
        <w:t>–</w:t>
      </w:r>
    </w:p>
    <w:p w14:paraId="7FF0EA86" w14:textId="77777777" w:rsidR="00DF2418" w:rsidRDefault="00DF2418" w:rsidP="00C15BD6">
      <w:pPr>
        <w:pStyle w:val="ListParagraph"/>
        <w:numPr>
          <w:ilvl w:val="1"/>
          <w:numId w:val="15"/>
        </w:numPr>
      </w:pPr>
      <w:r>
        <w:rPr>
          <w:rFonts w:hint="eastAsia"/>
        </w:rPr>
        <w:t xml:space="preserve">迷雾 </w:t>
      </w:r>
      <w:r>
        <w:t>–</w:t>
      </w:r>
    </w:p>
    <w:p w14:paraId="58620A4B" w14:textId="77777777" w:rsidR="00DF2418" w:rsidRDefault="00DF2418" w:rsidP="00C15BD6">
      <w:pPr>
        <w:pStyle w:val="ListParagraph"/>
        <w:numPr>
          <w:ilvl w:val="1"/>
          <w:numId w:val="15"/>
        </w:numPr>
      </w:pPr>
      <w:r>
        <w:rPr>
          <w:rFonts w:hint="eastAsia"/>
        </w:rPr>
        <w:t xml:space="preserve">竹箭 </w:t>
      </w:r>
      <w:r>
        <w:t>–</w:t>
      </w:r>
    </w:p>
    <w:p w14:paraId="12FE93C3" w14:textId="083A454C" w:rsidR="00C70544" w:rsidRDefault="00DF2418" w:rsidP="00C15BD6">
      <w:pPr>
        <w:pStyle w:val="ListParagraph"/>
        <w:numPr>
          <w:ilvl w:val="1"/>
          <w:numId w:val="15"/>
        </w:numPr>
      </w:pPr>
      <w:r>
        <w:rPr>
          <w:rFonts w:hint="eastAsia"/>
        </w:rPr>
        <w:t xml:space="preserve">地震 </w:t>
      </w:r>
      <w:r>
        <w:t>–</w:t>
      </w:r>
    </w:p>
    <w:p w14:paraId="46BAF5A1" w14:textId="77777777" w:rsidR="006130C0" w:rsidRDefault="006130C0" w:rsidP="00C15BD6">
      <w:pPr>
        <w:pStyle w:val="ListParagraph"/>
        <w:numPr>
          <w:ilvl w:val="0"/>
          <w:numId w:val="15"/>
        </w:numPr>
      </w:pPr>
      <w:r>
        <w:rPr>
          <w:rFonts w:hint="eastAsia"/>
        </w:rPr>
        <w:t>曲线（无头目）：</w:t>
      </w:r>
    </w:p>
    <w:p w14:paraId="62279E14" w14:textId="071C2220" w:rsidR="00E4642D" w:rsidRDefault="006130C0" w:rsidP="00C15BD6">
      <w:pPr>
        <w:pStyle w:val="ListParagraph"/>
        <w:numPr>
          <w:ilvl w:val="0"/>
          <w:numId w:val="15"/>
        </w:numPr>
      </w:pPr>
      <w:r>
        <w:rPr>
          <w:rFonts w:hint="eastAsia"/>
        </w:rPr>
        <w:t>曲线（头目）：</w:t>
      </w:r>
    </w:p>
    <w:p w14:paraId="24E85237" w14:textId="10E3CF5F" w:rsidR="00E4642D" w:rsidRDefault="00E4642D" w:rsidP="00E4642D">
      <w:pPr>
        <w:pStyle w:val="Heading3"/>
      </w:pPr>
      <w:bookmarkStart w:id="51" w:name="_Toc158214241"/>
      <w:r>
        <w:rPr>
          <w:rFonts w:hint="eastAsia"/>
        </w:rPr>
        <w:t>迷雾静海</w:t>
      </w:r>
      <w:bookmarkEnd w:id="51"/>
    </w:p>
    <w:p w14:paraId="3B0D8231" w14:textId="022A7F4F" w:rsidR="00E4642D" w:rsidRDefault="00606AE6" w:rsidP="00C15BD6">
      <w:pPr>
        <w:pStyle w:val="ListParagraph"/>
        <w:numPr>
          <w:ilvl w:val="0"/>
          <w:numId w:val="12"/>
        </w:numPr>
      </w:pPr>
      <w:r>
        <w:rPr>
          <w:rFonts w:hint="eastAsia"/>
        </w:rPr>
        <w:t>特殊</w:t>
      </w:r>
      <w:r w:rsidR="00E4642D">
        <w:rPr>
          <w:rFonts w:hint="eastAsia"/>
        </w:rPr>
        <w:t>机制：</w:t>
      </w:r>
      <w:r w:rsidR="00A16520">
        <w:rPr>
          <w:rFonts w:hint="eastAsia"/>
        </w:rPr>
        <w:t>迷雾</w:t>
      </w:r>
    </w:p>
    <w:p w14:paraId="764C4B58" w14:textId="7D3C94DA" w:rsidR="00AE154B" w:rsidRDefault="00AE154B" w:rsidP="00C15BD6">
      <w:pPr>
        <w:pStyle w:val="ListParagraph"/>
        <w:numPr>
          <w:ilvl w:val="0"/>
          <w:numId w:val="12"/>
        </w:numPr>
      </w:pPr>
      <w:r>
        <w:rPr>
          <w:rFonts w:hint="eastAsia"/>
        </w:rPr>
        <w:t>机制延续：</w:t>
      </w:r>
    </w:p>
    <w:p w14:paraId="3CC9A3B7" w14:textId="77777777" w:rsidR="00E712DD" w:rsidRDefault="00E712DD" w:rsidP="00C15BD6">
      <w:pPr>
        <w:pStyle w:val="ListParagraph"/>
        <w:numPr>
          <w:ilvl w:val="1"/>
          <w:numId w:val="12"/>
        </w:numPr>
      </w:pPr>
      <w:r>
        <w:rPr>
          <w:rFonts w:hint="eastAsia"/>
        </w:rPr>
        <w:t xml:space="preserve">礁石 </w:t>
      </w:r>
      <w:r>
        <w:t>–</w:t>
      </w:r>
    </w:p>
    <w:p w14:paraId="1E9A754E" w14:textId="77777777" w:rsidR="00E712DD" w:rsidRDefault="00E712DD" w:rsidP="00C15BD6">
      <w:pPr>
        <w:pStyle w:val="ListParagraph"/>
        <w:numPr>
          <w:ilvl w:val="1"/>
          <w:numId w:val="12"/>
        </w:numPr>
      </w:pPr>
      <w:r>
        <w:rPr>
          <w:rFonts w:hint="eastAsia"/>
        </w:rPr>
        <w:t xml:space="preserve">海船 </w:t>
      </w:r>
      <w:r>
        <w:t>–</w:t>
      </w:r>
    </w:p>
    <w:p w14:paraId="2692F24D" w14:textId="77777777" w:rsidR="00E712DD" w:rsidRDefault="00E712DD" w:rsidP="00C15BD6">
      <w:pPr>
        <w:pStyle w:val="ListParagraph"/>
        <w:numPr>
          <w:ilvl w:val="1"/>
          <w:numId w:val="12"/>
        </w:numPr>
      </w:pPr>
      <w:r>
        <w:rPr>
          <w:rFonts w:hint="eastAsia"/>
        </w:rPr>
        <w:t xml:space="preserve">鲨鱼 </w:t>
      </w:r>
      <w:r>
        <w:t>–</w:t>
      </w:r>
    </w:p>
    <w:p w14:paraId="6E6639F4" w14:textId="77777777" w:rsidR="00E712DD" w:rsidRDefault="00E712DD" w:rsidP="00C15BD6">
      <w:pPr>
        <w:pStyle w:val="ListParagraph"/>
        <w:numPr>
          <w:ilvl w:val="1"/>
          <w:numId w:val="12"/>
        </w:numPr>
      </w:pPr>
      <w:r>
        <w:rPr>
          <w:rFonts w:hint="eastAsia"/>
        </w:rPr>
        <w:t xml:space="preserve">漩涡 </w:t>
      </w:r>
      <w:r>
        <w:t>–</w:t>
      </w:r>
    </w:p>
    <w:p w14:paraId="62CA3881" w14:textId="77777777" w:rsidR="00E712DD" w:rsidRDefault="00E712DD" w:rsidP="00C15BD6">
      <w:pPr>
        <w:pStyle w:val="ListParagraph"/>
        <w:numPr>
          <w:ilvl w:val="1"/>
          <w:numId w:val="12"/>
        </w:numPr>
      </w:pPr>
      <w:r>
        <w:rPr>
          <w:rFonts w:hint="eastAsia"/>
        </w:rPr>
        <w:t xml:space="preserve">冰川 </w:t>
      </w:r>
      <w:r>
        <w:t>–</w:t>
      </w:r>
    </w:p>
    <w:p w14:paraId="636B1ACC" w14:textId="77777777" w:rsidR="00E712DD" w:rsidRDefault="00E712DD" w:rsidP="00C15BD6">
      <w:pPr>
        <w:pStyle w:val="ListParagraph"/>
        <w:numPr>
          <w:ilvl w:val="1"/>
          <w:numId w:val="12"/>
        </w:numPr>
      </w:pPr>
      <w:r>
        <w:rPr>
          <w:rFonts w:hint="eastAsia"/>
        </w:rPr>
        <w:t xml:space="preserve">竹箭 </w:t>
      </w:r>
      <w:r>
        <w:t>–</w:t>
      </w:r>
    </w:p>
    <w:p w14:paraId="1827753F" w14:textId="1BF14BE4" w:rsidR="00E712DD" w:rsidRDefault="00E712DD" w:rsidP="00C15BD6">
      <w:pPr>
        <w:pStyle w:val="ListParagraph"/>
        <w:numPr>
          <w:ilvl w:val="1"/>
          <w:numId w:val="12"/>
        </w:numPr>
      </w:pPr>
      <w:r>
        <w:rPr>
          <w:rFonts w:hint="eastAsia"/>
        </w:rPr>
        <w:t xml:space="preserve">地震 </w:t>
      </w:r>
      <w:r>
        <w:t>–</w:t>
      </w:r>
    </w:p>
    <w:p w14:paraId="5D55E2FD" w14:textId="77777777" w:rsidR="006130C0" w:rsidRDefault="006130C0" w:rsidP="00C15BD6">
      <w:pPr>
        <w:pStyle w:val="ListParagraph"/>
        <w:numPr>
          <w:ilvl w:val="0"/>
          <w:numId w:val="12"/>
        </w:numPr>
      </w:pPr>
      <w:r>
        <w:rPr>
          <w:rFonts w:hint="eastAsia"/>
        </w:rPr>
        <w:t>曲线（无头目）：</w:t>
      </w:r>
    </w:p>
    <w:p w14:paraId="642D505C" w14:textId="6B0F2C63" w:rsidR="00927DB3" w:rsidRDefault="006130C0" w:rsidP="00C15BD6">
      <w:pPr>
        <w:pStyle w:val="ListParagraph"/>
        <w:numPr>
          <w:ilvl w:val="0"/>
          <w:numId w:val="12"/>
        </w:numPr>
      </w:pPr>
      <w:r>
        <w:rPr>
          <w:rFonts w:hint="eastAsia"/>
        </w:rPr>
        <w:lastRenderedPageBreak/>
        <w:t>曲线（头目）：</w:t>
      </w:r>
    </w:p>
    <w:p w14:paraId="104872D6" w14:textId="5FEAB5F9" w:rsidR="00E4642D" w:rsidRDefault="00E4642D" w:rsidP="00E4642D">
      <w:pPr>
        <w:pStyle w:val="Heading3"/>
      </w:pPr>
      <w:bookmarkStart w:id="52" w:name="_Toc158214242"/>
      <w:r>
        <w:rPr>
          <w:rFonts w:hint="eastAsia"/>
        </w:rPr>
        <w:t>密林流域</w:t>
      </w:r>
      <w:bookmarkEnd w:id="52"/>
    </w:p>
    <w:p w14:paraId="7208C9AC" w14:textId="4EEFB7FF" w:rsidR="00C93B39" w:rsidRDefault="004762BD" w:rsidP="00C15BD6">
      <w:pPr>
        <w:pStyle w:val="ListParagraph"/>
        <w:numPr>
          <w:ilvl w:val="0"/>
          <w:numId w:val="13"/>
        </w:numPr>
      </w:pPr>
      <w:r>
        <w:rPr>
          <w:rFonts w:hint="eastAsia"/>
        </w:rPr>
        <w:t>特殊</w:t>
      </w:r>
      <w:r w:rsidR="00E4642D">
        <w:rPr>
          <w:rFonts w:hint="eastAsia"/>
        </w:rPr>
        <w:t>机制：</w:t>
      </w:r>
      <w:r w:rsidR="00533236">
        <w:rPr>
          <w:rFonts w:hint="eastAsia"/>
        </w:rPr>
        <w:t>竹箭</w:t>
      </w:r>
    </w:p>
    <w:p w14:paraId="5D7295BD" w14:textId="509408C4" w:rsidR="00C93B39" w:rsidRDefault="003B0D04" w:rsidP="00C15BD6">
      <w:pPr>
        <w:pStyle w:val="ListParagraph"/>
        <w:numPr>
          <w:ilvl w:val="0"/>
          <w:numId w:val="13"/>
        </w:numPr>
      </w:pPr>
      <w:r>
        <w:rPr>
          <w:rFonts w:hint="eastAsia"/>
        </w:rPr>
        <w:t>机制延续：</w:t>
      </w:r>
    </w:p>
    <w:p w14:paraId="457BC378" w14:textId="77777777" w:rsidR="00E712DD" w:rsidRDefault="00E712DD" w:rsidP="00C15BD6">
      <w:pPr>
        <w:pStyle w:val="ListParagraph"/>
        <w:numPr>
          <w:ilvl w:val="1"/>
          <w:numId w:val="13"/>
        </w:numPr>
      </w:pPr>
      <w:r>
        <w:rPr>
          <w:rFonts w:hint="eastAsia"/>
        </w:rPr>
        <w:t xml:space="preserve">礁石 </w:t>
      </w:r>
      <w:r>
        <w:t>–</w:t>
      </w:r>
    </w:p>
    <w:p w14:paraId="3806A0F8" w14:textId="77777777" w:rsidR="00E712DD" w:rsidRDefault="00E712DD" w:rsidP="00C15BD6">
      <w:pPr>
        <w:pStyle w:val="ListParagraph"/>
        <w:numPr>
          <w:ilvl w:val="1"/>
          <w:numId w:val="13"/>
        </w:numPr>
      </w:pPr>
      <w:r>
        <w:rPr>
          <w:rFonts w:hint="eastAsia"/>
        </w:rPr>
        <w:t xml:space="preserve">海船 </w:t>
      </w:r>
      <w:r>
        <w:t>–</w:t>
      </w:r>
    </w:p>
    <w:p w14:paraId="715A23C8" w14:textId="77777777" w:rsidR="00E712DD" w:rsidRDefault="00E712DD" w:rsidP="00C15BD6">
      <w:pPr>
        <w:pStyle w:val="ListParagraph"/>
        <w:numPr>
          <w:ilvl w:val="1"/>
          <w:numId w:val="13"/>
        </w:numPr>
      </w:pPr>
      <w:r>
        <w:rPr>
          <w:rFonts w:hint="eastAsia"/>
        </w:rPr>
        <w:t xml:space="preserve">鲨鱼 </w:t>
      </w:r>
      <w:r>
        <w:t>–</w:t>
      </w:r>
    </w:p>
    <w:p w14:paraId="2A1B99C2" w14:textId="77777777" w:rsidR="00E712DD" w:rsidRDefault="00E712DD" w:rsidP="00C15BD6">
      <w:pPr>
        <w:pStyle w:val="ListParagraph"/>
        <w:numPr>
          <w:ilvl w:val="1"/>
          <w:numId w:val="13"/>
        </w:numPr>
      </w:pPr>
      <w:r>
        <w:rPr>
          <w:rFonts w:hint="eastAsia"/>
        </w:rPr>
        <w:t xml:space="preserve">漩涡 </w:t>
      </w:r>
      <w:r>
        <w:t>–</w:t>
      </w:r>
    </w:p>
    <w:p w14:paraId="7FE662BE" w14:textId="77777777" w:rsidR="00E712DD" w:rsidRDefault="00E712DD" w:rsidP="00C15BD6">
      <w:pPr>
        <w:pStyle w:val="ListParagraph"/>
        <w:numPr>
          <w:ilvl w:val="1"/>
          <w:numId w:val="13"/>
        </w:numPr>
      </w:pPr>
      <w:r>
        <w:rPr>
          <w:rFonts w:hint="eastAsia"/>
        </w:rPr>
        <w:t xml:space="preserve">冰川 </w:t>
      </w:r>
      <w:r>
        <w:t>–</w:t>
      </w:r>
    </w:p>
    <w:p w14:paraId="446706DD" w14:textId="77777777" w:rsidR="00E712DD" w:rsidRDefault="00E712DD" w:rsidP="00C15BD6">
      <w:pPr>
        <w:pStyle w:val="ListParagraph"/>
        <w:numPr>
          <w:ilvl w:val="1"/>
          <w:numId w:val="13"/>
        </w:numPr>
      </w:pPr>
      <w:r>
        <w:rPr>
          <w:rFonts w:hint="eastAsia"/>
        </w:rPr>
        <w:t xml:space="preserve">迷雾 </w:t>
      </w:r>
      <w:r>
        <w:t>–</w:t>
      </w:r>
    </w:p>
    <w:p w14:paraId="5A212B02" w14:textId="36279BDC" w:rsidR="00E712DD" w:rsidRPr="003E5463" w:rsidRDefault="00E712DD" w:rsidP="00C15BD6">
      <w:pPr>
        <w:pStyle w:val="ListParagraph"/>
        <w:numPr>
          <w:ilvl w:val="1"/>
          <w:numId w:val="13"/>
        </w:numPr>
      </w:pPr>
      <w:r>
        <w:rPr>
          <w:rFonts w:hint="eastAsia"/>
        </w:rPr>
        <w:t xml:space="preserve">地震 </w:t>
      </w:r>
      <w:r>
        <w:t>–</w:t>
      </w:r>
    </w:p>
    <w:p w14:paraId="4026BB18" w14:textId="77777777" w:rsidR="006130C0" w:rsidRDefault="006130C0" w:rsidP="00C15BD6">
      <w:pPr>
        <w:pStyle w:val="ListParagraph"/>
        <w:numPr>
          <w:ilvl w:val="0"/>
          <w:numId w:val="13"/>
        </w:numPr>
      </w:pPr>
      <w:r>
        <w:rPr>
          <w:rFonts w:hint="eastAsia"/>
        </w:rPr>
        <w:t>曲线（无头目）：</w:t>
      </w:r>
    </w:p>
    <w:p w14:paraId="73ECDA24" w14:textId="3810C6B0" w:rsidR="00E4642D" w:rsidRDefault="006130C0" w:rsidP="00C15BD6">
      <w:pPr>
        <w:pStyle w:val="ListParagraph"/>
        <w:numPr>
          <w:ilvl w:val="0"/>
          <w:numId w:val="13"/>
        </w:numPr>
      </w:pPr>
      <w:r>
        <w:rPr>
          <w:rFonts w:hint="eastAsia"/>
        </w:rPr>
        <w:t>曲线（头目）：</w:t>
      </w:r>
    </w:p>
    <w:p w14:paraId="60798944" w14:textId="7566A08E" w:rsidR="00E4642D" w:rsidRDefault="00E4642D" w:rsidP="00E4642D">
      <w:pPr>
        <w:pStyle w:val="Heading3"/>
      </w:pPr>
      <w:bookmarkStart w:id="53" w:name="_Toc158214243"/>
      <w:r>
        <w:rPr>
          <w:rFonts w:hint="eastAsia"/>
        </w:rPr>
        <w:t>火山震屿</w:t>
      </w:r>
      <w:bookmarkEnd w:id="53"/>
    </w:p>
    <w:p w14:paraId="3193EF03" w14:textId="4080834C" w:rsidR="00E4642D" w:rsidRDefault="00C95AFB" w:rsidP="00C15BD6">
      <w:pPr>
        <w:pStyle w:val="ListParagraph"/>
        <w:numPr>
          <w:ilvl w:val="0"/>
          <w:numId w:val="14"/>
        </w:numPr>
      </w:pPr>
      <w:r>
        <w:rPr>
          <w:rFonts w:hint="eastAsia"/>
        </w:rPr>
        <w:t>特殊</w:t>
      </w:r>
      <w:r w:rsidR="00E4642D">
        <w:rPr>
          <w:rFonts w:hint="eastAsia"/>
        </w:rPr>
        <w:t>机制：</w:t>
      </w:r>
      <w:r w:rsidR="000F0F96">
        <w:rPr>
          <w:rFonts w:hint="eastAsia"/>
        </w:rPr>
        <w:t>地震</w:t>
      </w:r>
    </w:p>
    <w:p w14:paraId="3B82E9A2" w14:textId="2EED2F3B" w:rsidR="00C57A5E" w:rsidRDefault="00781582" w:rsidP="00C15BD6">
      <w:pPr>
        <w:pStyle w:val="ListParagraph"/>
        <w:numPr>
          <w:ilvl w:val="0"/>
          <w:numId w:val="14"/>
        </w:numPr>
      </w:pPr>
      <w:r>
        <w:rPr>
          <w:rFonts w:hint="eastAsia"/>
        </w:rPr>
        <w:t>机制延续</w:t>
      </w:r>
      <w:r w:rsidR="00C57A5E">
        <w:rPr>
          <w:rFonts w:hint="eastAsia"/>
        </w:rPr>
        <w:t>：</w:t>
      </w:r>
    </w:p>
    <w:p w14:paraId="209DAC81" w14:textId="4603CD97" w:rsidR="00E8168F" w:rsidRDefault="00E8168F" w:rsidP="00C15BD6">
      <w:pPr>
        <w:pStyle w:val="ListParagraph"/>
        <w:numPr>
          <w:ilvl w:val="1"/>
          <w:numId w:val="14"/>
        </w:numPr>
      </w:pPr>
      <w:r>
        <w:rPr>
          <w:rFonts w:hint="eastAsia"/>
        </w:rPr>
        <w:t xml:space="preserve">礁石 </w:t>
      </w:r>
      <w:r>
        <w:t>–</w:t>
      </w:r>
      <w:r w:rsidR="00526C4A">
        <w:t xml:space="preserve"> </w:t>
      </w:r>
      <w:r w:rsidR="00526C4A">
        <w:rPr>
          <w:rFonts w:hint="eastAsia"/>
        </w:rPr>
        <w:t>火山岩</w:t>
      </w:r>
    </w:p>
    <w:p w14:paraId="5BEF993E" w14:textId="77777777" w:rsidR="00E8168F" w:rsidRDefault="00E8168F" w:rsidP="00C15BD6">
      <w:pPr>
        <w:pStyle w:val="ListParagraph"/>
        <w:numPr>
          <w:ilvl w:val="1"/>
          <w:numId w:val="14"/>
        </w:numPr>
      </w:pPr>
      <w:r>
        <w:rPr>
          <w:rFonts w:hint="eastAsia"/>
        </w:rPr>
        <w:t xml:space="preserve">海船 </w:t>
      </w:r>
      <w:r>
        <w:t>–</w:t>
      </w:r>
    </w:p>
    <w:p w14:paraId="11D6CB33" w14:textId="77777777" w:rsidR="00E8168F" w:rsidRDefault="00E8168F" w:rsidP="00C15BD6">
      <w:pPr>
        <w:pStyle w:val="ListParagraph"/>
        <w:numPr>
          <w:ilvl w:val="1"/>
          <w:numId w:val="14"/>
        </w:numPr>
      </w:pPr>
      <w:r>
        <w:rPr>
          <w:rFonts w:hint="eastAsia"/>
        </w:rPr>
        <w:t xml:space="preserve">鲨鱼 </w:t>
      </w:r>
      <w:r>
        <w:t>–</w:t>
      </w:r>
    </w:p>
    <w:p w14:paraId="783E17AD" w14:textId="77777777" w:rsidR="00E8168F" w:rsidRDefault="00E8168F" w:rsidP="00C15BD6">
      <w:pPr>
        <w:pStyle w:val="ListParagraph"/>
        <w:numPr>
          <w:ilvl w:val="1"/>
          <w:numId w:val="14"/>
        </w:numPr>
      </w:pPr>
      <w:r>
        <w:rPr>
          <w:rFonts w:hint="eastAsia"/>
        </w:rPr>
        <w:t xml:space="preserve">漩涡 </w:t>
      </w:r>
      <w:r>
        <w:t>–</w:t>
      </w:r>
    </w:p>
    <w:p w14:paraId="011F31E0" w14:textId="77777777" w:rsidR="00E8168F" w:rsidRDefault="00E8168F" w:rsidP="00C15BD6">
      <w:pPr>
        <w:pStyle w:val="ListParagraph"/>
        <w:numPr>
          <w:ilvl w:val="1"/>
          <w:numId w:val="14"/>
        </w:numPr>
      </w:pPr>
      <w:r>
        <w:rPr>
          <w:rFonts w:hint="eastAsia"/>
        </w:rPr>
        <w:t xml:space="preserve">冰川 </w:t>
      </w:r>
      <w:r>
        <w:t>–</w:t>
      </w:r>
    </w:p>
    <w:p w14:paraId="24C912C0" w14:textId="77777777" w:rsidR="00E8168F" w:rsidRDefault="00E8168F" w:rsidP="00C15BD6">
      <w:pPr>
        <w:pStyle w:val="ListParagraph"/>
        <w:numPr>
          <w:ilvl w:val="1"/>
          <w:numId w:val="14"/>
        </w:numPr>
      </w:pPr>
      <w:r>
        <w:rPr>
          <w:rFonts w:hint="eastAsia"/>
        </w:rPr>
        <w:t xml:space="preserve">迷雾 </w:t>
      </w:r>
      <w:r>
        <w:t>–</w:t>
      </w:r>
    </w:p>
    <w:p w14:paraId="50E12851" w14:textId="77777777" w:rsidR="00E8168F" w:rsidRDefault="00E8168F" w:rsidP="00C15BD6">
      <w:pPr>
        <w:pStyle w:val="ListParagraph"/>
        <w:numPr>
          <w:ilvl w:val="1"/>
          <w:numId w:val="14"/>
        </w:numPr>
      </w:pPr>
      <w:r>
        <w:rPr>
          <w:rFonts w:hint="eastAsia"/>
        </w:rPr>
        <w:t xml:space="preserve">竹箭 </w:t>
      </w:r>
      <w:r>
        <w:t>–</w:t>
      </w:r>
    </w:p>
    <w:p w14:paraId="76A3296C" w14:textId="77777777" w:rsidR="006130C0" w:rsidRDefault="006130C0" w:rsidP="00C15BD6">
      <w:pPr>
        <w:pStyle w:val="ListParagraph"/>
        <w:numPr>
          <w:ilvl w:val="0"/>
          <w:numId w:val="14"/>
        </w:numPr>
      </w:pPr>
      <w:r>
        <w:rPr>
          <w:rFonts w:hint="eastAsia"/>
        </w:rPr>
        <w:t>曲线（无头目）：</w:t>
      </w:r>
    </w:p>
    <w:p w14:paraId="134522DB" w14:textId="2E5EDD9D" w:rsidR="00E4642D" w:rsidRDefault="006130C0" w:rsidP="00C15BD6">
      <w:pPr>
        <w:pStyle w:val="ListParagraph"/>
        <w:numPr>
          <w:ilvl w:val="0"/>
          <w:numId w:val="14"/>
        </w:numPr>
      </w:pPr>
      <w:r>
        <w:rPr>
          <w:rFonts w:hint="eastAsia"/>
        </w:rPr>
        <w:t>曲线（头目）：</w:t>
      </w:r>
    </w:p>
    <w:p w14:paraId="44F9767A" w14:textId="7CE91A95" w:rsidR="00E4642D" w:rsidRPr="003E5463" w:rsidRDefault="00E4642D" w:rsidP="00E4642D">
      <w:pPr>
        <w:pStyle w:val="Heading3"/>
      </w:pPr>
      <w:bookmarkStart w:id="54" w:name="_Toc158214244"/>
      <w:r>
        <w:rPr>
          <w:rFonts w:hint="eastAsia"/>
        </w:rPr>
        <w:t>机械群岛（Boss）</w:t>
      </w:r>
      <w:bookmarkEnd w:id="54"/>
    </w:p>
    <w:p w14:paraId="31430328" w14:textId="2AAD7002" w:rsidR="00E4642D" w:rsidRDefault="00D04434" w:rsidP="00C15BD6">
      <w:pPr>
        <w:pStyle w:val="ListParagraph"/>
        <w:numPr>
          <w:ilvl w:val="0"/>
          <w:numId w:val="16"/>
        </w:numPr>
      </w:pPr>
      <w:r>
        <w:rPr>
          <w:rFonts w:hint="eastAsia"/>
        </w:rPr>
        <w:t>机制</w:t>
      </w:r>
      <w:r w:rsidR="000234CF">
        <w:rPr>
          <w:rFonts w:hint="eastAsia"/>
        </w:rPr>
        <w:t>延续</w:t>
      </w:r>
      <w:r w:rsidR="000A7C5A">
        <w:rPr>
          <w:rFonts w:hint="eastAsia"/>
        </w:rPr>
        <w:t>：</w:t>
      </w:r>
    </w:p>
    <w:p w14:paraId="2590CFB6" w14:textId="77777777" w:rsidR="00B77AC2" w:rsidRDefault="00B77AC2" w:rsidP="00C15BD6">
      <w:pPr>
        <w:pStyle w:val="ListParagraph"/>
        <w:numPr>
          <w:ilvl w:val="1"/>
          <w:numId w:val="16"/>
        </w:numPr>
      </w:pPr>
      <w:r>
        <w:rPr>
          <w:rFonts w:hint="eastAsia"/>
        </w:rPr>
        <w:t xml:space="preserve">礁石 </w:t>
      </w:r>
      <w:r>
        <w:t>–</w:t>
      </w:r>
    </w:p>
    <w:p w14:paraId="3F7D525B" w14:textId="77777777" w:rsidR="00B77AC2" w:rsidRDefault="00B77AC2" w:rsidP="00C15BD6">
      <w:pPr>
        <w:pStyle w:val="ListParagraph"/>
        <w:numPr>
          <w:ilvl w:val="1"/>
          <w:numId w:val="16"/>
        </w:numPr>
      </w:pPr>
      <w:r>
        <w:rPr>
          <w:rFonts w:hint="eastAsia"/>
        </w:rPr>
        <w:t xml:space="preserve">海船 </w:t>
      </w:r>
      <w:r>
        <w:t>–</w:t>
      </w:r>
    </w:p>
    <w:p w14:paraId="45CD53B6" w14:textId="77777777" w:rsidR="00B77AC2" w:rsidRDefault="00B77AC2" w:rsidP="00C15BD6">
      <w:pPr>
        <w:pStyle w:val="ListParagraph"/>
        <w:numPr>
          <w:ilvl w:val="1"/>
          <w:numId w:val="16"/>
        </w:numPr>
      </w:pPr>
      <w:r>
        <w:rPr>
          <w:rFonts w:hint="eastAsia"/>
        </w:rPr>
        <w:t xml:space="preserve">鲨鱼 </w:t>
      </w:r>
      <w:r>
        <w:t>–</w:t>
      </w:r>
    </w:p>
    <w:p w14:paraId="7111411C" w14:textId="77777777" w:rsidR="00B77AC2" w:rsidRDefault="00B77AC2" w:rsidP="00C15BD6">
      <w:pPr>
        <w:pStyle w:val="ListParagraph"/>
        <w:numPr>
          <w:ilvl w:val="1"/>
          <w:numId w:val="16"/>
        </w:numPr>
      </w:pPr>
      <w:r>
        <w:rPr>
          <w:rFonts w:hint="eastAsia"/>
        </w:rPr>
        <w:lastRenderedPageBreak/>
        <w:t xml:space="preserve">漩涡 </w:t>
      </w:r>
      <w:r>
        <w:t>–</w:t>
      </w:r>
    </w:p>
    <w:p w14:paraId="3DFBC0C3" w14:textId="77777777" w:rsidR="00B77AC2" w:rsidRDefault="00B77AC2" w:rsidP="00C15BD6">
      <w:pPr>
        <w:pStyle w:val="ListParagraph"/>
        <w:numPr>
          <w:ilvl w:val="1"/>
          <w:numId w:val="16"/>
        </w:numPr>
      </w:pPr>
      <w:r>
        <w:rPr>
          <w:rFonts w:hint="eastAsia"/>
        </w:rPr>
        <w:t xml:space="preserve">冰川 </w:t>
      </w:r>
      <w:r>
        <w:t>–</w:t>
      </w:r>
    </w:p>
    <w:p w14:paraId="7E1EE0C3" w14:textId="77777777" w:rsidR="00B77AC2" w:rsidRDefault="00B77AC2" w:rsidP="00C15BD6">
      <w:pPr>
        <w:pStyle w:val="ListParagraph"/>
        <w:numPr>
          <w:ilvl w:val="1"/>
          <w:numId w:val="16"/>
        </w:numPr>
      </w:pPr>
      <w:r>
        <w:rPr>
          <w:rFonts w:hint="eastAsia"/>
        </w:rPr>
        <w:t xml:space="preserve">迷雾 </w:t>
      </w:r>
      <w:r>
        <w:t>–</w:t>
      </w:r>
    </w:p>
    <w:p w14:paraId="01A19693" w14:textId="77777777" w:rsidR="00B77AC2" w:rsidRDefault="00B77AC2" w:rsidP="00C15BD6">
      <w:pPr>
        <w:pStyle w:val="ListParagraph"/>
        <w:numPr>
          <w:ilvl w:val="1"/>
          <w:numId w:val="16"/>
        </w:numPr>
      </w:pPr>
      <w:r>
        <w:rPr>
          <w:rFonts w:hint="eastAsia"/>
        </w:rPr>
        <w:t xml:space="preserve">竹箭 </w:t>
      </w:r>
      <w:r>
        <w:t>–</w:t>
      </w:r>
    </w:p>
    <w:p w14:paraId="2F1A3116" w14:textId="13A178F7" w:rsidR="00B77AC2" w:rsidRDefault="00B77AC2" w:rsidP="00C15BD6">
      <w:pPr>
        <w:pStyle w:val="ListParagraph"/>
        <w:numPr>
          <w:ilvl w:val="1"/>
          <w:numId w:val="16"/>
        </w:numPr>
      </w:pPr>
      <w:r>
        <w:rPr>
          <w:rFonts w:hint="eastAsia"/>
        </w:rPr>
        <w:t xml:space="preserve">地震 </w:t>
      </w:r>
      <w:r>
        <w:t>–</w:t>
      </w:r>
    </w:p>
    <w:p w14:paraId="09AE8C66" w14:textId="77796313" w:rsidR="000A7C5A" w:rsidRDefault="004833CA" w:rsidP="00C15BD6">
      <w:pPr>
        <w:pStyle w:val="ListParagraph"/>
        <w:numPr>
          <w:ilvl w:val="0"/>
          <w:numId w:val="16"/>
        </w:numPr>
      </w:pPr>
      <w:r>
        <w:rPr>
          <w:rFonts w:hint="eastAsia"/>
        </w:rPr>
        <w:t>曲线</w:t>
      </w:r>
      <w:r w:rsidR="008A293E">
        <w:rPr>
          <w:rFonts w:hint="eastAsia"/>
        </w:rPr>
        <w:t>：</w:t>
      </w:r>
    </w:p>
    <w:p w14:paraId="72DCF164" w14:textId="77777777" w:rsidR="00E4642D" w:rsidRDefault="00E4642D" w:rsidP="00E4642D">
      <w:pPr>
        <w:pStyle w:val="Heading3"/>
      </w:pPr>
      <w:bookmarkStart w:id="55" w:name="_Toc158214245"/>
      <w:r>
        <w:rPr>
          <w:rFonts w:hint="eastAsia"/>
        </w:rPr>
        <w:t>古老狭岛（Boss）</w:t>
      </w:r>
      <w:bookmarkEnd w:id="55"/>
    </w:p>
    <w:p w14:paraId="2FD93AFA" w14:textId="77777777" w:rsidR="00487547" w:rsidRDefault="00B77AC2" w:rsidP="00C15BD6">
      <w:pPr>
        <w:pStyle w:val="ListParagraph"/>
        <w:numPr>
          <w:ilvl w:val="0"/>
          <w:numId w:val="20"/>
        </w:numPr>
      </w:pPr>
      <w:r>
        <w:rPr>
          <w:rFonts w:hint="eastAsia"/>
        </w:rPr>
        <w:t>机制延续：</w:t>
      </w:r>
    </w:p>
    <w:p w14:paraId="570B2D40" w14:textId="77777777" w:rsidR="00FA0FA2" w:rsidRDefault="00B77AC2" w:rsidP="00C15BD6">
      <w:pPr>
        <w:pStyle w:val="ListParagraph"/>
        <w:numPr>
          <w:ilvl w:val="1"/>
          <w:numId w:val="20"/>
        </w:numPr>
      </w:pPr>
      <w:r>
        <w:rPr>
          <w:rFonts w:hint="eastAsia"/>
        </w:rPr>
        <w:t xml:space="preserve">礁石 </w:t>
      </w:r>
      <w:r>
        <w:t>–</w:t>
      </w:r>
    </w:p>
    <w:p w14:paraId="0FE5B72B" w14:textId="77777777" w:rsidR="00FA0FA2" w:rsidRDefault="00B77AC2" w:rsidP="00C15BD6">
      <w:pPr>
        <w:pStyle w:val="ListParagraph"/>
        <w:numPr>
          <w:ilvl w:val="1"/>
          <w:numId w:val="20"/>
        </w:numPr>
      </w:pPr>
      <w:r>
        <w:rPr>
          <w:rFonts w:hint="eastAsia"/>
        </w:rPr>
        <w:t xml:space="preserve">海船 </w:t>
      </w:r>
      <w:r>
        <w:t>–</w:t>
      </w:r>
    </w:p>
    <w:p w14:paraId="235AD73A" w14:textId="77777777" w:rsidR="00FA0FA2" w:rsidRDefault="00B77AC2" w:rsidP="00C15BD6">
      <w:pPr>
        <w:pStyle w:val="ListParagraph"/>
        <w:numPr>
          <w:ilvl w:val="1"/>
          <w:numId w:val="20"/>
        </w:numPr>
      </w:pPr>
      <w:r>
        <w:rPr>
          <w:rFonts w:hint="eastAsia"/>
        </w:rPr>
        <w:t xml:space="preserve">鲨鱼 </w:t>
      </w:r>
      <w:r>
        <w:t>–</w:t>
      </w:r>
    </w:p>
    <w:p w14:paraId="0C351EAA" w14:textId="77777777" w:rsidR="00FA0FA2" w:rsidRDefault="00B77AC2" w:rsidP="00C15BD6">
      <w:pPr>
        <w:pStyle w:val="ListParagraph"/>
        <w:numPr>
          <w:ilvl w:val="1"/>
          <w:numId w:val="20"/>
        </w:numPr>
      </w:pPr>
      <w:r>
        <w:rPr>
          <w:rFonts w:hint="eastAsia"/>
        </w:rPr>
        <w:t xml:space="preserve">漩涡 </w:t>
      </w:r>
      <w:r>
        <w:t>–</w:t>
      </w:r>
    </w:p>
    <w:p w14:paraId="484F499C" w14:textId="77777777" w:rsidR="00FA0FA2" w:rsidRDefault="00B77AC2" w:rsidP="00C15BD6">
      <w:pPr>
        <w:pStyle w:val="ListParagraph"/>
        <w:numPr>
          <w:ilvl w:val="1"/>
          <w:numId w:val="20"/>
        </w:numPr>
      </w:pPr>
      <w:r>
        <w:rPr>
          <w:rFonts w:hint="eastAsia"/>
        </w:rPr>
        <w:t xml:space="preserve">冰川 </w:t>
      </w:r>
      <w:r>
        <w:t>–</w:t>
      </w:r>
    </w:p>
    <w:p w14:paraId="61F53330" w14:textId="77777777" w:rsidR="00FA0FA2" w:rsidRDefault="00B77AC2" w:rsidP="00C15BD6">
      <w:pPr>
        <w:pStyle w:val="ListParagraph"/>
        <w:numPr>
          <w:ilvl w:val="1"/>
          <w:numId w:val="20"/>
        </w:numPr>
      </w:pPr>
      <w:r>
        <w:rPr>
          <w:rFonts w:hint="eastAsia"/>
        </w:rPr>
        <w:t xml:space="preserve">迷雾 </w:t>
      </w:r>
      <w:r>
        <w:t>–</w:t>
      </w:r>
    </w:p>
    <w:p w14:paraId="02919C9A" w14:textId="77777777" w:rsidR="00FA0FA2" w:rsidRDefault="00B77AC2" w:rsidP="00C15BD6">
      <w:pPr>
        <w:pStyle w:val="ListParagraph"/>
        <w:numPr>
          <w:ilvl w:val="1"/>
          <w:numId w:val="20"/>
        </w:numPr>
      </w:pPr>
      <w:r>
        <w:rPr>
          <w:rFonts w:hint="eastAsia"/>
        </w:rPr>
        <w:t xml:space="preserve">竹箭 </w:t>
      </w:r>
      <w:r>
        <w:t>–</w:t>
      </w:r>
    </w:p>
    <w:p w14:paraId="69BA42A9" w14:textId="77777777" w:rsidR="00FA0FA2" w:rsidRDefault="00B77AC2" w:rsidP="00C15BD6">
      <w:pPr>
        <w:pStyle w:val="ListParagraph"/>
        <w:numPr>
          <w:ilvl w:val="1"/>
          <w:numId w:val="20"/>
        </w:numPr>
      </w:pPr>
      <w:r>
        <w:rPr>
          <w:rFonts w:hint="eastAsia"/>
        </w:rPr>
        <w:t xml:space="preserve">地震 </w:t>
      </w:r>
      <w:r>
        <w:t>–</w:t>
      </w:r>
    </w:p>
    <w:p w14:paraId="21257DB2" w14:textId="45FC680D" w:rsidR="00E4642D" w:rsidRDefault="00556FA3" w:rsidP="00C15BD6">
      <w:pPr>
        <w:pStyle w:val="ListParagraph"/>
        <w:numPr>
          <w:ilvl w:val="0"/>
          <w:numId w:val="20"/>
        </w:numPr>
      </w:pPr>
      <w:r>
        <w:rPr>
          <w:rFonts w:hint="eastAsia"/>
        </w:rPr>
        <w:t>曲线</w:t>
      </w:r>
      <w:r w:rsidR="008A293E">
        <w:rPr>
          <w:rFonts w:hint="eastAsia"/>
        </w:rPr>
        <w:t>：</w:t>
      </w:r>
    </w:p>
    <w:p w14:paraId="3653CC96" w14:textId="46860DE6" w:rsidR="00E4642D" w:rsidRDefault="00E4642D" w:rsidP="00E4642D">
      <w:pPr>
        <w:pStyle w:val="Heading3"/>
      </w:pPr>
      <w:bookmarkStart w:id="56" w:name="_Toc158214246"/>
      <w:r>
        <w:rPr>
          <w:rFonts w:hint="eastAsia"/>
        </w:rPr>
        <w:t>世界尽头（Boss）</w:t>
      </w:r>
      <w:bookmarkEnd w:id="56"/>
    </w:p>
    <w:p w14:paraId="1FD00F31" w14:textId="36A246D8" w:rsidR="007D5ED1" w:rsidRDefault="007D5ED1" w:rsidP="00C15BD6">
      <w:pPr>
        <w:pStyle w:val="ListParagraph"/>
        <w:numPr>
          <w:ilvl w:val="0"/>
          <w:numId w:val="21"/>
        </w:numPr>
      </w:pPr>
      <w:r>
        <w:rPr>
          <w:rFonts w:hint="eastAsia"/>
        </w:rPr>
        <w:t>机制延续：</w:t>
      </w:r>
    </w:p>
    <w:p w14:paraId="326DEC2C" w14:textId="77777777" w:rsidR="00077953" w:rsidRDefault="00077953" w:rsidP="00C15BD6">
      <w:pPr>
        <w:pStyle w:val="ListParagraph"/>
        <w:numPr>
          <w:ilvl w:val="1"/>
          <w:numId w:val="21"/>
        </w:numPr>
      </w:pPr>
      <w:r>
        <w:rPr>
          <w:rFonts w:hint="eastAsia"/>
        </w:rPr>
        <w:t xml:space="preserve">礁石 </w:t>
      </w:r>
      <w:r>
        <w:t>–</w:t>
      </w:r>
    </w:p>
    <w:p w14:paraId="3E0A2522" w14:textId="77777777" w:rsidR="00077953" w:rsidRDefault="00077953" w:rsidP="00C15BD6">
      <w:pPr>
        <w:pStyle w:val="ListParagraph"/>
        <w:numPr>
          <w:ilvl w:val="1"/>
          <w:numId w:val="21"/>
        </w:numPr>
      </w:pPr>
      <w:r>
        <w:rPr>
          <w:rFonts w:hint="eastAsia"/>
        </w:rPr>
        <w:t xml:space="preserve">海船 </w:t>
      </w:r>
      <w:r>
        <w:t>–</w:t>
      </w:r>
    </w:p>
    <w:p w14:paraId="263F5854" w14:textId="77777777" w:rsidR="00077953" w:rsidRDefault="00077953" w:rsidP="00C15BD6">
      <w:pPr>
        <w:pStyle w:val="ListParagraph"/>
        <w:numPr>
          <w:ilvl w:val="1"/>
          <w:numId w:val="21"/>
        </w:numPr>
      </w:pPr>
      <w:r>
        <w:rPr>
          <w:rFonts w:hint="eastAsia"/>
        </w:rPr>
        <w:t xml:space="preserve">鲨鱼 </w:t>
      </w:r>
      <w:r>
        <w:t>–</w:t>
      </w:r>
    </w:p>
    <w:p w14:paraId="672C5339" w14:textId="77777777" w:rsidR="00077953" w:rsidRDefault="00077953" w:rsidP="00C15BD6">
      <w:pPr>
        <w:pStyle w:val="ListParagraph"/>
        <w:numPr>
          <w:ilvl w:val="1"/>
          <w:numId w:val="21"/>
        </w:numPr>
      </w:pPr>
      <w:r>
        <w:rPr>
          <w:rFonts w:hint="eastAsia"/>
        </w:rPr>
        <w:t xml:space="preserve">漩涡 </w:t>
      </w:r>
      <w:r>
        <w:t>–</w:t>
      </w:r>
    </w:p>
    <w:p w14:paraId="2A81A134" w14:textId="77777777" w:rsidR="00077953" w:rsidRDefault="00077953" w:rsidP="00C15BD6">
      <w:pPr>
        <w:pStyle w:val="ListParagraph"/>
        <w:numPr>
          <w:ilvl w:val="1"/>
          <w:numId w:val="21"/>
        </w:numPr>
      </w:pPr>
      <w:r>
        <w:rPr>
          <w:rFonts w:hint="eastAsia"/>
        </w:rPr>
        <w:t xml:space="preserve">冰川 </w:t>
      </w:r>
      <w:r>
        <w:t>–</w:t>
      </w:r>
    </w:p>
    <w:p w14:paraId="4A120628" w14:textId="77777777" w:rsidR="00077953" w:rsidRDefault="00077953" w:rsidP="00C15BD6">
      <w:pPr>
        <w:pStyle w:val="ListParagraph"/>
        <w:numPr>
          <w:ilvl w:val="1"/>
          <w:numId w:val="21"/>
        </w:numPr>
      </w:pPr>
      <w:r>
        <w:rPr>
          <w:rFonts w:hint="eastAsia"/>
        </w:rPr>
        <w:t xml:space="preserve">迷雾 </w:t>
      </w:r>
      <w:r>
        <w:t>–</w:t>
      </w:r>
    </w:p>
    <w:p w14:paraId="30830433" w14:textId="77777777" w:rsidR="00077953" w:rsidRDefault="00077953" w:rsidP="00C15BD6">
      <w:pPr>
        <w:pStyle w:val="ListParagraph"/>
        <w:numPr>
          <w:ilvl w:val="1"/>
          <w:numId w:val="21"/>
        </w:numPr>
      </w:pPr>
      <w:r>
        <w:rPr>
          <w:rFonts w:hint="eastAsia"/>
        </w:rPr>
        <w:t xml:space="preserve">竹箭 </w:t>
      </w:r>
      <w:r>
        <w:t>–</w:t>
      </w:r>
    </w:p>
    <w:p w14:paraId="2D44DFEF" w14:textId="77777777" w:rsidR="00077953" w:rsidRDefault="00077953" w:rsidP="00C15BD6">
      <w:pPr>
        <w:pStyle w:val="ListParagraph"/>
        <w:numPr>
          <w:ilvl w:val="1"/>
          <w:numId w:val="21"/>
        </w:numPr>
      </w:pPr>
      <w:r>
        <w:rPr>
          <w:rFonts w:hint="eastAsia"/>
        </w:rPr>
        <w:t xml:space="preserve">地震 </w:t>
      </w:r>
      <w:r>
        <w:t>–</w:t>
      </w:r>
    </w:p>
    <w:p w14:paraId="0A849DEB" w14:textId="5B943DE2" w:rsidR="00077953" w:rsidRPr="007D5ED1" w:rsidRDefault="00077953" w:rsidP="00C15BD6">
      <w:pPr>
        <w:pStyle w:val="ListParagraph"/>
        <w:numPr>
          <w:ilvl w:val="0"/>
          <w:numId w:val="21"/>
        </w:numPr>
      </w:pPr>
      <w:r>
        <w:rPr>
          <w:rFonts w:hint="eastAsia"/>
        </w:rPr>
        <w:t>曲线：</w:t>
      </w:r>
    </w:p>
    <w:p w14:paraId="6FA0151B" w14:textId="77777777" w:rsidR="00E4642D" w:rsidRDefault="00E4642D" w:rsidP="00E4642D">
      <w:pPr>
        <w:pStyle w:val="Heading3"/>
      </w:pPr>
      <w:bookmarkStart w:id="57" w:name="_Toc158214247"/>
      <w:r>
        <w:rPr>
          <w:rFonts w:hint="eastAsia"/>
        </w:rPr>
        <w:t>幽邃海峡（Boss）</w:t>
      </w:r>
      <w:bookmarkEnd w:id="57"/>
    </w:p>
    <w:p w14:paraId="33D91A2C" w14:textId="21BFCDC1" w:rsidR="001A43E7" w:rsidRDefault="001A43E7" w:rsidP="00C15BD6">
      <w:pPr>
        <w:pStyle w:val="ListParagraph"/>
        <w:numPr>
          <w:ilvl w:val="0"/>
          <w:numId w:val="22"/>
        </w:numPr>
      </w:pPr>
      <w:r>
        <w:rPr>
          <w:rFonts w:hint="eastAsia"/>
        </w:rPr>
        <w:t>机制延续</w:t>
      </w:r>
      <w:r w:rsidR="000A7669">
        <w:rPr>
          <w:rFonts w:hint="eastAsia"/>
        </w:rPr>
        <w:t>：</w:t>
      </w:r>
    </w:p>
    <w:p w14:paraId="370EC506" w14:textId="77777777" w:rsidR="000A7669" w:rsidRDefault="000A7669" w:rsidP="00C15BD6">
      <w:pPr>
        <w:pStyle w:val="ListParagraph"/>
        <w:numPr>
          <w:ilvl w:val="1"/>
          <w:numId w:val="22"/>
        </w:numPr>
      </w:pPr>
      <w:r>
        <w:rPr>
          <w:rFonts w:hint="eastAsia"/>
        </w:rPr>
        <w:lastRenderedPageBreak/>
        <w:t xml:space="preserve">礁石 </w:t>
      </w:r>
      <w:r>
        <w:t>–</w:t>
      </w:r>
    </w:p>
    <w:p w14:paraId="4CA94AB9" w14:textId="77777777" w:rsidR="000A7669" w:rsidRDefault="000A7669" w:rsidP="00C15BD6">
      <w:pPr>
        <w:pStyle w:val="ListParagraph"/>
        <w:numPr>
          <w:ilvl w:val="1"/>
          <w:numId w:val="22"/>
        </w:numPr>
      </w:pPr>
      <w:r>
        <w:rPr>
          <w:rFonts w:hint="eastAsia"/>
        </w:rPr>
        <w:t xml:space="preserve">海船 </w:t>
      </w:r>
      <w:r>
        <w:t>–</w:t>
      </w:r>
    </w:p>
    <w:p w14:paraId="15A4895B" w14:textId="77777777" w:rsidR="000A7669" w:rsidRDefault="000A7669" w:rsidP="00C15BD6">
      <w:pPr>
        <w:pStyle w:val="ListParagraph"/>
        <w:numPr>
          <w:ilvl w:val="1"/>
          <w:numId w:val="22"/>
        </w:numPr>
      </w:pPr>
      <w:r>
        <w:rPr>
          <w:rFonts w:hint="eastAsia"/>
        </w:rPr>
        <w:t xml:space="preserve">鲨鱼 </w:t>
      </w:r>
      <w:r>
        <w:t>–</w:t>
      </w:r>
    </w:p>
    <w:p w14:paraId="64361BFB" w14:textId="77777777" w:rsidR="000A7669" w:rsidRDefault="000A7669" w:rsidP="00C15BD6">
      <w:pPr>
        <w:pStyle w:val="ListParagraph"/>
        <w:numPr>
          <w:ilvl w:val="1"/>
          <w:numId w:val="22"/>
        </w:numPr>
      </w:pPr>
      <w:r>
        <w:rPr>
          <w:rFonts w:hint="eastAsia"/>
        </w:rPr>
        <w:t xml:space="preserve">漩涡 </w:t>
      </w:r>
      <w:r>
        <w:t>–</w:t>
      </w:r>
    </w:p>
    <w:p w14:paraId="0ADC67AB" w14:textId="77777777" w:rsidR="000A7669" w:rsidRDefault="000A7669" w:rsidP="00C15BD6">
      <w:pPr>
        <w:pStyle w:val="ListParagraph"/>
        <w:numPr>
          <w:ilvl w:val="1"/>
          <w:numId w:val="22"/>
        </w:numPr>
      </w:pPr>
      <w:r>
        <w:rPr>
          <w:rFonts w:hint="eastAsia"/>
        </w:rPr>
        <w:t xml:space="preserve">冰川 </w:t>
      </w:r>
      <w:r>
        <w:t>–</w:t>
      </w:r>
    </w:p>
    <w:p w14:paraId="4481CBC9" w14:textId="77777777" w:rsidR="000A7669" w:rsidRDefault="000A7669" w:rsidP="00C15BD6">
      <w:pPr>
        <w:pStyle w:val="ListParagraph"/>
        <w:numPr>
          <w:ilvl w:val="1"/>
          <w:numId w:val="22"/>
        </w:numPr>
      </w:pPr>
      <w:r>
        <w:rPr>
          <w:rFonts w:hint="eastAsia"/>
        </w:rPr>
        <w:t xml:space="preserve">迷雾 </w:t>
      </w:r>
      <w:r>
        <w:t>–</w:t>
      </w:r>
    </w:p>
    <w:p w14:paraId="4273AE7E" w14:textId="77777777" w:rsidR="000A7669" w:rsidRDefault="000A7669" w:rsidP="00C15BD6">
      <w:pPr>
        <w:pStyle w:val="ListParagraph"/>
        <w:numPr>
          <w:ilvl w:val="1"/>
          <w:numId w:val="22"/>
        </w:numPr>
      </w:pPr>
      <w:r>
        <w:rPr>
          <w:rFonts w:hint="eastAsia"/>
        </w:rPr>
        <w:t xml:space="preserve">竹箭 </w:t>
      </w:r>
      <w:r>
        <w:t>–</w:t>
      </w:r>
    </w:p>
    <w:p w14:paraId="6AF9F4C2" w14:textId="77777777" w:rsidR="000A7669" w:rsidRDefault="000A7669" w:rsidP="00C15BD6">
      <w:pPr>
        <w:pStyle w:val="ListParagraph"/>
        <w:numPr>
          <w:ilvl w:val="1"/>
          <w:numId w:val="22"/>
        </w:numPr>
      </w:pPr>
      <w:r>
        <w:rPr>
          <w:rFonts w:hint="eastAsia"/>
        </w:rPr>
        <w:t xml:space="preserve">地震 </w:t>
      </w:r>
      <w:r>
        <w:t>–</w:t>
      </w:r>
    </w:p>
    <w:p w14:paraId="56452E51" w14:textId="1AEAE3AD" w:rsidR="000A7669" w:rsidRDefault="000A7669" w:rsidP="00C15BD6">
      <w:pPr>
        <w:pStyle w:val="ListParagraph"/>
        <w:numPr>
          <w:ilvl w:val="0"/>
          <w:numId w:val="22"/>
        </w:numPr>
      </w:pPr>
      <w:r>
        <w:rPr>
          <w:rFonts w:hint="eastAsia"/>
        </w:rPr>
        <w:t>曲线：</w:t>
      </w:r>
    </w:p>
    <w:p w14:paraId="0B50ADD2" w14:textId="49DA3EC6" w:rsidR="00C67903" w:rsidRPr="00C67903" w:rsidRDefault="00C67903" w:rsidP="00C67903">
      <w:pPr>
        <w:pStyle w:val="Heading2"/>
      </w:pPr>
      <w:bookmarkStart w:id="58" w:name="_Toc158214248"/>
      <w:r>
        <w:rPr>
          <w:rFonts w:hint="eastAsia"/>
        </w:rPr>
        <w:t>关卡曲线</w:t>
      </w:r>
      <w:bookmarkEnd w:id="58"/>
    </w:p>
    <w:p w14:paraId="1689D132" w14:textId="77777777" w:rsidR="00F21B0F" w:rsidRPr="00C4529C" w:rsidRDefault="00822EAA" w:rsidP="00822EAA">
      <w:pPr>
        <w:widowControl/>
        <w:jc w:val="left"/>
        <w:rPr>
          <w:rFonts w:cs="阿里巴巴普惠体"/>
          <w:b/>
          <w:bCs/>
        </w:rPr>
      </w:pPr>
      <w:r w:rsidRPr="00C4529C">
        <w:rPr>
          <w:rFonts w:cs="阿里巴巴普惠体"/>
          <w:b/>
          <w:bCs/>
        </w:rPr>
        <w:br w:type="page"/>
      </w:r>
    </w:p>
    <w:p w14:paraId="402B34F8" w14:textId="77777777" w:rsidR="00F21B0F" w:rsidRPr="00C4529C" w:rsidRDefault="009833B8" w:rsidP="007E1A94">
      <w:pPr>
        <w:pStyle w:val="Heading1"/>
        <w:numPr>
          <w:ilvl w:val="0"/>
          <w:numId w:val="1"/>
        </w:numPr>
      </w:pPr>
      <w:bookmarkStart w:id="59" w:name="_Toc158214249"/>
      <w:r w:rsidRPr="00C4529C">
        <w:lastRenderedPageBreak/>
        <w:t>交互</w:t>
      </w:r>
      <w:bookmarkEnd w:id="59"/>
    </w:p>
    <w:p w14:paraId="549BE4B6" w14:textId="33207746" w:rsidR="00031B20" w:rsidRDefault="00B6573A" w:rsidP="0016099C">
      <w:pPr>
        <w:pStyle w:val="Heading2"/>
      </w:pPr>
      <w:bookmarkStart w:id="60" w:name="_Toc158214250"/>
      <w:r w:rsidRPr="00C4529C">
        <w:rPr>
          <w:rFonts w:hint="eastAsia"/>
        </w:rPr>
        <w:t>视觉系统</w:t>
      </w:r>
      <w:bookmarkEnd w:id="60"/>
    </w:p>
    <w:p w14:paraId="7F8C7844" w14:textId="28155D8D" w:rsidR="00845357" w:rsidRDefault="00845357" w:rsidP="00C15BD6">
      <w:pPr>
        <w:pStyle w:val="ListParagraph"/>
      </w:pPr>
      <w:r>
        <w:rPr>
          <w:rFonts w:hint="eastAsia"/>
        </w:rPr>
        <w:t>开发分辨率</w:t>
      </w:r>
      <w:r w:rsidR="002027EC">
        <w:rPr>
          <w:rFonts w:hint="eastAsia"/>
        </w:rPr>
        <w:t>：</w:t>
      </w:r>
      <w:r>
        <w:rPr>
          <w:rFonts w:hint="eastAsia"/>
        </w:rPr>
        <w:t>7</w:t>
      </w:r>
      <w:r>
        <w:t>20 * 1600</w:t>
      </w:r>
    </w:p>
    <w:p w14:paraId="56B2A172" w14:textId="704CB4CF" w:rsidR="00311AFA" w:rsidRPr="00845357" w:rsidRDefault="00312D03" w:rsidP="00C15BD6">
      <w:pPr>
        <w:pStyle w:val="ListParagraph"/>
      </w:pPr>
      <w:r>
        <w:rPr>
          <w:rFonts w:hint="eastAsia"/>
        </w:rPr>
        <w:t>留白区域</w:t>
      </w:r>
      <w:r w:rsidR="00311AFA">
        <w:rPr>
          <w:rFonts w:hint="eastAsia"/>
        </w:rPr>
        <w:t>：</w:t>
      </w:r>
      <w:r w:rsidR="00841071">
        <w:rPr>
          <w:rFonts w:hint="eastAsia"/>
        </w:rPr>
        <w:t>6</w:t>
      </w:r>
      <w:r w:rsidR="00841071">
        <w:t>0</w:t>
      </w:r>
    </w:p>
    <w:p w14:paraId="03EAD888" w14:textId="49B32F7B" w:rsidR="00A07DE6" w:rsidRPr="00C4529C" w:rsidRDefault="00137DDF" w:rsidP="00783038">
      <w:pPr>
        <w:jc w:val="center"/>
      </w:pPr>
      <w:r>
        <w:rPr>
          <w:noProof/>
        </w:rPr>
        <w:drawing>
          <wp:inline distT="0" distB="0" distL="0" distR="0" wp14:anchorId="26AE0559" wp14:editId="7A3158D2">
            <wp:extent cx="5263515" cy="3385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513B" w14:textId="77777777" w:rsidR="00031B20" w:rsidRPr="00C4529C" w:rsidRDefault="0099435E" w:rsidP="0016099C">
      <w:pPr>
        <w:pStyle w:val="Heading2"/>
      </w:pPr>
      <w:bookmarkStart w:id="61" w:name="_Toc158214251"/>
      <w:r w:rsidRPr="00C4529C">
        <w:rPr>
          <w:rFonts w:hint="eastAsia"/>
        </w:rPr>
        <w:t>控制系统</w:t>
      </w:r>
      <w:bookmarkEnd w:id="61"/>
    </w:p>
    <w:p w14:paraId="1A9702B4" w14:textId="77402919" w:rsidR="008F1CCF" w:rsidRDefault="002660EA" w:rsidP="00C15BD6">
      <w:pPr>
        <w:pStyle w:val="ListParagraph"/>
      </w:pPr>
      <w:r>
        <w:rPr>
          <w:rFonts w:hint="eastAsia"/>
        </w:rPr>
        <w:t>角色</w:t>
      </w:r>
      <w:r w:rsidR="001B7B55">
        <w:rPr>
          <w:rFonts w:hint="eastAsia"/>
        </w:rPr>
        <w:t>控制方式：</w:t>
      </w:r>
      <w:r w:rsidR="002F5487">
        <w:rPr>
          <w:rFonts w:hint="eastAsia"/>
        </w:rPr>
        <w:t>陀螺仪</w:t>
      </w:r>
      <w:r w:rsidR="00031F71">
        <w:rPr>
          <w:rFonts w:hint="eastAsia"/>
        </w:rPr>
        <w:t>角度</w:t>
      </w:r>
      <w:r w:rsidR="0099281D">
        <w:rPr>
          <w:rFonts w:hint="eastAsia"/>
        </w:rPr>
        <w:t>；</w:t>
      </w:r>
    </w:p>
    <w:p w14:paraId="1100BABC" w14:textId="2516D042" w:rsidR="00973880" w:rsidRDefault="0035607F" w:rsidP="00C15BD6">
      <w:pPr>
        <w:pStyle w:val="ListParagraph"/>
      </w:pPr>
      <w:r>
        <w:rPr>
          <w:rFonts w:hint="eastAsia"/>
        </w:rPr>
        <w:t>移动角度：</w:t>
      </w:r>
      <w:r w:rsidR="003F500B">
        <w:t>+-</w:t>
      </w:r>
      <w:r w:rsidR="0064268C">
        <w:rPr>
          <w:rFonts w:hint="eastAsia"/>
        </w:rPr>
        <w:t>1</w:t>
      </w:r>
      <w:r w:rsidR="0064268C">
        <w:t>0</w:t>
      </w:r>
      <w:r w:rsidR="0064268C" w:rsidRPr="0064268C">
        <w:rPr>
          <w:rFonts w:hint="eastAsia"/>
        </w:rPr>
        <w:t>°</w:t>
      </w:r>
      <w:r w:rsidR="0099281D">
        <w:rPr>
          <w:rFonts w:hint="eastAsia"/>
        </w:rPr>
        <w:t>；</w:t>
      </w:r>
    </w:p>
    <w:p w14:paraId="78C73B92" w14:textId="24E29FBD" w:rsidR="008A0E65" w:rsidRDefault="003F500B" w:rsidP="00C15BD6">
      <w:pPr>
        <w:pStyle w:val="ListParagraph"/>
      </w:pPr>
      <w:r>
        <w:rPr>
          <w:rFonts w:hint="eastAsia"/>
        </w:rPr>
        <w:t>模型旋转角度：</w:t>
      </w:r>
      <w:r>
        <w:t>+-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°</w:t>
      </w:r>
      <w:r w:rsidR="0099281D">
        <w:rPr>
          <w:rFonts w:hint="eastAsia"/>
        </w:rPr>
        <w:t>；</w:t>
      </w:r>
    </w:p>
    <w:p w14:paraId="78C56D45" w14:textId="23EC3346" w:rsidR="00587469" w:rsidRPr="00C4529C" w:rsidRDefault="000D67BE" w:rsidP="00C15BD6">
      <w:pPr>
        <w:pStyle w:val="ListParagraph"/>
      </w:pPr>
      <w:r>
        <w:rPr>
          <w:rFonts w:hint="eastAsia"/>
        </w:rPr>
        <w:t>陀螺仪</w:t>
      </w:r>
      <w:r w:rsidR="00AB0A0E">
        <w:rPr>
          <w:rFonts w:hint="eastAsia"/>
        </w:rPr>
        <w:t>角度重置</w:t>
      </w:r>
      <w:r w:rsidR="00760B16">
        <w:rPr>
          <w:rFonts w:hint="eastAsia"/>
        </w:rPr>
        <w:t>：</w:t>
      </w:r>
      <w:r w:rsidR="000F178F">
        <w:rPr>
          <w:rFonts w:hint="eastAsia"/>
        </w:rPr>
        <w:t>将当前的手机角度设为初始角度</w:t>
      </w:r>
      <w:r w:rsidR="00D26583">
        <w:rPr>
          <w:rFonts w:hint="eastAsia"/>
        </w:rPr>
        <w:t>，</w:t>
      </w:r>
      <w:r w:rsidR="005652DD">
        <w:rPr>
          <w:rFonts w:hint="eastAsia"/>
        </w:rPr>
        <w:t>并将速度、加速度归0，</w:t>
      </w:r>
      <w:r w:rsidR="004C40C3">
        <w:rPr>
          <w:rFonts w:hint="eastAsia"/>
        </w:rPr>
        <w:t>以当前角度重新</w:t>
      </w:r>
      <w:r w:rsidR="00521D71">
        <w:rPr>
          <w:rFonts w:hint="eastAsia"/>
        </w:rPr>
        <w:t>处理。</w:t>
      </w:r>
    </w:p>
    <w:p w14:paraId="2E4F64B2" w14:textId="142C477E" w:rsidR="008F1CCF" w:rsidRDefault="00AE790B" w:rsidP="0016099C">
      <w:pPr>
        <w:pStyle w:val="Heading2"/>
      </w:pPr>
      <w:bookmarkStart w:id="62" w:name="_Toc158214252"/>
      <w:r w:rsidRPr="00C4529C">
        <w:rPr>
          <w:rFonts w:hint="eastAsia"/>
        </w:rPr>
        <w:lastRenderedPageBreak/>
        <w:t>声音、音乐和音效</w:t>
      </w:r>
      <w:bookmarkEnd w:id="62"/>
    </w:p>
    <w:p w14:paraId="0836BACF" w14:textId="62361C09" w:rsidR="00AB2FE8" w:rsidRPr="00AB2FE8" w:rsidRDefault="00B52118" w:rsidP="00AB2FE8">
      <w:pPr>
        <w:pStyle w:val="Heading3"/>
      </w:pPr>
      <w:bookmarkStart w:id="63" w:name="_Toc158214253"/>
      <w:r>
        <w:rPr>
          <w:rFonts w:hint="eastAsia"/>
        </w:rPr>
        <w:t>开发</w:t>
      </w:r>
      <w:r w:rsidR="00AB2FE8">
        <w:rPr>
          <w:rFonts w:hint="eastAsia"/>
        </w:rPr>
        <w:t>规格</w:t>
      </w:r>
      <w:bookmarkEnd w:id="63"/>
    </w:p>
    <w:p w14:paraId="118B528A" w14:textId="02F8E71E" w:rsidR="004D30A8" w:rsidRDefault="00DF33B2" w:rsidP="00C15BD6">
      <w:pPr>
        <w:pStyle w:val="ListParagraph"/>
      </w:pPr>
      <w:r>
        <w:rPr>
          <w:rFonts w:hint="eastAsia"/>
        </w:rPr>
        <w:t>插件：</w:t>
      </w:r>
      <w:r w:rsidR="006F2661">
        <w:rPr>
          <w:rFonts w:hint="eastAsia"/>
        </w:rPr>
        <w:t>M</w:t>
      </w:r>
      <w:r w:rsidR="006F2661">
        <w:t>aster</w:t>
      </w:r>
      <w:r w:rsidR="00002AA6">
        <w:t xml:space="preserve"> </w:t>
      </w:r>
      <w:r w:rsidR="006F2661">
        <w:t>Audio</w:t>
      </w:r>
      <w:r w:rsidR="00002AA6">
        <w:t xml:space="preserve"> 2022</w:t>
      </w:r>
    </w:p>
    <w:p w14:paraId="36D6C812" w14:textId="1474EA25" w:rsidR="0017049A" w:rsidRDefault="00851130" w:rsidP="00C15BD6">
      <w:pPr>
        <w:pStyle w:val="ListParagraph"/>
      </w:pPr>
      <w:r>
        <w:rPr>
          <w:rFonts w:hint="eastAsia"/>
        </w:rPr>
        <w:t>格式：mp</w:t>
      </w:r>
      <w:r>
        <w:t>3</w:t>
      </w:r>
    </w:p>
    <w:p w14:paraId="3AB540FF" w14:textId="4CF319E9" w:rsidR="00EF7138" w:rsidRDefault="00EF7138" w:rsidP="00EF7138"/>
    <w:p w14:paraId="2535CDB9" w14:textId="77777777" w:rsidR="0097149F" w:rsidRPr="00EF7138" w:rsidRDefault="0097149F" w:rsidP="00EF7138"/>
    <w:p w14:paraId="68C63859" w14:textId="77777777" w:rsidR="008F1CCF" w:rsidRPr="00C4529C" w:rsidRDefault="0017049A" w:rsidP="00001705">
      <w:pPr>
        <w:widowControl/>
        <w:jc w:val="left"/>
        <w:rPr>
          <w:rFonts w:cs="阿里巴巴普惠体"/>
          <w:b/>
          <w:bCs/>
        </w:rPr>
      </w:pPr>
      <w:r w:rsidRPr="00C4529C">
        <w:rPr>
          <w:rFonts w:cs="阿里巴巴普惠体"/>
          <w:b/>
          <w:bCs/>
        </w:rPr>
        <w:br w:type="page"/>
      </w:r>
    </w:p>
    <w:p w14:paraId="176C980F" w14:textId="77777777" w:rsidR="008F1CCF" w:rsidRPr="00C4529C" w:rsidRDefault="00C22DC6" w:rsidP="007E1A94">
      <w:pPr>
        <w:pStyle w:val="Heading1"/>
        <w:numPr>
          <w:ilvl w:val="0"/>
          <w:numId w:val="1"/>
        </w:numPr>
      </w:pPr>
      <w:bookmarkStart w:id="64" w:name="_Toc158214254"/>
      <w:r w:rsidRPr="00C4529C">
        <w:lastRenderedPageBreak/>
        <w:t>A</w:t>
      </w:r>
      <w:r w:rsidR="00B55779" w:rsidRPr="00C4529C">
        <w:t>I</w:t>
      </w:r>
      <w:bookmarkEnd w:id="64"/>
    </w:p>
    <w:p w14:paraId="3C12363D" w14:textId="77777777" w:rsidR="00031B20" w:rsidRPr="00C4529C" w:rsidRDefault="001F255B" w:rsidP="0016099C">
      <w:pPr>
        <w:pStyle w:val="Heading2"/>
      </w:pPr>
      <w:bookmarkStart w:id="65" w:name="_Toc158214255"/>
      <w:r w:rsidRPr="00C4529C">
        <w:rPr>
          <w:rFonts w:hint="eastAsia"/>
        </w:rPr>
        <w:t>敌对</w:t>
      </w:r>
      <w:r w:rsidR="00C22DC6" w:rsidRPr="00C4529C">
        <w:t>A</w:t>
      </w:r>
      <w:r w:rsidR="004F0A9D" w:rsidRPr="00C4529C">
        <w:t>I</w:t>
      </w:r>
      <w:bookmarkEnd w:id="65"/>
    </w:p>
    <w:p w14:paraId="21B7A43E" w14:textId="77777777" w:rsidR="008F1CCF" w:rsidRPr="00C4529C" w:rsidRDefault="0003569E" w:rsidP="00031B20">
      <w:r w:rsidRPr="00C4529C">
        <w:rPr>
          <w:rFonts w:hint="eastAsia"/>
        </w:rPr>
        <w:t>详细信息</w:t>
      </w:r>
      <w:r w:rsidR="001F33A9" w:rsidRPr="00C4529C">
        <w:rPr>
          <w:rFonts w:hint="eastAsia"/>
        </w:rPr>
        <w:t>、</w:t>
      </w:r>
      <w:r w:rsidRPr="00C4529C">
        <w:rPr>
          <w:rFonts w:hint="eastAsia"/>
        </w:rPr>
        <w:t>决策系统</w:t>
      </w:r>
      <w:r w:rsidR="00BF4965" w:rsidRPr="00C4529C">
        <w:rPr>
          <w:rFonts w:hint="eastAsia"/>
        </w:rPr>
        <w:t>等等</w:t>
      </w:r>
    </w:p>
    <w:p w14:paraId="1D24AF73" w14:textId="77777777" w:rsidR="008F1CCF" w:rsidRPr="00C4529C" w:rsidRDefault="00195F97" w:rsidP="0016099C">
      <w:pPr>
        <w:pStyle w:val="Heading2"/>
      </w:pPr>
      <w:bookmarkStart w:id="66" w:name="_Toc158214256"/>
      <w:r w:rsidRPr="00C4529C">
        <w:rPr>
          <w:rFonts w:hint="eastAsia"/>
        </w:rPr>
        <w:t>非敌对A</w:t>
      </w:r>
      <w:r w:rsidRPr="00C4529C">
        <w:t>I/</w:t>
      </w:r>
      <w:r w:rsidRPr="00C4529C">
        <w:rPr>
          <w:rFonts w:hint="eastAsia"/>
        </w:rPr>
        <w:t>友好角色</w:t>
      </w:r>
      <w:bookmarkEnd w:id="66"/>
    </w:p>
    <w:p w14:paraId="236B88D9" w14:textId="77777777" w:rsidR="00031B20" w:rsidRPr="00C4529C" w:rsidRDefault="00C50F26" w:rsidP="0016099C">
      <w:pPr>
        <w:pStyle w:val="Heading2"/>
      </w:pPr>
      <w:bookmarkStart w:id="67" w:name="_Toc158214257"/>
      <w:r w:rsidRPr="00C4529C">
        <w:rPr>
          <w:rFonts w:hint="eastAsia"/>
        </w:rPr>
        <w:t>A</w:t>
      </w:r>
      <w:r w:rsidRPr="00C4529C">
        <w:t>I</w:t>
      </w:r>
      <w:r w:rsidR="001D1D2A" w:rsidRPr="00C4529C">
        <w:rPr>
          <w:rFonts w:hint="eastAsia"/>
        </w:rPr>
        <w:t>系统</w:t>
      </w:r>
      <w:bookmarkEnd w:id="67"/>
    </w:p>
    <w:p w14:paraId="6F6DBDE7" w14:textId="77777777" w:rsidR="002714EF" w:rsidRPr="00C4529C" w:rsidRDefault="001D1D2A" w:rsidP="00031B20">
      <w:r w:rsidRPr="00C4529C">
        <w:rPr>
          <w:rFonts w:hint="eastAsia"/>
        </w:rPr>
        <w:t>玩家和碰撞物检测、寻路系统等等</w:t>
      </w:r>
    </w:p>
    <w:p w14:paraId="601B3549" w14:textId="77777777" w:rsidR="008F1CCF" w:rsidRPr="00C4529C" w:rsidRDefault="002714EF" w:rsidP="002714EF">
      <w:pPr>
        <w:widowControl/>
        <w:jc w:val="left"/>
        <w:rPr>
          <w:rFonts w:cs="阿里巴巴普惠体"/>
          <w:b/>
          <w:bCs/>
        </w:rPr>
      </w:pPr>
      <w:r w:rsidRPr="00C4529C">
        <w:rPr>
          <w:rFonts w:cs="阿里巴巴普惠体"/>
          <w:b/>
          <w:bCs/>
        </w:rPr>
        <w:br w:type="page"/>
      </w:r>
    </w:p>
    <w:p w14:paraId="0ED820CB" w14:textId="77777777" w:rsidR="008F1CCF" w:rsidRPr="00C4529C" w:rsidRDefault="007860B0" w:rsidP="007E1A94">
      <w:pPr>
        <w:pStyle w:val="Heading1"/>
        <w:numPr>
          <w:ilvl w:val="0"/>
          <w:numId w:val="1"/>
        </w:numPr>
      </w:pPr>
      <w:bookmarkStart w:id="68" w:name="_Toc158214258"/>
      <w:r w:rsidRPr="00C4529C">
        <w:rPr>
          <w:rFonts w:hint="eastAsia"/>
        </w:rPr>
        <w:lastRenderedPageBreak/>
        <w:t>技术</w:t>
      </w:r>
      <w:bookmarkEnd w:id="68"/>
    </w:p>
    <w:p w14:paraId="146EB51C" w14:textId="588F4414" w:rsidR="008F1CCF" w:rsidRDefault="000F0BE1" w:rsidP="0016099C">
      <w:pPr>
        <w:pStyle w:val="Heading2"/>
      </w:pPr>
      <w:bookmarkStart w:id="69" w:name="_Toc158214259"/>
      <w:r w:rsidRPr="00C4529C">
        <w:rPr>
          <w:rFonts w:hint="eastAsia"/>
        </w:rPr>
        <w:t>目标硬件</w:t>
      </w:r>
      <w:bookmarkEnd w:id="69"/>
    </w:p>
    <w:p w14:paraId="72F6152E" w14:textId="3E1B0C8A" w:rsidR="007E4CB1" w:rsidRDefault="00230B48" w:rsidP="00C15BD6">
      <w:pPr>
        <w:pStyle w:val="ListParagraph"/>
      </w:pPr>
      <w:r>
        <w:rPr>
          <w:rFonts w:hint="eastAsia"/>
        </w:rPr>
        <w:t>Android</w:t>
      </w:r>
    </w:p>
    <w:p w14:paraId="1E03BA4F" w14:textId="63F80D17" w:rsidR="0091782D" w:rsidRPr="00F71AB9" w:rsidRDefault="0091782D" w:rsidP="00C15BD6">
      <w:pPr>
        <w:pStyle w:val="ListParagraph"/>
      </w:pPr>
      <w:r>
        <w:rPr>
          <w:rFonts w:hint="eastAsia"/>
        </w:rPr>
        <w:t>iOS</w:t>
      </w:r>
    </w:p>
    <w:p w14:paraId="7626B0D6" w14:textId="77777777" w:rsidR="008F1CCF" w:rsidRDefault="0050299B" w:rsidP="0016099C">
      <w:pPr>
        <w:pStyle w:val="Heading2"/>
      </w:pPr>
      <w:bookmarkStart w:id="70" w:name="_Toc158214260"/>
      <w:r w:rsidRPr="00C4529C">
        <w:rPr>
          <w:rFonts w:hint="eastAsia"/>
        </w:rPr>
        <w:t>开发硬件和软件</w:t>
      </w:r>
      <w:bookmarkEnd w:id="70"/>
    </w:p>
    <w:p w14:paraId="37E78B91" w14:textId="4B1ABFEC" w:rsidR="00700CE3" w:rsidRDefault="00700CE3" w:rsidP="00E407D5">
      <w:r>
        <w:rPr>
          <w:rFonts w:hint="eastAsia"/>
        </w:rPr>
        <w:t>处理器</w:t>
      </w:r>
      <w:r>
        <w:tab/>
      </w:r>
      <w:r w:rsidR="00885BC0">
        <w:tab/>
      </w:r>
      <w:r>
        <w:t>AMD Ryzen 5 5600H with Radeon Graphics</w:t>
      </w:r>
      <w:r w:rsidR="002A4456">
        <w:t xml:space="preserve"> </w:t>
      </w:r>
      <w:r>
        <w:t>3.30 GHz</w:t>
      </w:r>
    </w:p>
    <w:p w14:paraId="5FFB8DAC" w14:textId="682E8A07" w:rsidR="00700CE3" w:rsidRDefault="00700CE3" w:rsidP="00E407D5">
      <w:r>
        <w:rPr>
          <w:rFonts w:hint="eastAsia"/>
        </w:rPr>
        <w:t>机带</w:t>
      </w:r>
      <w:r>
        <w:t xml:space="preserve"> RAM</w:t>
      </w:r>
      <w:r>
        <w:tab/>
        <w:t>32.0 GB (27.9 GB 可用)</w:t>
      </w:r>
    </w:p>
    <w:p w14:paraId="5076EF6D" w14:textId="77777777" w:rsidR="00700CE3" w:rsidRDefault="00700CE3" w:rsidP="00E407D5">
      <w:r>
        <w:rPr>
          <w:rFonts w:hint="eastAsia"/>
        </w:rPr>
        <w:t>系统类型</w:t>
      </w:r>
      <w:r>
        <w:tab/>
        <w:t>64 位操作系统, 基于 x64 的处理器</w:t>
      </w:r>
    </w:p>
    <w:p w14:paraId="14ECC4E5" w14:textId="5223F981" w:rsidR="00AC34E3" w:rsidRPr="00784819" w:rsidRDefault="0081565F" w:rsidP="00E407D5">
      <w:r w:rsidRPr="00784819">
        <w:rPr>
          <w:rFonts w:hint="eastAsia"/>
        </w:rPr>
        <w:t>显卡芯片</w:t>
      </w:r>
      <w:r w:rsidRPr="00784819">
        <w:tab/>
      </w:r>
      <w:r w:rsidRPr="00784819">
        <w:rPr>
          <w:rFonts w:hint="eastAsia"/>
        </w:rPr>
        <w:t>NVIDIA GeForce RTX 3050Ti</w:t>
      </w:r>
    </w:p>
    <w:p w14:paraId="5D215294" w14:textId="53728A8E" w:rsidR="0081565F" w:rsidRDefault="0081565F" w:rsidP="00E407D5">
      <w:r w:rsidRPr="00784819">
        <w:rPr>
          <w:rFonts w:hint="eastAsia"/>
        </w:rPr>
        <w:t>显存容量</w:t>
      </w:r>
      <w:r w:rsidR="00035969">
        <w:tab/>
      </w:r>
      <w:r w:rsidRPr="00784819">
        <w:t>4</w:t>
      </w:r>
      <w:r w:rsidR="008D4B29" w:rsidRPr="00784819">
        <w:t xml:space="preserve"> </w:t>
      </w:r>
      <w:r w:rsidRPr="00784819">
        <w:t>GB</w:t>
      </w:r>
    </w:p>
    <w:p w14:paraId="6C3A533C" w14:textId="77777777" w:rsidR="00885D23" w:rsidRDefault="00885D23" w:rsidP="00E407D5"/>
    <w:p w14:paraId="70359536" w14:textId="62E2F8D5" w:rsidR="00AC34E3" w:rsidRPr="00BF5A9A" w:rsidRDefault="00AC34E3" w:rsidP="00E407D5">
      <w:r>
        <w:t>U</w:t>
      </w:r>
      <w:r>
        <w:rPr>
          <w:rFonts w:hint="eastAsia"/>
        </w:rPr>
        <w:t>nity</w:t>
      </w:r>
      <w:r w:rsidR="00BF5A9A">
        <w:rPr>
          <w:rFonts w:hint="eastAsia"/>
        </w:rPr>
        <w:t xml:space="preserve"> </w:t>
      </w:r>
      <w:r w:rsidR="00BF5A9A">
        <w:t>2021.3.29f1c1</w:t>
      </w:r>
      <w:r w:rsidR="004306D0">
        <w:t xml:space="preserve"> Personal &lt;DX11&gt;</w:t>
      </w:r>
    </w:p>
    <w:p w14:paraId="4C78347D" w14:textId="056596AD" w:rsidR="002714EF" w:rsidRDefault="00EF0846" w:rsidP="0016099C">
      <w:pPr>
        <w:pStyle w:val="Heading2"/>
      </w:pPr>
      <w:bookmarkStart w:id="71" w:name="_Toc158214261"/>
      <w:r w:rsidRPr="00C4529C">
        <w:rPr>
          <w:rFonts w:hint="eastAsia"/>
        </w:rPr>
        <w:t>网络需求</w:t>
      </w:r>
      <w:bookmarkEnd w:id="71"/>
    </w:p>
    <w:p w14:paraId="255226DE" w14:textId="13E6C949" w:rsidR="00E809AE" w:rsidRPr="00E809AE" w:rsidRDefault="00C0616A" w:rsidP="003A0FDE">
      <w:pPr>
        <w:ind w:firstLine="420"/>
      </w:pPr>
      <w:r>
        <w:rPr>
          <w:rFonts w:hint="eastAsia"/>
        </w:rPr>
        <w:t>无。</w:t>
      </w:r>
    </w:p>
    <w:p w14:paraId="3A828829" w14:textId="77777777" w:rsidR="008F1CCF" w:rsidRPr="00C4529C" w:rsidRDefault="002714EF" w:rsidP="002714EF">
      <w:pPr>
        <w:widowControl/>
        <w:jc w:val="left"/>
        <w:rPr>
          <w:rFonts w:cs="阿里巴巴普惠体"/>
          <w:b/>
          <w:bCs/>
        </w:rPr>
      </w:pPr>
      <w:r w:rsidRPr="00C4529C">
        <w:rPr>
          <w:rFonts w:cs="阿里巴巴普惠体"/>
          <w:b/>
          <w:bCs/>
        </w:rPr>
        <w:br w:type="page"/>
      </w:r>
    </w:p>
    <w:p w14:paraId="3CAE6430" w14:textId="77777777" w:rsidR="00031B20" w:rsidRPr="00C4529C" w:rsidRDefault="00137644" w:rsidP="007E1A94">
      <w:pPr>
        <w:pStyle w:val="Heading1"/>
        <w:numPr>
          <w:ilvl w:val="0"/>
          <w:numId w:val="1"/>
        </w:numPr>
      </w:pPr>
      <w:bookmarkStart w:id="72" w:name="_Toc158214262"/>
      <w:r w:rsidRPr="00C4529C">
        <w:rPr>
          <w:rFonts w:hint="eastAsia"/>
        </w:rPr>
        <w:lastRenderedPageBreak/>
        <w:t>游戏美术</w:t>
      </w:r>
      <w:bookmarkEnd w:id="72"/>
    </w:p>
    <w:p w14:paraId="0946505F" w14:textId="77777777" w:rsidR="00DD431C" w:rsidRPr="00C4529C" w:rsidRDefault="00EC06D9" w:rsidP="00031B20">
      <w:r w:rsidRPr="00C4529C">
        <w:rPr>
          <w:rFonts w:hint="eastAsia"/>
        </w:rPr>
        <w:t>关键资产</w:t>
      </w:r>
      <w:r w:rsidR="00803917" w:rsidRPr="00C4529C">
        <w:rPr>
          <w:rFonts w:hint="eastAsia"/>
        </w:rPr>
        <w:t>以及如何使用制造它们，游戏的目标风格</w:t>
      </w:r>
    </w:p>
    <w:sectPr w:rsidR="00DD431C" w:rsidRPr="00C4529C" w:rsidSect="008000A1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2D9A8" w14:textId="77777777" w:rsidR="00963BBF" w:rsidRDefault="00963BBF" w:rsidP="003C6BF8">
      <w:r>
        <w:separator/>
      </w:r>
    </w:p>
  </w:endnote>
  <w:endnote w:type="continuationSeparator" w:id="0">
    <w:p w14:paraId="7B045276" w14:textId="77777777" w:rsidR="00963BBF" w:rsidRDefault="00963BBF" w:rsidP="003C6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altName w:val="宋体"/>
    <w:charset w:val="86"/>
    <w:family w:val="roman"/>
    <w:pitch w:val="variable"/>
    <w:sig w:usb0="A00002FF" w:usb1="7ACF7CFB" w:usb2="0000001E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1202193"/>
      <w:docPartObj>
        <w:docPartGallery w:val="Page Numbers (Bottom of Page)"/>
        <w:docPartUnique/>
      </w:docPartObj>
    </w:sdtPr>
    <w:sdtEndPr/>
    <w:sdtContent>
      <w:p w14:paraId="7A7E0FBC" w14:textId="77777777" w:rsidR="008000A1" w:rsidRDefault="008000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12E93CF" w14:textId="77777777" w:rsidR="008000A1" w:rsidRDefault="0080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F9427" w14:textId="77777777" w:rsidR="00963BBF" w:rsidRDefault="00963BBF" w:rsidP="003C6BF8">
      <w:r>
        <w:separator/>
      </w:r>
    </w:p>
  </w:footnote>
  <w:footnote w:type="continuationSeparator" w:id="0">
    <w:p w14:paraId="2B96122F" w14:textId="77777777" w:rsidR="00963BBF" w:rsidRDefault="00963BBF" w:rsidP="003C6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096"/>
    <w:multiLevelType w:val="hybridMultilevel"/>
    <w:tmpl w:val="C2106A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B1C6DCC" w:tentative="1">
      <w:start w:val="1"/>
      <w:numFmt w:val="bullet"/>
      <w:lvlText w:val=""/>
      <w:lvlJc w:val="left"/>
      <w:pPr>
        <w:ind w:left="840" w:hanging="420"/>
      </w:pPr>
    </w:lvl>
    <w:lvl w:ilvl="2" w:tplc="D6AE7D24" w:tentative="1">
      <w:start w:val="1"/>
      <w:numFmt w:val="bullet"/>
      <w:lvlText w:val=""/>
      <w:lvlJc w:val="left"/>
      <w:pPr>
        <w:ind w:left="1260" w:hanging="420"/>
      </w:pPr>
    </w:lvl>
    <w:lvl w:ilvl="3" w:tplc="EC146414" w:tentative="1">
      <w:start w:val="1"/>
      <w:numFmt w:val="bullet"/>
      <w:lvlText w:val=""/>
      <w:lvlJc w:val="left"/>
      <w:pPr>
        <w:ind w:left="1680" w:hanging="420"/>
      </w:pPr>
    </w:lvl>
    <w:lvl w:ilvl="4" w:tplc="1018E052" w:tentative="1">
      <w:start w:val="1"/>
      <w:numFmt w:val="bullet"/>
      <w:lvlText w:val=""/>
      <w:lvlJc w:val="left"/>
      <w:pPr>
        <w:ind w:left="2100" w:hanging="420"/>
      </w:pPr>
    </w:lvl>
    <w:lvl w:ilvl="5" w:tplc="9CDC10B4" w:tentative="1">
      <w:start w:val="1"/>
      <w:numFmt w:val="bullet"/>
      <w:lvlText w:val=""/>
      <w:lvlJc w:val="left"/>
      <w:pPr>
        <w:ind w:left="2520" w:hanging="420"/>
      </w:pPr>
    </w:lvl>
    <w:lvl w:ilvl="6" w:tplc="A5AAE040" w:tentative="1">
      <w:start w:val="1"/>
      <w:numFmt w:val="bullet"/>
      <w:lvlText w:val=""/>
      <w:lvlJc w:val="left"/>
      <w:pPr>
        <w:ind w:left="2940" w:hanging="420"/>
      </w:pPr>
    </w:lvl>
    <w:lvl w:ilvl="7" w:tplc="AD4CDA18" w:tentative="1">
      <w:start w:val="1"/>
      <w:numFmt w:val="bullet"/>
      <w:lvlText w:val=""/>
      <w:lvlJc w:val="left"/>
      <w:pPr>
        <w:ind w:left="3360" w:hanging="420"/>
      </w:pPr>
    </w:lvl>
    <w:lvl w:ilvl="8" w:tplc="382AEED2" w:tentative="1">
      <w:start w:val="1"/>
      <w:numFmt w:val="bullet"/>
      <w:lvlText w:val=""/>
      <w:lvlJc w:val="left"/>
      <w:pPr>
        <w:ind w:left="3780" w:hanging="420"/>
      </w:pPr>
    </w:lvl>
  </w:abstractNum>
  <w:abstractNum w:abstractNumId="1" w15:restartNumberingAfterBreak="0">
    <w:nsid w:val="13C51AF4"/>
    <w:multiLevelType w:val="hybridMultilevel"/>
    <w:tmpl w:val="77266B2C"/>
    <w:lvl w:ilvl="0" w:tplc="DE84F42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A10566"/>
    <w:multiLevelType w:val="hybridMultilevel"/>
    <w:tmpl w:val="2A382152"/>
    <w:lvl w:ilvl="0" w:tplc="B602237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FF1C80"/>
    <w:multiLevelType w:val="hybridMultilevel"/>
    <w:tmpl w:val="E5A213EC"/>
    <w:lvl w:ilvl="0" w:tplc="AA5E62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1659A0"/>
    <w:multiLevelType w:val="hybridMultilevel"/>
    <w:tmpl w:val="414EBD9A"/>
    <w:lvl w:ilvl="0" w:tplc="2B26A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8F35E0"/>
    <w:multiLevelType w:val="hybridMultilevel"/>
    <w:tmpl w:val="3B66305E"/>
    <w:lvl w:ilvl="0" w:tplc="1284D3C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137B84"/>
    <w:multiLevelType w:val="hybridMultilevel"/>
    <w:tmpl w:val="737E0EE2"/>
    <w:lvl w:ilvl="0" w:tplc="3206853C">
      <w:start w:val="1"/>
      <w:numFmt w:val="bullet"/>
      <w:lvlText w:val="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697DE6"/>
    <w:multiLevelType w:val="hybridMultilevel"/>
    <w:tmpl w:val="E48A07CA"/>
    <w:lvl w:ilvl="0" w:tplc="9D622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E44E9A"/>
    <w:multiLevelType w:val="hybridMultilevel"/>
    <w:tmpl w:val="CAC2157C"/>
    <w:lvl w:ilvl="0" w:tplc="AC3E5E8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95287D0" w:tentative="1">
      <w:start w:val="1"/>
      <w:numFmt w:val="bullet"/>
      <w:lvlText w:val=""/>
      <w:lvlJc w:val="left"/>
      <w:pPr>
        <w:ind w:left="840" w:hanging="420"/>
      </w:pPr>
    </w:lvl>
    <w:lvl w:ilvl="2" w:tplc="BFB291E6" w:tentative="1">
      <w:start w:val="1"/>
      <w:numFmt w:val="bullet"/>
      <w:lvlText w:val=""/>
      <w:lvlJc w:val="left"/>
      <w:pPr>
        <w:ind w:left="1260" w:hanging="420"/>
      </w:pPr>
    </w:lvl>
    <w:lvl w:ilvl="3" w:tplc="D250FCFE" w:tentative="1">
      <w:start w:val="1"/>
      <w:numFmt w:val="bullet"/>
      <w:lvlText w:val=""/>
      <w:lvlJc w:val="left"/>
      <w:pPr>
        <w:ind w:left="1680" w:hanging="420"/>
      </w:pPr>
    </w:lvl>
    <w:lvl w:ilvl="4" w:tplc="D4FC54DC" w:tentative="1">
      <w:start w:val="1"/>
      <w:numFmt w:val="bullet"/>
      <w:lvlText w:val=""/>
      <w:lvlJc w:val="left"/>
      <w:pPr>
        <w:ind w:left="2100" w:hanging="420"/>
      </w:pPr>
    </w:lvl>
    <w:lvl w:ilvl="5" w:tplc="64187D00" w:tentative="1">
      <w:start w:val="1"/>
      <w:numFmt w:val="bullet"/>
      <w:lvlText w:val=""/>
      <w:lvlJc w:val="left"/>
      <w:pPr>
        <w:ind w:left="2520" w:hanging="420"/>
      </w:pPr>
    </w:lvl>
    <w:lvl w:ilvl="6" w:tplc="A7CE31BE" w:tentative="1">
      <w:start w:val="1"/>
      <w:numFmt w:val="bullet"/>
      <w:lvlText w:val=""/>
      <w:lvlJc w:val="left"/>
      <w:pPr>
        <w:ind w:left="2940" w:hanging="420"/>
      </w:pPr>
    </w:lvl>
    <w:lvl w:ilvl="7" w:tplc="9CB0A164" w:tentative="1">
      <w:start w:val="1"/>
      <w:numFmt w:val="bullet"/>
      <w:lvlText w:val=""/>
      <w:lvlJc w:val="left"/>
      <w:pPr>
        <w:ind w:left="3360" w:hanging="420"/>
      </w:pPr>
    </w:lvl>
    <w:lvl w:ilvl="8" w:tplc="303AA660" w:tentative="1">
      <w:start w:val="1"/>
      <w:numFmt w:val="bullet"/>
      <w:lvlText w:val=""/>
      <w:lvlJc w:val="left"/>
      <w:pPr>
        <w:ind w:left="3780" w:hanging="420"/>
      </w:pPr>
    </w:lvl>
  </w:abstractNum>
  <w:abstractNum w:abstractNumId="9" w15:restartNumberingAfterBreak="0">
    <w:nsid w:val="21E757D8"/>
    <w:multiLevelType w:val="hybridMultilevel"/>
    <w:tmpl w:val="2C3C760A"/>
    <w:lvl w:ilvl="0" w:tplc="CA50ED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C21E0B"/>
    <w:multiLevelType w:val="hybridMultilevel"/>
    <w:tmpl w:val="A8569EB6"/>
    <w:lvl w:ilvl="0" w:tplc="1234B05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15117B"/>
    <w:multiLevelType w:val="hybridMultilevel"/>
    <w:tmpl w:val="899473FE"/>
    <w:lvl w:ilvl="0" w:tplc="6B5E6AB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F947AF"/>
    <w:multiLevelType w:val="hybridMultilevel"/>
    <w:tmpl w:val="D9A8B7FA"/>
    <w:lvl w:ilvl="0" w:tplc="698C9E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9F18B5"/>
    <w:multiLevelType w:val="hybridMultilevel"/>
    <w:tmpl w:val="83A4C922"/>
    <w:lvl w:ilvl="0" w:tplc="DA08E0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D671C5"/>
    <w:multiLevelType w:val="hybridMultilevel"/>
    <w:tmpl w:val="B1824BD2"/>
    <w:lvl w:ilvl="0" w:tplc="3B883CC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987E6C"/>
    <w:multiLevelType w:val="hybridMultilevel"/>
    <w:tmpl w:val="29B0B9C2"/>
    <w:lvl w:ilvl="0" w:tplc="F26A5E3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C96E3B"/>
    <w:multiLevelType w:val="hybridMultilevel"/>
    <w:tmpl w:val="2B2A613C"/>
    <w:lvl w:ilvl="0" w:tplc="51EA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336172"/>
    <w:multiLevelType w:val="hybridMultilevel"/>
    <w:tmpl w:val="E070B4E2"/>
    <w:lvl w:ilvl="0" w:tplc="E96088A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273087"/>
    <w:multiLevelType w:val="hybridMultilevel"/>
    <w:tmpl w:val="4AD67C6C"/>
    <w:lvl w:ilvl="0" w:tplc="A21A5EA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CA0149"/>
    <w:multiLevelType w:val="hybridMultilevel"/>
    <w:tmpl w:val="3C4ED25E"/>
    <w:lvl w:ilvl="0" w:tplc="03088B5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015CD9"/>
    <w:multiLevelType w:val="hybridMultilevel"/>
    <w:tmpl w:val="BC1295C0"/>
    <w:lvl w:ilvl="0" w:tplc="909E811E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933EF5"/>
    <w:multiLevelType w:val="hybridMultilevel"/>
    <w:tmpl w:val="44F017A2"/>
    <w:lvl w:ilvl="0" w:tplc="FDF421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872614"/>
    <w:multiLevelType w:val="hybridMultilevel"/>
    <w:tmpl w:val="681678C2"/>
    <w:lvl w:ilvl="0" w:tplc="92460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257421F"/>
    <w:multiLevelType w:val="hybridMultilevel"/>
    <w:tmpl w:val="881C2F02"/>
    <w:lvl w:ilvl="0" w:tplc="E0DE317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7EC7CCD"/>
    <w:multiLevelType w:val="hybridMultilevel"/>
    <w:tmpl w:val="987EA600"/>
    <w:lvl w:ilvl="0" w:tplc="DD86053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27EE19A" w:tentative="1">
      <w:start w:val="1"/>
      <w:numFmt w:val="bullet"/>
      <w:lvlText w:val=""/>
      <w:lvlJc w:val="left"/>
      <w:pPr>
        <w:ind w:left="840" w:hanging="420"/>
      </w:pPr>
    </w:lvl>
    <w:lvl w:ilvl="2" w:tplc="C338E130" w:tentative="1">
      <w:start w:val="1"/>
      <w:numFmt w:val="bullet"/>
      <w:lvlText w:val=""/>
      <w:lvlJc w:val="left"/>
      <w:pPr>
        <w:ind w:left="1260" w:hanging="420"/>
      </w:pPr>
    </w:lvl>
    <w:lvl w:ilvl="3" w:tplc="D6EEF264" w:tentative="1">
      <w:start w:val="1"/>
      <w:numFmt w:val="bullet"/>
      <w:lvlText w:val=""/>
      <w:lvlJc w:val="left"/>
      <w:pPr>
        <w:ind w:left="1680" w:hanging="420"/>
      </w:pPr>
    </w:lvl>
    <w:lvl w:ilvl="4" w:tplc="7046BCB0" w:tentative="1">
      <w:start w:val="1"/>
      <w:numFmt w:val="bullet"/>
      <w:lvlText w:val=""/>
      <w:lvlJc w:val="left"/>
      <w:pPr>
        <w:ind w:left="2100" w:hanging="420"/>
      </w:pPr>
    </w:lvl>
    <w:lvl w:ilvl="5" w:tplc="4D6203BA" w:tentative="1">
      <w:start w:val="1"/>
      <w:numFmt w:val="bullet"/>
      <w:lvlText w:val=""/>
      <w:lvlJc w:val="left"/>
      <w:pPr>
        <w:ind w:left="2520" w:hanging="420"/>
      </w:pPr>
    </w:lvl>
    <w:lvl w:ilvl="6" w:tplc="DDC69806" w:tentative="1">
      <w:start w:val="1"/>
      <w:numFmt w:val="bullet"/>
      <w:lvlText w:val=""/>
      <w:lvlJc w:val="left"/>
      <w:pPr>
        <w:ind w:left="2940" w:hanging="420"/>
      </w:pPr>
    </w:lvl>
    <w:lvl w:ilvl="7" w:tplc="9594EA30" w:tentative="1">
      <w:start w:val="1"/>
      <w:numFmt w:val="bullet"/>
      <w:lvlText w:val=""/>
      <w:lvlJc w:val="left"/>
      <w:pPr>
        <w:ind w:left="3360" w:hanging="420"/>
      </w:pPr>
    </w:lvl>
    <w:lvl w:ilvl="8" w:tplc="9DC405D8" w:tentative="1">
      <w:start w:val="1"/>
      <w:numFmt w:val="bullet"/>
      <w:lvlText w:val=""/>
      <w:lvlJc w:val="left"/>
      <w:pPr>
        <w:ind w:left="3780" w:hanging="420"/>
      </w:pPr>
    </w:lvl>
  </w:abstractNum>
  <w:abstractNum w:abstractNumId="25" w15:restartNumberingAfterBreak="0">
    <w:nsid w:val="48121A7F"/>
    <w:multiLevelType w:val="hybridMultilevel"/>
    <w:tmpl w:val="98A20B20"/>
    <w:lvl w:ilvl="0" w:tplc="CB18D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A823481"/>
    <w:multiLevelType w:val="hybridMultilevel"/>
    <w:tmpl w:val="85080024"/>
    <w:lvl w:ilvl="0" w:tplc="AAAC2F4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AF014D0"/>
    <w:multiLevelType w:val="hybridMultilevel"/>
    <w:tmpl w:val="D72E848A"/>
    <w:lvl w:ilvl="0" w:tplc="47F4B7B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413C25"/>
    <w:multiLevelType w:val="hybridMultilevel"/>
    <w:tmpl w:val="CC2645EE"/>
    <w:lvl w:ilvl="0" w:tplc="2188A9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B91FD9"/>
    <w:multiLevelType w:val="hybridMultilevel"/>
    <w:tmpl w:val="058C1082"/>
    <w:lvl w:ilvl="0" w:tplc="58F40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08A05EC"/>
    <w:multiLevelType w:val="hybridMultilevel"/>
    <w:tmpl w:val="94BEE270"/>
    <w:lvl w:ilvl="0" w:tplc="04090001">
      <w:start w:val="1"/>
      <w:numFmt w:val="bullet"/>
      <w:pStyle w:val="ListParagraph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D7E104C" w:tentative="1">
      <w:start w:val="1"/>
      <w:numFmt w:val="bullet"/>
      <w:lvlText w:val=""/>
      <w:lvlJc w:val="left"/>
      <w:pPr>
        <w:ind w:left="840" w:hanging="420"/>
      </w:pPr>
    </w:lvl>
    <w:lvl w:ilvl="2" w:tplc="609E124A" w:tentative="1">
      <w:start w:val="1"/>
      <w:numFmt w:val="bullet"/>
      <w:lvlText w:val=""/>
      <w:lvlJc w:val="left"/>
      <w:pPr>
        <w:ind w:left="1260" w:hanging="420"/>
      </w:pPr>
    </w:lvl>
    <w:lvl w:ilvl="3" w:tplc="C936C842" w:tentative="1">
      <w:start w:val="1"/>
      <w:numFmt w:val="bullet"/>
      <w:lvlText w:val=""/>
      <w:lvlJc w:val="left"/>
      <w:pPr>
        <w:ind w:left="1680" w:hanging="420"/>
      </w:pPr>
    </w:lvl>
    <w:lvl w:ilvl="4" w:tplc="D0283024" w:tentative="1">
      <w:start w:val="1"/>
      <w:numFmt w:val="bullet"/>
      <w:lvlText w:val=""/>
      <w:lvlJc w:val="left"/>
      <w:pPr>
        <w:ind w:left="2100" w:hanging="420"/>
      </w:pPr>
    </w:lvl>
    <w:lvl w:ilvl="5" w:tplc="65BEB76A" w:tentative="1">
      <w:start w:val="1"/>
      <w:numFmt w:val="bullet"/>
      <w:lvlText w:val=""/>
      <w:lvlJc w:val="left"/>
      <w:pPr>
        <w:ind w:left="2520" w:hanging="420"/>
      </w:pPr>
    </w:lvl>
    <w:lvl w:ilvl="6" w:tplc="6C103396" w:tentative="1">
      <w:start w:val="1"/>
      <w:numFmt w:val="bullet"/>
      <w:lvlText w:val=""/>
      <w:lvlJc w:val="left"/>
      <w:pPr>
        <w:ind w:left="2940" w:hanging="420"/>
      </w:pPr>
    </w:lvl>
    <w:lvl w:ilvl="7" w:tplc="6B5411BC" w:tentative="1">
      <w:start w:val="1"/>
      <w:numFmt w:val="bullet"/>
      <w:lvlText w:val=""/>
      <w:lvlJc w:val="left"/>
      <w:pPr>
        <w:ind w:left="3360" w:hanging="420"/>
      </w:pPr>
    </w:lvl>
    <w:lvl w:ilvl="8" w:tplc="B3FAFDAA" w:tentative="1">
      <w:start w:val="1"/>
      <w:numFmt w:val="bullet"/>
      <w:lvlText w:val=""/>
      <w:lvlJc w:val="left"/>
      <w:pPr>
        <w:ind w:left="3780" w:hanging="420"/>
      </w:pPr>
    </w:lvl>
  </w:abstractNum>
  <w:abstractNum w:abstractNumId="31" w15:restartNumberingAfterBreak="0">
    <w:nsid w:val="58161DCD"/>
    <w:multiLevelType w:val="multilevel"/>
    <w:tmpl w:val="448ABF46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64CE7BF9"/>
    <w:multiLevelType w:val="hybridMultilevel"/>
    <w:tmpl w:val="8E865314"/>
    <w:lvl w:ilvl="0" w:tplc="A784E1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7CD773E"/>
    <w:multiLevelType w:val="hybridMultilevel"/>
    <w:tmpl w:val="810AE158"/>
    <w:lvl w:ilvl="0" w:tplc="7660D8B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1B3577"/>
    <w:multiLevelType w:val="hybridMultilevel"/>
    <w:tmpl w:val="07886D74"/>
    <w:lvl w:ilvl="0" w:tplc="75ACD2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7401ED"/>
    <w:multiLevelType w:val="hybridMultilevel"/>
    <w:tmpl w:val="D57A4BDA"/>
    <w:lvl w:ilvl="0" w:tplc="6FD81FE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474C3C4" w:tentative="1">
      <w:start w:val="1"/>
      <w:numFmt w:val="bullet"/>
      <w:lvlText w:val=""/>
      <w:lvlJc w:val="left"/>
      <w:pPr>
        <w:ind w:left="840" w:hanging="420"/>
      </w:pPr>
    </w:lvl>
    <w:lvl w:ilvl="2" w:tplc="82F21106" w:tentative="1">
      <w:start w:val="1"/>
      <w:numFmt w:val="bullet"/>
      <w:lvlText w:val=""/>
      <w:lvlJc w:val="left"/>
      <w:pPr>
        <w:ind w:left="1260" w:hanging="420"/>
      </w:pPr>
    </w:lvl>
    <w:lvl w:ilvl="3" w:tplc="E838509E" w:tentative="1">
      <w:start w:val="1"/>
      <w:numFmt w:val="bullet"/>
      <w:lvlText w:val=""/>
      <w:lvlJc w:val="left"/>
      <w:pPr>
        <w:ind w:left="1680" w:hanging="420"/>
      </w:pPr>
    </w:lvl>
    <w:lvl w:ilvl="4" w:tplc="E8C09008" w:tentative="1">
      <w:start w:val="1"/>
      <w:numFmt w:val="bullet"/>
      <w:lvlText w:val=""/>
      <w:lvlJc w:val="left"/>
      <w:pPr>
        <w:ind w:left="2100" w:hanging="420"/>
      </w:pPr>
    </w:lvl>
    <w:lvl w:ilvl="5" w:tplc="82ECF94C" w:tentative="1">
      <w:start w:val="1"/>
      <w:numFmt w:val="bullet"/>
      <w:lvlText w:val=""/>
      <w:lvlJc w:val="left"/>
      <w:pPr>
        <w:ind w:left="2520" w:hanging="420"/>
      </w:pPr>
    </w:lvl>
    <w:lvl w:ilvl="6" w:tplc="96B65C1E" w:tentative="1">
      <w:start w:val="1"/>
      <w:numFmt w:val="bullet"/>
      <w:lvlText w:val=""/>
      <w:lvlJc w:val="left"/>
      <w:pPr>
        <w:ind w:left="2940" w:hanging="420"/>
      </w:pPr>
    </w:lvl>
    <w:lvl w:ilvl="7" w:tplc="EFB45222" w:tentative="1">
      <w:start w:val="1"/>
      <w:numFmt w:val="bullet"/>
      <w:lvlText w:val=""/>
      <w:lvlJc w:val="left"/>
      <w:pPr>
        <w:ind w:left="3360" w:hanging="420"/>
      </w:pPr>
    </w:lvl>
    <w:lvl w:ilvl="8" w:tplc="D66A1DBE" w:tentative="1">
      <w:start w:val="1"/>
      <w:numFmt w:val="bullet"/>
      <w:lvlText w:val=""/>
      <w:lvlJc w:val="left"/>
      <w:pPr>
        <w:ind w:left="3780" w:hanging="420"/>
      </w:pPr>
    </w:lvl>
  </w:abstractNum>
  <w:abstractNum w:abstractNumId="36" w15:restartNumberingAfterBreak="0">
    <w:nsid w:val="75BD3450"/>
    <w:multiLevelType w:val="hybridMultilevel"/>
    <w:tmpl w:val="F606F622"/>
    <w:lvl w:ilvl="0" w:tplc="BFF23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D591776"/>
    <w:multiLevelType w:val="hybridMultilevel"/>
    <w:tmpl w:val="7F0A00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F220C6F"/>
    <w:multiLevelType w:val="hybridMultilevel"/>
    <w:tmpl w:val="D66C80F0"/>
    <w:lvl w:ilvl="0" w:tplc="0220E6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31"/>
  </w:num>
  <w:num w:numId="3">
    <w:abstractNumId w:val="27"/>
  </w:num>
  <w:num w:numId="4">
    <w:abstractNumId w:val="8"/>
  </w:num>
  <w:num w:numId="5">
    <w:abstractNumId w:val="24"/>
  </w:num>
  <w:num w:numId="6">
    <w:abstractNumId w:val="30"/>
  </w:num>
  <w:num w:numId="7">
    <w:abstractNumId w:val="0"/>
  </w:num>
  <w:num w:numId="8">
    <w:abstractNumId w:val="35"/>
  </w:num>
  <w:num w:numId="9">
    <w:abstractNumId w:val="11"/>
  </w:num>
  <w:num w:numId="10">
    <w:abstractNumId w:val="12"/>
  </w:num>
  <w:num w:numId="11">
    <w:abstractNumId w:val="34"/>
  </w:num>
  <w:num w:numId="12">
    <w:abstractNumId w:val="21"/>
  </w:num>
  <w:num w:numId="13">
    <w:abstractNumId w:val="1"/>
  </w:num>
  <w:num w:numId="14">
    <w:abstractNumId w:val="15"/>
  </w:num>
  <w:num w:numId="15">
    <w:abstractNumId w:val="19"/>
  </w:num>
  <w:num w:numId="16">
    <w:abstractNumId w:val="17"/>
  </w:num>
  <w:num w:numId="17">
    <w:abstractNumId w:val="6"/>
  </w:num>
  <w:num w:numId="18">
    <w:abstractNumId w:val="37"/>
  </w:num>
  <w:num w:numId="19">
    <w:abstractNumId w:val="20"/>
  </w:num>
  <w:num w:numId="20">
    <w:abstractNumId w:val="9"/>
  </w:num>
  <w:num w:numId="21">
    <w:abstractNumId w:val="33"/>
  </w:num>
  <w:num w:numId="22">
    <w:abstractNumId w:val="32"/>
  </w:num>
  <w:num w:numId="23">
    <w:abstractNumId w:val="10"/>
  </w:num>
  <w:num w:numId="24">
    <w:abstractNumId w:val="2"/>
  </w:num>
  <w:num w:numId="25">
    <w:abstractNumId w:val="26"/>
  </w:num>
  <w:num w:numId="26">
    <w:abstractNumId w:val="18"/>
  </w:num>
  <w:num w:numId="27">
    <w:abstractNumId w:val="23"/>
  </w:num>
  <w:num w:numId="28">
    <w:abstractNumId w:val="13"/>
  </w:num>
  <w:num w:numId="29">
    <w:abstractNumId w:val="5"/>
  </w:num>
  <w:num w:numId="30">
    <w:abstractNumId w:val="38"/>
  </w:num>
  <w:num w:numId="31">
    <w:abstractNumId w:val="3"/>
  </w:num>
  <w:num w:numId="32">
    <w:abstractNumId w:val="14"/>
  </w:num>
  <w:num w:numId="33">
    <w:abstractNumId w:val="28"/>
  </w:num>
  <w:num w:numId="34">
    <w:abstractNumId w:val="22"/>
  </w:num>
  <w:num w:numId="35">
    <w:abstractNumId w:val="7"/>
  </w:num>
  <w:num w:numId="36">
    <w:abstractNumId w:val="29"/>
  </w:num>
  <w:num w:numId="37">
    <w:abstractNumId w:val="25"/>
  </w:num>
  <w:num w:numId="38">
    <w:abstractNumId w:val="16"/>
  </w:num>
  <w:num w:numId="39">
    <w:abstractNumId w:val="36"/>
  </w:num>
  <w:num w:numId="40">
    <w:abstractNumId w:val="31"/>
    <w:lvlOverride w:ilvl="0">
      <w:startOverride w:val="1"/>
    </w:lvlOverride>
  </w:num>
  <w:num w:numId="41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6B"/>
    <w:rsid w:val="00000FA1"/>
    <w:rsid w:val="00001705"/>
    <w:rsid w:val="000018F2"/>
    <w:rsid w:val="00002AA6"/>
    <w:rsid w:val="00002B9B"/>
    <w:rsid w:val="00003F3D"/>
    <w:rsid w:val="000043B0"/>
    <w:rsid w:val="0000469D"/>
    <w:rsid w:val="00005EC8"/>
    <w:rsid w:val="00006A90"/>
    <w:rsid w:val="00006F10"/>
    <w:rsid w:val="00007E78"/>
    <w:rsid w:val="00010895"/>
    <w:rsid w:val="00010FDB"/>
    <w:rsid w:val="00013DDC"/>
    <w:rsid w:val="00022470"/>
    <w:rsid w:val="00022C73"/>
    <w:rsid w:val="000234CF"/>
    <w:rsid w:val="000248F6"/>
    <w:rsid w:val="0002616D"/>
    <w:rsid w:val="00026AC8"/>
    <w:rsid w:val="00026B3D"/>
    <w:rsid w:val="00026F85"/>
    <w:rsid w:val="0002748A"/>
    <w:rsid w:val="00030459"/>
    <w:rsid w:val="000312B3"/>
    <w:rsid w:val="0003154F"/>
    <w:rsid w:val="0003193D"/>
    <w:rsid w:val="00031B20"/>
    <w:rsid w:val="00031E62"/>
    <w:rsid w:val="00031F71"/>
    <w:rsid w:val="00033BCC"/>
    <w:rsid w:val="00035656"/>
    <w:rsid w:val="0003569E"/>
    <w:rsid w:val="00035969"/>
    <w:rsid w:val="00036343"/>
    <w:rsid w:val="00036C6F"/>
    <w:rsid w:val="0003739F"/>
    <w:rsid w:val="00037ABE"/>
    <w:rsid w:val="000403BE"/>
    <w:rsid w:val="00041F25"/>
    <w:rsid w:val="00041F3C"/>
    <w:rsid w:val="000423EA"/>
    <w:rsid w:val="00042FDF"/>
    <w:rsid w:val="00043AFD"/>
    <w:rsid w:val="00044314"/>
    <w:rsid w:val="00045AE3"/>
    <w:rsid w:val="00045C24"/>
    <w:rsid w:val="00045CC2"/>
    <w:rsid w:val="000464D7"/>
    <w:rsid w:val="00046BE2"/>
    <w:rsid w:val="000471F3"/>
    <w:rsid w:val="00047CCE"/>
    <w:rsid w:val="00050EC4"/>
    <w:rsid w:val="0005197F"/>
    <w:rsid w:val="000519F7"/>
    <w:rsid w:val="00051BB6"/>
    <w:rsid w:val="00052A7C"/>
    <w:rsid w:val="0005499B"/>
    <w:rsid w:val="000549D9"/>
    <w:rsid w:val="000553D4"/>
    <w:rsid w:val="000564BC"/>
    <w:rsid w:val="00056650"/>
    <w:rsid w:val="00056769"/>
    <w:rsid w:val="00060099"/>
    <w:rsid w:val="00065C54"/>
    <w:rsid w:val="000661EF"/>
    <w:rsid w:val="0006795D"/>
    <w:rsid w:val="00067CBA"/>
    <w:rsid w:val="0007099A"/>
    <w:rsid w:val="00070A8B"/>
    <w:rsid w:val="000743F5"/>
    <w:rsid w:val="00075697"/>
    <w:rsid w:val="00076AF3"/>
    <w:rsid w:val="00077953"/>
    <w:rsid w:val="00077FF7"/>
    <w:rsid w:val="00080A09"/>
    <w:rsid w:val="00081BFB"/>
    <w:rsid w:val="00081CA8"/>
    <w:rsid w:val="000842EB"/>
    <w:rsid w:val="0008507E"/>
    <w:rsid w:val="0008531F"/>
    <w:rsid w:val="00086B4E"/>
    <w:rsid w:val="00087763"/>
    <w:rsid w:val="00090894"/>
    <w:rsid w:val="00091AB6"/>
    <w:rsid w:val="00092114"/>
    <w:rsid w:val="00094192"/>
    <w:rsid w:val="000955C7"/>
    <w:rsid w:val="000958D9"/>
    <w:rsid w:val="0009619D"/>
    <w:rsid w:val="00096BFF"/>
    <w:rsid w:val="000A0C4C"/>
    <w:rsid w:val="000A0E1F"/>
    <w:rsid w:val="000A11AA"/>
    <w:rsid w:val="000A2976"/>
    <w:rsid w:val="000A2A16"/>
    <w:rsid w:val="000A31F5"/>
    <w:rsid w:val="000A36A8"/>
    <w:rsid w:val="000A3A68"/>
    <w:rsid w:val="000A467A"/>
    <w:rsid w:val="000A585C"/>
    <w:rsid w:val="000A5E4C"/>
    <w:rsid w:val="000A6A77"/>
    <w:rsid w:val="000A73DD"/>
    <w:rsid w:val="000A765E"/>
    <w:rsid w:val="000A7669"/>
    <w:rsid w:val="000A7C5A"/>
    <w:rsid w:val="000A7CE5"/>
    <w:rsid w:val="000B1BD3"/>
    <w:rsid w:val="000B26AA"/>
    <w:rsid w:val="000B38E9"/>
    <w:rsid w:val="000B5C41"/>
    <w:rsid w:val="000B6ECC"/>
    <w:rsid w:val="000B745E"/>
    <w:rsid w:val="000B7C36"/>
    <w:rsid w:val="000C2217"/>
    <w:rsid w:val="000C3198"/>
    <w:rsid w:val="000C337C"/>
    <w:rsid w:val="000C43F6"/>
    <w:rsid w:val="000C4420"/>
    <w:rsid w:val="000C46D0"/>
    <w:rsid w:val="000C4D01"/>
    <w:rsid w:val="000C606B"/>
    <w:rsid w:val="000C6325"/>
    <w:rsid w:val="000C7CAB"/>
    <w:rsid w:val="000C7CAD"/>
    <w:rsid w:val="000D2219"/>
    <w:rsid w:val="000D3F56"/>
    <w:rsid w:val="000D49B4"/>
    <w:rsid w:val="000D63D7"/>
    <w:rsid w:val="000D65BB"/>
    <w:rsid w:val="000D67BE"/>
    <w:rsid w:val="000E066F"/>
    <w:rsid w:val="000E0EC2"/>
    <w:rsid w:val="000E1273"/>
    <w:rsid w:val="000E3EA0"/>
    <w:rsid w:val="000E6388"/>
    <w:rsid w:val="000E63C3"/>
    <w:rsid w:val="000E6509"/>
    <w:rsid w:val="000E69ED"/>
    <w:rsid w:val="000E73C9"/>
    <w:rsid w:val="000E7962"/>
    <w:rsid w:val="000E7D5E"/>
    <w:rsid w:val="000F0138"/>
    <w:rsid w:val="000F0416"/>
    <w:rsid w:val="000F0BE1"/>
    <w:rsid w:val="000F0F96"/>
    <w:rsid w:val="000F16CB"/>
    <w:rsid w:val="000F178F"/>
    <w:rsid w:val="000F23AC"/>
    <w:rsid w:val="000F2FBA"/>
    <w:rsid w:val="000F3F95"/>
    <w:rsid w:val="000F444A"/>
    <w:rsid w:val="000F4F34"/>
    <w:rsid w:val="000F6138"/>
    <w:rsid w:val="000F6EC0"/>
    <w:rsid w:val="000F786D"/>
    <w:rsid w:val="001007AE"/>
    <w:rsid w:val="00101A38"/>
    <w:rsid w:val="00102656"/>
    <w:rsid w:val="00103CDC"/>
    <w:rsid w:val="00106F79"/>
    <w:rsid w:val="00107095"/>
    <w:rsid w:val="00110642"/>
    <w:rsid w:val="001119F5"/>
    <w:rsid w:val="00111E91"/>
    <w:rsid w:val="00112353"/>
    <w:rsid w:val="001152A7"/>
    <w:rsid w:val="00117EEA"/>
    <w:rsid w:val="00120974"/>
    <w:rsid w:val="00120E60"/>
    <w:rsid w:val="00121967"/>
    <w:rsid w:val="001233EA"/>
    <w:rsid w:val="00123B8C"/>
    <w:rsid w:val="00124780"/>
    <w:rsid w:val="001248CE"/>
    <w:rsid w:val="00124CBC"/>
    <w:rsid w:val="00127C0D"/>
    <w:rsid w:val="00130593"/>
    <w:rsid w:val="001337F3"/>
    <w:rsid w:val="001340DF"/>
    <w:rsid w:val="0013450E"/>
    <w:rsid w:val="00134D1E"/>
    <w:rsid w:val="001363FF"/>
    <w:rsid w:val="00136694"/>
    <w:rsid w:val="00137644"/>
    <w:rsid w:val="00137948"/>
    <w:rsid w:val="00137DDF"/>
    <w:rsid w:val="00137EAA"/>
    <w:rsid w:val="0014045D"/>
    <w:rsid w:val="001425C2"/>
    <w:rsid w:val="00142FAD"/>
    <w:rsid w:val="00143B32"/>
    <w:rsid w:val="00143C55"/>
    <w:rsid w:val="00144150"/>
    <w:rsid w:val="00144E7B"/>
    <w:rsid w:val="00147C85"/>
    <w:rsid w:val="001507C6"/>
    <w:rsid w:val="00154BBA"/>
    <w:rsid w:val="00154F94"/>
    <w:rsid w:val="001555D1"/>
    <w:rsid w:val="001559A5"/>
    <w:rsid w:val="00155F58"/>
    <w:rsid w:val="00156697"/>
    <w:rsid w:val="00156DAF"/>
    <w:rsid w:val="00157CE8"/>
    <w:rsid w:val="0016099C"/>
    <w:rsid w:val="00161C57"/>
    <w:rsid w:val="001629CB"/>
    <w:rsid w:val="00162DC0"/>
    <w:rsid w:val="0016353B"/>
    <w:rsid w:val="001639F7"/>
    <w:rsid w:val="00164936"/>
    <w:rsid w:val="00167887"/>
    <w:rsid w:val="0017049A"/>
    <w:rsid w:val="00171134"/>
    <w:rsid w:val="00171928"/>
    <w:rsid w:val="00171D70"/>
    <w:rsid w:val="00173248"/>
    <w:rsid w:val="00173F01"/>
    <w:rsid w:val="00174458"/>
    <w:rsid w:val="001752BB"/>
    <w:rsid w:val="001765D8"/>
    <w:rsid w:val="00176E2E"/>
    <w:rsid w:val="001775C5"/>
    <w:rsid w:val="00177989"/>
    <w:rsid w:val="00177DBF"/>
    <w:rsid w:val="001820B2"/>
    <w:rsid w:val="001822D6"/>
    <w:rsid w:val="001822D7"/>
    <w:rsid w:val="00182745"/>
    <w:rsid w:val="00183CF1"/>
    <w:rsid w:val="00186299"/>
    <w:rsid w:val="0018663A"/>
    <w:rsid w:val="00187D68"/>
    <w:rsid w:val="00187DC3"/>
    <w:rsid w:val="00191027"/>
    <w:rsid w:val="00191E63"/>
    <w:rsid w:val="00191EDB"/>
    <w:rsid w:val="00192AAB"/>
    <w:rsid w:val="00193191"/>
    <w:rsid w:val="001953DA"/>
    <w:rsid w:val="00195B3B"/>
    <w:rsid w:val="00195F97"/>
    <w:rsid w:val="001A000A"/>
    <w:rsid w:val="001A0B3D"/>
    <w:rsid w:val="001A2C53"/>
    <w:rsid w:val="001A4074"/>
    <w:rsid w:val="001A43E7"/>
    <w:rsid w:val="001A4816"/>
    <w:rsid w:val="001A4AF5"/>
    <w:rsid w:val="001A4BBE"/>
    <w:rsid w:val="001A54E7"/>
    <w:rsid w:val="001A59DA"/>
    <w:rsid w:val="001A5DE4"/>
    <w:rsid w:val="001A7A33"/>
    <w:rsid w:val="001B0619"/>
    <w:rsid w:val="001B48B0"/>
    <w:rsid w:val="001B561F"/>
    <w:rsid w:val="001B6E36"/>
    <w:rsid w:val="001B7B55"/>
    <w:rsid w:val="001C0FD4"/>
    <w:rsid w:val="001C3818"/>
    <w:rsid w:val="001C4D4C"/>
    <w:rsid w:val="001C6218"/>
    <w:rsid w:val="001C70AA"/>
    <w:rsid w:val="001D053F"/>
    <w:rsid w:val="001D0FE0"/>
    <w:rsid w:val="001D10BF"/>
    <w:rsid w:val="001D1D2A"/>
    <w:rsid w:val="001D2DE2"/>
    <w:rsid w:val="001D384B"/>
    <w:rsid w:val="001D3FBF"/>
    <w:rsid w:val="001D46DD"/>
    <w:rsid w:val="001D5391"/>
    <w:rsid w:val="001D6174"/>
    <w:rsid w:val="001D6AB8"/>
    <w:rsid w:val="001D7BCC"/>
    <w:rsid w:val="001E2377"/>
    <w:rsid w:val="001E23C5"/>
    <w:rsid w:val="001E44F6"/>
    <w:rsid w:val="001E69AC"/>
    <w:rsid w:val="001E7C06"/>
    <w:rsid w:val="001F1874"/>
    <w:rsid w:val="001F2200"/>
    <w:rsid w:val="001F255B"/>
    <w:rsid w:val="001F33A9"/>
    <w:rsid w:val="001F3480"/>
    <w:rsid w:val="001F379F"/>
    <w:rsid w:val="001F4931"/>
    <w:rsid w:val="001F7E72"/>
    <w:rsid w:val="002002D2"/>
    <w:rsid w:val="002003C2"/>
    <w:rsid w:val="002008D8"/>
    <w:rsid w:val="00201126"/>
    <w:rsid w:val="002011E9"/>
    <w:rsid w:val="0020145A"/>
    <w:rsid w:val="0020198A"/>
    <w:rsid w:val="002024B0"/>
    <w:rsid w:val="002027EC"/>
    <w:rsid w:val="002033CA"/>
    <w:rsid w:val="002056FD"/>
    <w:rsid w:val="002061D9"/>
    <w:rsid w:val="00206E61"/>
    <w:rsid w:val="00206FAA"/>
    <w:rsid w:val="00207310"/>
    <w:rsid w:val="00207BAE"/>
    <w:rsid w:val="0021029B"/>
    <w:rsid w:val="002122A1"/>
    <w:rsid w:val="00212B1C"/>
    <w:rsid w:val="0021321C"/>
    <w:rsid w:val="002133CE"/>
    <w:rsid w:val="00213B87"/>
    <w:rsid w:val="00215085"/>
    <w:rsid w:val="002154F9"/>
    <w:rsid w:val="00215676"/>
    <w:rsid w:val="00216B00"/>
    <w:rsid w:val="0022016F"/>
    <w:rsid w:val="00221144"/>
    <w:rsid w:val="00223BFC"/>
    <w:rsid w:val="002263D7"/>
    <w:rsid w:val="00230B48"/>
    <w:rsid w:val="00231F4A"/>
    <w:rsid w:val="002339C1"/>
    <w:rsid w:val="00233BBB"/>
    <w:rsid w:val="00234A7B"/>
    <w:rsid w:val="00235125"/>
    <w:rsid w:val="0023739E"/>
    <w:rsid w:val="002373A0"/>
    <w:rsid w:val="002373DB"/>
    <w:rsid w:val="00241395"/>
    <w:rsid w:val="00241F20"/>
    <w:rsid w:val="00243A3D"/>
    <w:rsid w:val="00245903"/>
    <w:rsid w:val="00246BE6"/>
    <w:rsid w:val="00247301"/>
    <w:rsid w:val="0024730F"/>
    <w:rsid w:val="00247A50"/>
    <w:rsid w:val="00247F01"/>
    <w:rsid w:val="00251881"/>
    <w:rsid w:val="00251ACB"/>
    <w:rsid w:val="00251C38"/>
    <w:rsid w:val="0025316F"/>
    <w:rsid w:val="00255475"/>
    <w:rsid w:val="0025629F"/>
    <w:rsid w:val="00256B82"/>
    <w:rsid w:val="0026063F"/>
    <w:rsid w:val="0026173E"/>
    <w:rsid w:val="0026384D"/>
    <w:rsid w:val="002643CC"/>
    <w:rsid w:val="00264A99"/>
    <w:rsid w:val="00265379"/>
    <w:rsid w:val="00265EA5"/>
    <w:rsid w:val="002660EA"/>
    <w:rsid w:val="00267604"/>
    <w:rsid w:val="00270ED5"/>
    <w:rsid w:val="002713A2"/>
    <w:rsid w:val="002714EF"/>
    <w:rsid w:val="00271C3E"/>
    <w:rsid w:val="002730DD"/>
    <w:rsid w:val="00273F05"/>
    <w:rsid w:val="002755CC"/>
    <w:rsid w:val="00275985"/>
    <w:rsid w:val="00275BEE"/>
    <w:rsid w:val="00275F35"/>
    <w:rsid w:val="00276B13"/>
    <w:rsid w:val="00277879"/>
    <w:rsid w:val="0027798E"/>
    <w:rsid w:val="00280C93"/>
    <w:rsid w:val="00282267"/>
    <w:rsid w:val="00282B72"/>
    <w:rsid w:val="00283685"/>
    <w:rsid w:val="00284DEA"/>
    <w:rsid w:val="002859E9"/>
    <w:rsid w:val="002873F5"/>
    <w:rsid w:val="00287E66"/>
    <w:rsid w:val="00290B6C"/>
    <w:rsid w:val="00290FDB"/>
    <w:rsid w:val="0029222C"/>
    <w:rsid w:val="00292A7F"/>
    <w:rsid w:val="0029315B"/>
    <w:rsid w:val="002935E2"/>
    <w:rsid w:val="0029422D"/>
    <w:rsid w:val="00294713"/>
    <w:rsid w:val="00295756"/>
    <w:rsid w:val="0029697E"/>
    <w:rsid w:val="00296A8B"/>
    <w:rsid w:val="002A11C4"/>
    <w:rsid w:val="002A138C"/>
    <w:rsid w:val="002A3CD8"/>
    <w:rsid w:val="002A4456"/>
    <w:rsid w:val="002A4F6C"/>
    <w:rsid w:val="002A5A3E"/>
    <w:rsid w:val="002A66A3"/>
    <w:rsid w:val="002A67B1"/>
    <w:rsid w:val="002A6BDE"/>
    <w:rsid w:val="002A6E5E"/>
    <w:rsid w:val="002B0784"/>
    <w:rsid w:val="002B10B9"/>
    <w:rsid w:val="002B137B"/>
    <w:rsid w:val="002B181C"/>
    <w:rsid w:val="002B25FA"/>
    <w:rsid w:val="002B26C2"/>
    <w:rsid w:val="002B2C4C"/>
    <w:rsid w:val="002B6B5E"/>
    <w:rsid w:val="002B7220"/>
    <w:rsid w:val="002B78D0"/>
    <w:rsid w:val="002B7F92"/>
    <w:rsid w:val="002C0D57"/>
    <w:rsid w:val="002C277F"/>
    <w:rsid w:val="002C2AF1"/>
    <w:rsid w:val="002C4731"/>
    <w:rsid w:val="002C481D"/>
    <w:rsid w:val="002C609E"/>
    <w:rsid w:val="002C77F4"/>
    <w:rsid w:val="002D2139"/>
    <w:rsid w:val="002D3D01"/>
    <w:rsid w:val="002D3DA0"/>
    <w:rsid w:val="002E284D"/>
    <w:rsid w:val="002E2F26"/>
    <w:rsid w:val="002E60E7"/>
    <w:rsid w:val="002E7CC5"/>
    <w:rsid w:val="002F00AE"/>
    <w:rsid w:val="002F051D"/>
    <w:rsid w:val="002F06B0"/>
    <w:rsid w:val="002F0871"/>
    <w:rsid w:val="002F18F5"/>
    <w:rsid w:val="002F1C9E"/>
    <w:rsid w:val="002F1DD7"/>
    <w:rsid w:val="002F37D3"/>
    <w:rsid w:val="002F3DED"/>
    <w:rsid w:val="002F4EF0"/>
    <w:rsid w:val="002F5487"/>
    <w:rsid w:val="002F727F"/>
    <w:rsid w:val="002F7EEE"/>
    <w:rsid w:val="003000CE"/>
    <w:rsid w:val="00301055"/>
    <w:rsid w:val="0030207D"/>
    <w:rsid w:val="003022CC"/>
    <w:rsid w:val="00302833"/>
    <w:rsid w:val="003037B8"/>
    <w:rsid w:val="00304821"/>
    <w:rsid w:val="0030630B"/>
    <w:rsid w:val="0030799A"/>
    <w:rsid w:val="00311063"/>
    <w:rsid w:val="003116D5"/>
    <w:rsid w:val="00311AFA"/>
    <w:rsid w:val="00311DB0"/>
    <w:rsid w:val="00312D03"/>
    <w:rsid w:val="00313BBD"/>
    <w:rsid w:val="00314AA6"/>
    <w:rsid w:val="0031533D"/>
    <w:rsid w:val="00315633"/>
    <w:rsid w:val="0031582B"/>
    <w:rsid w:val="0031643D"/>
    <w:rsid w:val="003169ED"/>
    <w:rsid w:val="00317A0C"/>
    <w:rsid w:val="00317DF6"/>
    <w:rsid w:val="00320340"/>
    <w:rsid w:val="00320FC0"/>
    <w:rsid w:val="00321DEB"/>
    <w:rsid w:val="00321ED9"/>
    <w:rsid w:val="0032235F"/>
    <w:rsid w:val="003229A1"/>
    <w:rsid w:val="00322D4E"/>
    <w:rsid w:val="00323248"/>
    <w:rsid w:val="003232B7"/>
    <w:rsid w:val="003235D2"/>
    <w:rsid w:val="00323EB2"/>
    <w:rsid w:val="00324926"/>
    <w:rsid w:val="003255CF"/>
    <w:rsid w:val="003303D1"/>
    <w:rsid w:val="00332288"/>
    <w:rsid w:val="003322CF"/>
    <w:rsid w:val="0033297A"/>
    <w:rsid w:val="003334DC"/>
    <w:rsid w:val="00334852"/>
    <w:rsid w:val="00335525"/>
    <w:rsid w:val="003355AA"/>
    <w:rsid w:val="00335916"/>
    <w:rsid w:val="00337517"/>
    <w:rsid w:val="00340105"/>
    <w:rsid w:val="0034040A"/>
    <w:rsid w:val="00341DDB"/>
    <w:rsid w:val="00342350"/>
    <w:rsid w:val="003441D0"/>
    <w:rsid w:val="00344AAE"/>
    <w:rsid w:val="00345D4E"/>
    <w:rsid w:val="003466C1"/>
    <w:rsid w:val="00346A9D"/>
    <w:rsid w:val="00347C9D"/>
    <w:rsid w:val="00350122"/>
    <w:rsid w:val="00350291"/>
    <w:rsid w:val="00350D3F"/>
    <w:rsid w:val="003512F6"/>
    <w:rsid w:val="00351927"/>
    <w:rsid w:val="003527B4"/>
    <w:rsid w:val="00354B5E"/>
    <w:rsid w:val="00355832"/>
    <w:rsid w:val="0035607F"/>
    <w:rsid w:val="003574C0"/>
    <w:rsid w:val="00357D4E"/>
    <w:rsid w:val="00360D54"/>
    <w:rsid w:val="0036128E"/>
    <w:rsid w:val="0036312C"/>
    <w:rsid w:val="003645DA"/>
    <w:rsid w:val="00364909"/>
    <w:rsid w:val="00365620"/>
    <w:rsid w:val="00365F4C"/>
    <w:rsid w:val="00370B4C"/>
    <w:rsid w:val="00370C9E"/>
    <w:rsid w:val="00377896"/>
    <w:rsid w:val="00377F65"/>
    <w:rsid w:val="00380269"/>
    <w:rsid w:val="00380D34"/>
    <w:rsid w:val="0038128C"/>
    <w:rsid w:val="0038480A"/>
    <w:rsid w:val="00384851"/>
    <w:rsid w:val="00385890"/>
    <w:rsid w:val="00385ED5"/>
    <w:rsid w:val="00386744"/>
    <w:rsid w:val="0038748E"/>
    <w:rsid w:val="00387763"/>
    <w:rsid w:val="003878F0"/>
    <w:rsid w:val="00390A3D"/>
    <w:rsid w:val="00392F3A"/>
    <w:rsid w:val="0039751B"/>
    <w:rsid w:val="0039777E"/>
    <w:rsid w:val="003A0FDE"/>
    <w:rsid w:val="003A1485"/>
    <w:rsid w:val="003A228D"/>
    <w:rsid w:val="003A276C"/>
    <w:rsid w:val="003A41C5"/>
    <w:rsid w:val="003A4A4F"/>
    <w:rsid w:val="003A4D21"/>
    <w:rsid w:val="003A588D"/>
    <w:rsid w:val="003A5ACE"/>
    <w:rsid w:val="003A5EB0"/>
    <w:rsid w:val="003A5ED6"/>
    <w:rsid w:val="003A68F4"/>
    <w:rsid w:val="003A6A5C"/>
    <w:rsid w:val="003B0D04"/>
    <w:rsid w:val="003B1724"/>
    <w:rsid w:val="003B1794"/>
    <w:rsid w:val="003B4F1C"/>
    <w:rsid w:val="003B636F"/>
    <w:rsid w:val="003B73EA"/>
    <w:rsid w:val="003C018F"/>
    <w:rsid w:val="003C0764"/>
    <w:rsid w:val="003C1023"/>
    <w:rsid w:val="003C107B"/>
    <w:rsid w:val="003C186B"/>
    <w:rsid w:val="003C5533"/>
    <w:rsid w:val="003C58C8"/>
    <w:rsid w:val="003C6BF8"/>
    <w:rsid w:val="003D0D5E"/>
    <w:rsid w:val="003D14C4"/>
    <w:rsid w:val="003D1655"/>
    <w:rsid w:val="003D1B6E"/>
    <w:rsid w:val="003D2535"/>
    <w:rsid w:val="003D2C81"/>
    <w:rsid w:val="003D4A7B"/>
    <w:rsid w:val="003D4FB7"/>
    <w:rsid w:val="003D5AFB"/>
    <w:rsid w:val="003D5EB3"/>
    <w:rsid w:val="003D66B2"/>
    <w:rsid w:val="003D672B"/>
    <w:rsid w:val="003E248A"/>
    <w:rsid w:val="003E26A8"/>
    <w:rsid w:val="003E2ABC"/>
    <w:rsid w:val="003E3DFB"/>
    <w:rsid w:val="003E4C82"/>
    <w:rsid w:val="003E53A7"/>
    <w:rsid w:val="003E5463"/>
    <w:rsid w:val="003E5A5D"/>
    <w:rsid w:val="003E5C9E"/>
    <w:rsid w:val="003E5EEC"/>
    <w:rsid w:val="003E6B01"/>
    <w:rsid w:val="003E7EB4"/>
    <w:rsid w:val="003F08CC"/>
    <w:rsid w:val="003F1E55"/>
    <w:rsid w:val="003F3164"/>
    <w:rsid w:val="003F3835"/>
    <w:rsid w:val="003F3FB2"/>
    <w:rsid w:val="003F500B"/>
    <w:rsid w:val="003F565D"/>
    <w:rsid w:val="003F5676"/>
    <w:rsid w:val="003F5ED7"/>
    <w:rsid w:val="003F671A"/>
    <w:rsid w:val="003F7B22"/>
    <w:rsid w:val="00402168"/>
    <w:rsid w:val="00402FE9"/>
    <w:rsid w:val="0041187A"/>
    <w:rsid w:val="00413334"/>
    <w:rsid w:val="00413565"/>
    <w:rsid w:val="0041381D"/>
    <w:rsid w:val="004141C1"/>
    <w:rsid w:val="004152BD"/>
    <w:rsid w:val="004158AB"/>
    <w:rsid w:val="004168C0"/>
    <w:rsid w:val="0041694D"/>
    <w:rsid w:val="00416EF9"/>
    <w:rsid w:val="0041765D"/>
    <w:rsid w:val="00417B78"/>
    <w:rsid w:val="00417C25"/>
    <w:rsid w:val="00420FD4"/>
    <w:rsid w:val="0042227B"/>
    <w:rsid w:val="0042256D"/>
    <w:rsid w:val="00422F3B"/>
    <w:rsid w:val="00424CAC"/>
    <w:rsid w:val="0043025E"/>
    <w:rsid w:val="004306D0"/>
    <w:rsid w:val="004307EA"/>
    <w:rsid w:val="00431316"/>
    <w:rsid w:val="00431B8A"/>
    <w:rsid w:val="00433672"/>
    <w:rsid w:val="00433A4B"/>
    <w:rsid w:val="004352E6"/>
    <w:rsid w:val="00437B5B"/>
    <w:rsid w:val="004406B4"/>
    <w:rsid w:val="00440D6B"/>
    <w:rsid w:val="004410C6"/>
    <w:rsid w:val="0044187C"/>
    <w:rsid w:val="004419C8"/>
    <w:rsid w:val="004454B0"/>
    <w:rsid w:val="00445CE6"/>
    <w:rsid w:val="00445E34"/>
    <w:rsid w:val="00450361"/>
    <w:rsid w:val="004512A2"/>
    <w:rsid w:val="004516D8"/>
    <w:rsid w:val="0045260D"/>
    <w:rsid w:val="00452EFC"/>
    <w:rsid w:val="00453046"/>
    <w:rsid w:val="004557CC"/>
    <w:rsid w:val="00455D49"/>
    <w:rsid w:val="00460A29"/>
    <w:rsid w:val="00461A6D"/>
    <w:rsid w:val="00461A71"/>
    <w:rsid w:val="00461AF1"/>
    <w:rsid w:val="00462215"/>
    <w:rsid w:val="0046239B"/>
    <w:rsid w:val="004630F2"/>
    <w:rsid w:val="00464267"/>
    <w:rsid w:val="00464CF5"/>
    <w:rsid w:val="004651F6"/>
    <w:rsid w:val="0046635C"/>
    <w:rsid w:val="00466B3D"/>
    <w:rsid w:val="004672D8"/>
    <w:rsid w:val="00467F86"/>
    <w:rsid w:val="004709B8"/>
    <w:rsid w:val="00470D01"/>
    <w:rsid w:val="00472FC4"/>
    <w:rsid w:val="00473C6E"/>
    <w:rsid w:val="0047460F"/>
    <w:rsid w:val="00475CF3"/>
    <w:rsid w:val="00475D38"/>
    <w:rsid w:val="004762BD"/>
    <w:rsid w:val="004763F4"/>
    <w:rsid w:val="00476680"/>
    <w:rsid w:val="004769AD"/>
    <w:rsid w:val="00476FFC"/>
    <w:rsid w:val="00481135"/>
    <w:rsid w:val="0048117D"/>
    <w:rsid w:val="00482DD0"/>
    <w:rsid w:val="004833CA"/>
    <w:rsid w:val="00485DED"/>
    <w:rsid w:val="004865EB"/>
    <w:rsid w:val="00486639"/>
    <w:rsid w:val="0048683D"/>
    <w:rsid w:val="0048699E"/>
    <w:rsid w:val="00487547"/>
    <w:rsid w:val="00487AD5"/>
    <w:rsid w:val="00487B9B"/>
    <w:rsid w:val="00487BE8"/>
    <w:rsid w:val="00490BE4"/>
    <w:rsid w:val="00491AA6"/>
    <w:rsid w:val="004926AA"/>
    <w:rsid w:val="0049449C"/>
    <w:rsid w:val="004952CB"/>
    <w:rsid w:val="004957BB"/>
    <w:rsid w:val="0049668C"/>
    <w:rsid w:val="0049747C"/>
    <w:rsid w:val="004A0242"/>
    <w:rsid w:val="004A0873"/>
    <w:rsid w:val="004A0A62"/>
    <w:rsid w:val="004A1023"/>
    <w:rsid w:val="004A1398"/>
    <w:rsid w:val="004A1AC6"/>
    <w:rsid w:val="004A2F18"/>
    <w:rsid w:val="004A308B"/>
    <w:rsid w:val="004A538A"/>
    <w:rsid w:val="004A5517"/>
    <w:rsid w:val="004A65B4"/>
    <w:rsid w:val="004B029C"/>
    <w:rsid w:val="004B04CD"/>
    <w:rsid w:val="004B0E7C"/>
    <w:rsid w:val="004B27F0"/>
    <w:rsid w:val="004B3637"/>
    <w:rsid w:val="004B4FA9"/>
    <w:rsid w:val="004C026F"/>
    <w:rsid w:val="004C044F"/>
    <w:rsid w:val="004C1913"/>
    <w:rsid w:val="004C1BBD"/>
    <w:rsid w:val="004C40C3"/>
    <w:rsid w:val="004C4587"/>
    <w:rsid w:val="004C4E68"/>
    <w:rsid w:val="004C597C"/>
    <w:rsid w:val="004C5D47"/>
    <w:rsid w:val="004C61B5"/>
    <w:rsid w:val="004C6A96"/>
    <w:rsid w:val="004C6BC9"/>
    <w:rsid w:val="004C79FE"/>
    <w:rsid w:val="004C7D1A"/>
    <w:rsid w:val="004C7F75"/>
    <w:rsid w:val="004D012D"/>
    <w:rsid w:val="004D049E"/>
    <w:rsid w:val="004D12C2"/>
    <w:rsid w:val="004D2C97"/>
    <w:rsid w:val="004D3039"/>
    <w:rsid w:val="004D30A8"/>
    <w:rsid w:val="004D3F01"/>
    <w:rsid w:val="004D4792"/>
    <w:rsid w:val="004D49F6"/>
    <w:rsid w:val="004D6363"/>
    <w:rsid w:val="004D6831"/>
    <w:rsid w:val="004D72A1"/>
    <w:rsid w:val="004D7FE3"/>
    <w:rsid w:val="004E1E94"/>
    <w:rsid w:val="004E45AD"/>
    <w:rsid w:val="004E7B52"/>
    <w:rsid w:val="004F0A3E"/>
    <w:rsid w:val="004F0A9D"/>
    <w:rsid w:val="004F1C01"/>
    <w:rsid w:val="004F20ED"/>
    <w:rsid w:val="004F42B6"/>
    <w:rsid w:val="004F535E"/>
    <w:rsid w:val="004F6911"/>
    <w:rsid w:val="0050060B"/>
    <w:rsid w:val="00501D5E"/>
    <w:rsid w:val="005027C5"/>
    <w:rsid w:val="0050299B"/>
    <w:rsid w:val="00502C1C"/>
    <w:rsid w:val="00502EC1"/>
    <w:rsid w:val="005030AA"/>
    <w:rsid w:val="005035F5"/>
    <w:rsid w:val="00505B03"/>
    <w:rsid w:val="005109F3"/>
    <w:rsid w:val="00510AF8"/>
    <w:rsid w:val="005128C6"/>
    <w:rsid w:val="00513E1B"/>
    <w:rsid w:val="00515A8C"/>
    <w:rsid w:val="00515C65"/>
    <w:rsid w:val="00515D1C"/>
    <w:rsid w:val="00516D67"/>
    <w:rsid w:val="00516E46"/>
    <w:rsid w:val="0052145F"/>
    <w:rsid w:val="005216CC"/>
    <w:rsid w:val="00521D71"/>
    <w:rsid w:val="005236F2"/>
    <w:rsid w:val="00523CDF"/>
    <w:rsid w:val="00523D8D"/>
    <w:rsid w:val="005254C7"/>
    <w:rsid w:val="00525AD3"/>
    <w:rsid w:val="0052676B"/>
    <w:rsid w:val="00526C4A"/>
    <w:rsid w:val="0052713B"/>
    <w:rsid w:val="00527FA3"/>
    <w:rsid w:val="0053084D"/>
    <w:rsid w:val="00533236"/>
    <w:rsid w:val="00533651"/>
    <w:rsid w:val="00534FAF"/>
    <w:rsid w:val="0053502E"/>
    <w:rsid w:val="00536271"/>
    <w:rsid w:val="00536831"/>
    <w:rsid w:val="00536DB6"/>
    <w:rsid w:val="00537409"/>
    <w:rsid w:val="0054062E"/>
    <w:rsid w:val="00541E9A"/>
    <w:rsid w:val="00542913"/>
    <w:rsid w:val="0054530B"/>
    <w:rsid w:val="005465F8"/>
    <w:rsid w:val="00546AFE"/>
    <w:rsid w:val="00550357"/>
    <w:rsid w:val="00550676"/>
    <w:rsid w:val="00550D99"/>
    <w:rsid w:val="00551174"/>
    <w:rsid w:val="00552CF6"/>
    <w:rsid w:val="00552F36"/>
    <w:rsid w:val="005532C5"/>
    <w:rsid w:val="00554B8B"/>
    <w:rsid w:val="005557DF"/>
    <w:rsid w:val="005565B6"/>
    <w:rsid w:val="005566D1"/>
    <w:rsid w:val="00556FA3"/>
    <w:rsid w:val="005571C9"/>
    <w:rsid w:val="005575E9"/>
    <w:rsid w:val="0056042A"/>
    <w:rsid w:val="00560CEE"/>
    <w:rsid w:val="0056126C"/>
    <w:rsid w:val="00562A19"/>
    <w:rsid w:val="00562CD0"/>
    <w:rsid w:val="00563016"/>
    <w:rsid w:val="005639E8"/>
    <w:rsid w:val="00564044"/>
    <w:rsid w:val="005652DD"/>
    <w:rsid w:val="005665D4"/>
    <w:rsid w:val="005668FC"/>
    <w:rsid w:val="00570765"/>
    <w:rsid w:val="00572F55"/>
    <w:rsid w:val="00573E3B"/>
    <w:rsid w:val="00573EA7"/>
    <w:rsid w:val="00576796"/>
    <w:rsid w:val="00576F67"/>
    <w:rsid w:val="0057794E"/>
    <w:rsid w:val="00581C2B"/>
    <w:rsid w:val="00582432"/>
    <w:rsid w:val="00583CC0"/>
    <w:rsid w:val="00583E17"/>
    <w:rsid w:val="00585400"/>
    <w:rsid w:val="0058545F"/>
    <w:rsid w:val="00585A55"/>
    <w:rsid w:val="005867DE"/>
    <w:rsid w:val="00587004"/>
    <w:rsid w:val="00587469"/>
    <w:rsid w:val="00587598"/>
    <w:rsid w:val="00587695"/>
    <w:rsid w:val="00587FE2"/>
    <w:rsid w:val="00590BE8"/>
    <w:rsid w:val="00591560"/>
    <w:rsid w:val="00591869"/>
    <w:rsid w:val="00592811"/>
    <w:rsid w:val="005930F2"/>
    <w:rsid w:val="00594AF2"/>
    <w:rsid w:val="00596681"/>
    <w:rsid w:val="00596AB7"/>
    <w:rsid w:val="0059709E"/>
    <w:rsid w:val="005A024A"/>
    <w:rsid w:val="005A0E7F"/>
    <w:rsid w:val="005A1C24"/>
    <w:rsid w:val="005A39F9"/>
    <w:rsid w:val="005A5173"/>
    <w:rsid w:val="005A5608"/>
    <w:rsid w:val="005A5EE0"/>
    <w:rsid w:val="005A7340"/>
    <w:rsid w:val="005B2241"/>
    <w:rsid w:val="005B3311"/>
    <w:rsid w:val="005B4305"/>
    <w:rsid w:val="005B4952"/>
    <w:rsid w:val="005B4D18"/>
    <w:rsid w:val="005B53D6"/>
    <w:rsid w:val="005B5B92"/>
    <w:rsid w:val="005C1DC3"/>
    <w:rsid w:val="005C1E6D"/>
    <w:rsid w:val="005C3194"/>
    <w:rsid w:val="005C4B9D"/>
    <w:rsid w:val="005C517B"/>
    <w:rsid w:val="005C6096"/>
    <w:rsid w:val="005D243B"/>
    <w:rsid w:val="005D2684"/>
    <w:rsid w:val="005D3A3C"/>
    <w:rsid w:val="005D5924"/>
    <w:rsid w:val="005D6663"/>
    <w:rsid w:val="005D77B2"/>
    <w:rsid w:val="005E293D"/>
    <w:rsid w:val="005E3469"/>
    <w:rsid w:val="005F037A"/>
    <w:rsid w:val="005F2489"/>
    <w:rsid w:val="005F3318"/>
    <w:rsid w:val="005F4358"/>
    <w:rsid w:val="005F48B0"/>
    <w:rsid w:val="005F6213"/>
    <w:rsid w:val="005F7166"/>
    <w:rsid w:val="005F7A09"/>
    <w:rsid w:val="0060075F"/>
    <w:rsid w:val="00601686"/>
    <w:rsid w:val="00603394"/>
    <w:rsid w:val="00604500"/>
    <w:rsid w:val="006046BE"/>
    <w:rsid w:val="006047B9"/>
    <w:rsid w:val="006053E8"/>
    <w:rsid w:val="0060556A"/>
    <w:rsid w:val="00605979"/>
    <w:rsid w:val="00605A06"/>
    <w:rsid w:val="0060600E"/>
    <w:rsid w:val="00606140"/>
    <w:rsid w:val="00606496"/>
    <w:rsid w:val="00606AE6"/>
    <w:rsid w:val="00607136"/>
    <w:rsid w:val="0060769D"/>
    <w:rsid w:val="006077E4"/>
    <w:rsid w:val="00607847"/>
    <w:rsid w:val="00610434"/>
    <w:rsid w:val="00610690"/>
    <w:rsid w:val="00611B6D"/>
    <w:rsid w:val="006124D6"/>
    <w:rsid w:val="0061255B"/>
    <w:rsid w:val="00612DCA"/>
    <w:rsid w:val="006130C0"/>
    <w:rsid w:val="00613E2C"/>
    <w:rsid w:val="00613FE6"/>
    <w:rsid w:val="006150A9"/>
    <w:rsid w:val="00615855"/>
    <w:rsid w:val="00615B26"/>
    <w:rsid w:val="006161F3"/>
    <w:rsid w:val="006166AE"/>
    <w:rsid w:val="00616BB5"/>
    <w:rsid w:val="006170AD"/>
    <w:rsid w:val="00620663"/>
    <w:rsid w:val="00621E1B"/>
    <w:rsid w:val="006226C4"/>
    <w:rsid w:val="00623944"/>
    <w:rsid w:val="006243A7"/>
    <w:rsid w:val="006247F3"/>
    <w:rsid w:val="006251EC"/>
    <w:rsid w:val="00625525"/>
    <w:rsid w:val="00626883"/>
    <w:rsid w:val="00626917"/>
    <w:rsid w:val="0062691E"/>
    <w:rsid w:val="00627744"/>
    <w:rsid w:val="006302C5"/>
    <w:rsid w:val="0063051A"/>
    <w:rsid w:val="0063206D"/>
    <w:rsid w:val="0063209A"/>
    <w:rsid w:val="006354E1"/>
    <w:rsid w:val="006354F6"/>
    <w:rsid w:val="00635585"/>
    <w:rsid w:val="0063651A"/>
    <w:rsid w:val="006366D7"/>
    <w:rsid w:val="00637557"/>
    <w:rsid w:val="00640CC5"/>
    <w:rsid w:val="00641722"/>
    <w:rsid w:val="0064172D"/>
    <w:rsid w:val="0064268C"/>
    <w:rsid w:val="00642894"/>
    <w:rsid w:val="00644391"/>
    <w:rsid w:val="00645BCE"/>
    <w:rsid w:val="00645DF9"/>
    <w:rsid w:val="00646FF7"/>
    <w:rsid w:val="00652273"/>
    <w:rsid w:val="00653E17"/>
    <w:rsid w:val="00654127"/>
    <w:rsid w:val="00657B5C"/>
    <w:rsid w:val="00657E99"/>
    <w:rsid w:val="0066035D"/>
    <w:rsid w:val="006605E4"/>
    <w:rsid w:val="006621BB"/>
    <w:rsid w:val="00662CF4"/>
    <w:rsid w:val="00662D30"/>
    <w:rsid w:val="00663C5F"/>
    <w:rsid w:val="00664127"/>
    <w:rsid w:val="006649D3"/>
    <w:rsid w:val="00665CDF"/>
    <w:rsid w:val="00665FE3"/>
    <w:rsid w:val="006660E6"/>
    <w:rsid w:val="00666F59"/>
    <w:rsid w:val="0066786D"/>
    <w:rsid w:val="006701A0"/>
    <w:rsid w:val="00670598"/>
    <w:rsid w:val="006714BB"/>
    <w:rsid w:val="00671555"/>
    <w:rsid w:val="006718D5"/>
    <w:rsid w:val="00671B8F"/>
    <w:rsid w:val="00672021"/>
    <w:rsid w:val="0067230B"/>
    <w:rsid w:val="00673B75"/>
    <w:rsid w:val="00674722"/>
    <w:rsid w:val="0068268C"/>
    <w:rsid w:val="00682DE8"/>
    <w:rsid w:val="00683528"/>
    <w:rsid w:val="00683649"/>
    <w:rsid w:val="00685B73"/>
    <w:rsid w:val="00685D7B"/>
    <w:rsid w:val="00685DFF"/>
    <w:rsid w:val="006860D1"/>
    <w:rsid w:val="00686679"/>
    <w:rsid w:val="00686B4C"/>
    <w:rsid w:val="0069002C"/>
    <w:rsid w:val="0069253F"/>
    <w:rsid w:val="00692FE8"/>
    <w:rsid w:val="00696432"/>
    <w:rsid w:val="00696B9F"/>
    <w:rsid w:val="00697509"/>
    <w:rsid w:val="00697B56"/>
    <w:rsid w:val="006A0F51"/>
    <w:rsid w:val="006A4016"/>
    <w:rsid w:val="006A6EE0"/>
    <w:rsid w:val="006A7686"/>
    <w:rsid w:val="006A76B8"/>
    <w:rsid w:val="006B03A8"/>
    <w:rsid w:val="006B043E"/>
    <w:rsid w:val="006B0A12"/>
    <w:rsid w:val="006B0D2F"/>
    <w:rsid w:val="006B0D55"/>
    <w:rsid w:val="006B2A2B"/>
    <w:rsid w:val="006B2A37"/>
    <w:rsid w:val="006B348A"/>
    <w:rsid w:val="006B4602"/>
    <w:rsid w:val="006B493C"/>
    <w:rsid w:val="006B534E"/>
    <w:rsid w:val="006B5566"/>
    <w:rsid w:val="006B728E"/>
    <w:rsid w:val="006C0326"/>
    <w:rsid w:val="006C0FA8"/>
    <w:rsid w:val="006C13F2"/>
    <w:rsid w:val="006C44CF"/>
    <w:rsid w:val="006C5D6C"/>
    <w:rsid w:val="006C7BB9"/>
    <w:rsid w:val="006C7F13"/>
    <w:rsid w:val="006D002B"/>
    <w:rsid w:val="006D08AA"/>
    <w:rsid w:val="006D0A0A"/>
    <w:rsid w:val="006D13DE"/>
    <w:rsid w:val="006D1F2E"/>
    <w:rsid w:val="006D273C"/>
    <w:rsid w:val="006D2838"/>
    <w:rsid w:val="006D3B6D"/>
    <w:rsid w:val="006D4843"/>
    <w:rsid w:val="006D4C7B"/>
    <w:rsid w:val="006D523C"/>
    <w:rsid w:val="006D58CB"/>
    <w:rsid w:val="006D5981"/>
    <w:rsid w:val="006D5B9C"/>
    <w:rsid w:val="006D604D"/>
    <w:rsid w:val="006D66C2"/>
    <w:rsid w:val="006D7209"/>
    <w:rsid w:val="006E1672"/>
    <w:rsid w:val="006E4934"/>
    <w:rsid w:val="006E501D"/>
    <w:rsid w:val="006E552A"/>
    <w:rsid w:val="006E571B"/>
    <w:rsid w:val="006F0E90"/>
    <w:rsid w:val="006F18C4"/>
    <w:rsid w:val="006F2661"/>
    <w:rsid w:val="006F300D"/>
    <w:rsid w:val="006F3A4F"/>
    <w:rsid w:val="006F3E77"/>
    <w:rsid w:val="006F461A"/>
    <w:rsid w:val="006F53C9"/>
    <w:rsid w:val="006F5465"/>
    <w:rsid w:val="006F5752"/>
    <w:rsid w:val="006F698E"/>
    <w:rsid w:val="006F6AC2"/>
    <w:rsid w:val="006F6E0C"/>
    <w:rsid w:val="007000EA"/>
    <w:rsid w:val="00700CE3"/>
    <w:rsid w:val="00701147"/>
    <w:rsid w:val="0070268D"/>
    <w:rsid w:val="0070391B"/>
    <w:rsid w:val="00706A1D"/>
    <w:rsid w:val="007076DB"/>
    <w:rsid w:val="00707FD1"/>
    <w:rsid w:val="0071085F"/>
    <w:rsid w:val="00711D71"/>
    <w:rsid w:val="00715415"/>
    <w:rsid w:val="00717216"/>
    <w:rsid w:val="0072090B"/>
    <w:rsid w:val="00720A0F"/>
    <w:rsid w:val="00720A48"/>
    <w:rsid w:val="00720E63"/>
    <w:rsid w:val="00721169"/>
    <w:rsid w:val="0072163F"/>
    <w:rsid w:val="00721874"/>
    <w:rsid w:val="00722623"/>
    <w:rsid w:val="00722ED9"/>
    <w:rsid w:val="00725699"/>
    <w:rsid w:val="00725885"/>
    <w:rsid w:val="007259D8"/>
    <w:rsid w:val="007260AB"/>
    <w:rsid w:val="00726760"/>
    <w:rsid w:val="00726CCD"/>
    <w:rsid w:val="0072710F"/>
    <w:rsid w:val="007275FC"/>
    <w:rsid w:val="007304A6"/>
    <w:rsid w:val="007304FD"/>
    <w:rsid w:val="00730A3D"/>
    <w:rsid w:val="00730B2B"/>
    <w:rsid w:val="00731712"/>
    <w:rsid w:val="007332DF"/>
    <w:rsid w:val="00733D83"/>
    <w:rsid w:val="00736DFF"/>
    <w:rsid w:val="00741A1A"/>
    <w:rsid w:val="00741BA5"/>
    <w:rsid w:val="00742EAA"/>
    <w:rsid w:val="00743AA9"/>
    <w:rsid w:val="0074405F"/>
    <w:rsid w:val="00745405"/>
    <w:rsid w:val="00745C17"/>
    <w:rsid w:val="007471C4"/>
    <w:rsid w:val="00750826"/>
    <w:rsid w:val="00750F9A"/>
    <w:rsid w:val="00752F96"/>
    <w:rsid w:val="007533DF"/>
    <w:rsid w:val="0075431C"/>
    <w:rsid w:val="00756901"/>
    <w:rsid w:val="00756C4F"/>
    <w:rsid w:val="00757548"/>
    <w:rsid w:val="00760B16"/>
    <w:rsid w:val="00760DF0"/>
    <w:rsid w:val="00760EDF"/>
    <w:rsid w:val="007619B7"/>
    <w:rsid w:val="00761A8E"/>
    <w:rsid w:val="00763BA5"/>
    <w:rsid w:val="00765050"/>
    <w:rsid w:val="007659CC"/>
    <w:rsid w:val="00765EAC"/>
    <w:rsid w:val="007705AF"/>
    <w:rsid w:val="0077093F"/>
    <w:rsid w:val="00771377"/>
    <w:rsid w:val="007714C8"/>
    <w:rsid w:val="00771532"/>
    <w:rsid w:val="0077190D"/>
    <w:rsid w:val="00773758"/>
    <w:rsid w:val="007738EC"/>
    <w:rsid w:val="00774191"/>
    <w:rsid w:val="007748FC"/>
    <w:rsid w:val="00777209"/>
    <w:rsid w:val="007805F3"/>
    <w:rsid w:val="00780EC8"/>
    <w:rsid w:val="00781582"/>
    <w:rsid w:val="0078172E"/>
    <w:rsid w:val="00782F00"/>
    <w:rsid w:val="00783038"/>
    <w:rsid w:val="00783644"/>
    <w:rsid w:val="00783927"/>
    <w:rsid w:val="00784479"/>
    <w:rsid w:val="00784819"/>
    <w:rsid w:val="007848A8"/>
    <w:rsid w:val="007859C9"/>
    <w:rsid w:val="007860B0"/>
    <w:rsid w:val="007867A1"/>
    <w:rsid w:val="007874B0"/>
    <w:rsid w:val="00787709"/>
    <w:rsid w:val="007910E0"/>
    <w:rsid w:val="0079161C"/>
    <w:rsid w:val="0079208D"/>
    <w:rsid w:val="007929F8"/>
    <w:rsid w:val="007939C2"/>
    <w:rsid w:val="00793C6F"/>
    <w:rsid w:val="00794BA8"/>
    <w:rsid w:val="00794FEC"/>
    <w:rsid w:val="00795887"/>
    <w:rsid w:val="00797291"/>
    <w:rsid w:val="00797877"/>
    <w:rsid w:val="007A0753"/>
    <w:rsid w:val="007A0B33"/>
    <w:rsid w:val="007A21D0"/>
    <w:rsid w:val="007A2411"/>
    <w:rsid w:val="007A363E"/>
    <w:rsid w:val="007A5A29"/>
    <w:rsid w:val="007A5C0B"/>
    <w:rsid w:val="007A64E1"/>
    <w:rsid w:val="007A6AB1"/>
    <w:rsid w:val="007A7BA5"/>
    <w:rsid w:val="007B18AA"/>
    <w:rsid w:val="007B322B"/>
    <w:rsid w:val="007B3C61"/>
    <w:rsid w:val="007B6BAD"/>
    <w:rsid w:val="007B7191"/>
    <w:rsid w:val="007B7773"/>
    <w:rsid w:val="007B7F77"/>
    <w:rsid w:val="007C0481"/>
    <w:rsid w:val="007C0F12"/>
    <w:rsid w:val="007C1096"/>
    <w:rsid w:val="007C14C1"/>
    <w:rsid w:val="007C208F"/>
    <w:rsid w:val="007C2584"/>
    <w:rsid w:val="007C3108"/>
    <w:rsid w:val="007C4034"/>
    <w:rsid w:val="007C5375"/>
    <w:rsid w:val="007C5890"/>
    <w:rsid w:val="007C74C6"/>
    <w:rsid w:val="007C7FEC"/>
    <w:rsid w:val="007D0AFE"/>
    <w:rsid w:val="007D2B8D"/>
    <w:rsid w:val="007D2C46"/>
    <w:rsid w:val="007D2DE6"/>
    <w:rsid w:val="007D3053"/>
    <w:rsid w:val="007D35E9"/>
    <w:rsid w:val="007D36C7"/>
    <w:rsid w:val="007D4CE6"/>
    <w:rsid w:val="007D537E"/>
    <w:rsid w:val="007D5ED1"/>
    <w:rsid w:val="007D6C20"/>
    <w:rsid w:val="007D6D1F"/>
    <w:rsid w:val="007D7402"/>
    <w:rsid w:val="007E16C1"/>
    <w:rsid w:val="007E173F"/>
    <w:rsid w:val="007E1A94"/>
    <w:rsid w:val="007E263D"/>
    <w:rsid w:val="007E281F"/>
    <w:rsid w:val="007E4346"/>
    <w:rsid w:val="007E4727"/>
    <w:rsid w:val="007E4CB1"/>
    <w:rsid w:val="007E70F9"/>
    <w:rsid w:val="007E76C6"/>
    <w:rsid w:val="007F2490"/>
    <w:rsid w:val="007F4238"/>
    <w:rsid w:val="007F5462"/>
    <w:rsid w:val="007F674B"/>
    <w:rsid w:val="007F75A5"/>
    <w:rsid w:val="007F7975"/>
    <w:rsid w:val="008000A1"/>
    <w:rsid w:val="008009E7"/>
    <w:rsid w:val="008023B9"/>
    <w:rsid w:val="0080262E"/>
    <w:rsid w:val="0080383B"/>
    <w:rsid w:val="00803917"/>
    <w:rsid w:val="00803E64"/>
    <w:rsid w:val="00803F1A"/>
    <w:rsid w:val="00805179"/>
    <w:rsid w:val="00805D8E"/>
    <w:rsid w:val="00805E47"/>
    <w:rsid w:val="00807704"/>
    <w:rsid w:val="00811468"/>
    <w:rsid w:val="00811C21"/>
    <w:rsid w:val="00812177"/>
    <w:rsid w:val="00813A62"/>
    <w:rsid w:val="00814BBB"/>
    <w:rsid w:val="00814DE3"/>
    <w:rsid w:val="0081565F"/>
    <w:rsid w:val="00815F5F"/>
    <w:rsid w:val="00820B00"/>
    <w:rsid w:val="00820E4B"/>
    <w:rsid w:val="0082258B"/>
    <w:rsid w:val="00822EAA"/>
    <w:rsid w:val="0082311D"/>
    <w:rsid w:val="008232ED"/>
    <w:rsid w:val="008274F8"/>
    <w:rsid w:val="008303BA"/>
    <w:rsid w:val="00832CCB"/>
    <w:rsid w:val="0083333C"/>
    <w:rsid w:val="00834993"/>
    <w:rsid w:val="00835FDC"/>
    <w:rsid w:val="008368B8"/>
    <w:rsid w:val="00836BAF"/>
    <w:rsid w:val="0083714E"/>
    <w:rsid w:val="00837A9D"/>
    <w:rsid w:val="00837DD0"/>
    <w:rsid w:val="00840589"/>
    <w:rsid w:val="00841071"/>
    <w:rsid w:val="00842C55"/>
    <w:rsid w:val="00843658"/>
    <w:rsid w:val="008439AB"/>
    <w:rsid w:val="00844072"/>
    <w:rsid w:val="00844450"/>
    <w:rsid w:val="00844DD5"/>
    <w:rsid w:val="00845357"/>
    <w:rsid w:val="0084580E"/>
    <w:rsid w:val="008466EE"/>
    <w:rsid w:val="0085020D"/>
    <w:rsid w:val="00851130"/>
    <w:rsid w:val="00851A70"/>
    <w:rsid w:val="00851EE7"/>
    <w:rsid w:val="00852601"/>
    <w:rsid w:val="00852A2B"/>
    <w:rsid w:val="00852A31"/>
    <w:rsid w:val="00853C01"/>
    <w:rsid w:val="00854FB8"/>
    <w:rsid w:val="00856344"/>
    <w:rsid w:val="008567C1"/>
    <w:rsid w:val="00857351"/>
    <w:rsid w:val="008573BD"/>
    <w:rsid w:val="0086281F"/>
    <w:rsid w:val="00863652"/>
    <w:rsid w:val="00863841"/>
    <w:rsid w:val="00863D44"/>
    <w:rsid w:val="00864048"/>
    <w:rsid w:val="0086449A"/>
    <w:rsid w:val="008656A2"/>
    <w:rsid w:val="0086638A"/>
    <w:rsid w:val="00866A69"/>
    <w:rsid w:val="00870AA3"/>
    <w:rsid w:val="00873249"/>
    <w:rsid w:val="00873315"/>
    <w:rsid w:val="0087399D"/>
    <w:rsid w:val="008758BC"/>
    <w:rsid w:val="00875D36"/>
    <w:rsid w:val="00876744"/>
    <w:rsid w:val="008808C5"/>
    <w:rsid w:val="00882036"/>
    <w:rsid w:val="00882F17"/>
    <w:rsid w:val="00885BC0"/>
    <w:rsid w:val="00885D23"/>
    <w:rsid w:val="008874C7"/>
    <w:rsid w:val="008902D7"/>
    <w:rsid w:val="008903B3"/>
    <w:rsid w:val="00890581"/>
    <w:rsid w:val="00891540"/>
    <w:rsid w:val="00892A87"/>
    <w:rsid w:val="00893EAE"/>
    <w:rsid w:val="0089478C"/>
    <w:rsid w:val="008956D1"/>
    <w:rsid w:val="00895D57"/>
    <w:rsid w:val="008963C5"/>
    <w:rsid w:val="00896DB7"/>
    <w:rsid w:val="0089724A"/>
    <w:rsid w:val="008975EC"/>
    <w:rsid w:val="00897796"/>
    <w:rsid w:val="00897974"/>
    <w:rsid w:val="008A0526"/>
    <w:rsid w:val="008A0E65"/>
    <w:rsid w:val="008A1641"/>
    <w:rsid w:val="008A17BA"/>
    <w:rsid w:val="008A1975"/>
    <w:rsid w:val="008A1C51"/>
    <w:rsid w:val="008A26C6"/>
    <w:rsid w:val="008A2760"/>
    <w:rsid w:val="008A293E"/>
    <w:rsid w:val="008A38B9"/>
    <w:rsid w:val="008A3B57"/>
    <w:rsid w:val="008A5E2E"/>
    <w:rsid w:val="008A739D"/>
    <w:rsid w:val="008A76A0"/>
    <w:rsid w:val="008B0D9A"/>
    <w:rsid w:val="008B1BC2"/>
    <w:rsid w:val="008B31ED"/>
    <w:rsid w:val="008B3D15"/>
    <w:rsid w:val="008B5644"/>
    <w:rsid w:val="008B645A"/>
    <w:rsid w:val="008B7CA5"/>
    <w:rsid w:val="008C1F25"/>
    <w:rsid w:val="008C3C76"/>
    <w:rsid w:val="008C3D75"/>
    <w:rsid w:val="008C4FB2"/>
    <w:rsid w:val="008C5079"/>
    <w:rsid w:val="008C5204"/>
    <w:rsid w:val="008C5E37"/>
    <w:rsid w:val="008C68CC"/>
    <w:rsid w:val="008C6910"/>
    <w:rsid w:val="008D0DF6"/>
    <w:rsid w:val="008D1631"/>
    <w:rsid w:val="008D3E42"/>
    <w:rsid w:val="008D44AA"/>
    <w:rsid w:val="008D4B29"/>
    <w:rsid w:val="008D58DC"/>
    <w:rsid w:val="008D6158"/>
    <w:rsid w:val="008D6987"/>
    <w:rsid w:val="008D6D60"/>
    <w:rsid w:val="008D79D4"/>
    <w:rsid w:val="008E1BE0"/>
    <w:rsid w:val="008E3C96"/>
    <w:rsid w:val="008E4083"/>
    <w:rsid w:val="008E4412"/>
    <w:rsid w:val="008E47F5"/>
    <w:rsid w:val="008E516C"/>
    <w:rsid w:val="008E5569"/>
    <w:rsid w:val="008E5AA9"/>
    <w:rsid w:val="008E6CCD"/>
    <w:rsid w:val="008E7793"/>
    <w:rsid w:val="008F1CCF"/>
    <w:rsid w:val="008F1CF3"/>
    <w:rsid w:val="008F28E0"/>
    <w:rsid w:val="008F3D46"/>
    <w:rsid w:val="008F4E78"/>
    <w:rsid w:val="008F5671"/>
    <w:rsid w:val="008F5A42"/>
    <w:rsid w:val="008F5EEC"/>
    <w:rsid w:val="008F7A6B"/>
    <w:rsid w:val="008F7C4C"/>
    <w:rsid w:val="00902259"/>
    <w:rsid w:val="009022E2"/>
    <w:rsid w:val="009025D8"/>
    <w:rsid w:val="00903214"/>
    <w:rsid w:val="009032B3"/>
    <w:rsid w:val="00903A9A"/>
    <w:rsid w:val="00903DC3"/>
    <w:rsid w:val="009041CF"/>
    <w:rsid w:val="009042B7"/>
    <w:rsid w:val="00906414"/>
    <w:rsid w:val="00913DAA"/>
    <w:rsid w:val="00914698"/>
    <w:rsid w:val="00914E92"/>
    <w:rsid w:val="0091782D"/>
    <w:rsid w:val="009178B2"/>
    <w:rsid w:val="00921892"/>
    <w:rsid w:val="00923790"/>
    <w:rsid w:val="00925733"/>
    <w:rsid w:val="009260BB"/>
    <w:rsid w:val="0092774F"/>
    <w:rsid w:val="009279E5"/>
    <w:rsid w:val="00927DB3"/>
    <w:rsid w:val="009303EB"/>
    <w:rsid w:val="00930961"/>
    <w:rsid w:val="00932724"/>
    <w:rsid w:val="00932F74"/>
    <w:rsid w:val="009336A8"/>
    <w:rsid w:val="00933E90"/>
    <w:rsid w:val="009350D5"/>
    <w:rsid w:val="00936A6C"/>
    <w:rsid w:val="009406DC"/>
    <w:rsid w:val="00940B63"/>
    <w:rsid w:val="00941315"/>
    <w:rsid w:val="00941F61"/>
    <w:rsid w:val="0094280E"/>
    <w:rsid w:val="00942D2E"/>
    <w:rsid w:val="009432A3"/>
    <w:rsid w:val="0094367E"/>
    <w:rsid w:val="00943E6D"/>
    <w:rsid w:val="009462ED"/>
    <w:rsid w:val="00951364"/>
    <w:rsid w:val="009519D1"/>
    <w:rsid w:val="00951D71"/>
    <w:rsid w:val="0095232F"/>
    <w:rsid w:val="00953744"/>
    <w:rsid w:val="00953972"/>
    <w:rsid w:val="00956868"/>
    <w:rsid w:val="009569F2"/>
    <w:rsid w:val="00956E08"/>
    <w:rsid w:val="00960247"/>
    <w:rsid w:val="009609F0"/>
    <w:rsid w:val="0096198E"/>
    <w:rsid w:val="009639C5"/>
    <w:rsid w:val="00963AA3"/>
    <w:rsid w:val="00963BBF"/>
    <w:rsid w:val="0096431F"/>
    <w:rsid w:val="00967B8A"/>
    <w:rsid w:val="00970A0B"/>
    <w:rsid w:val="0097149F"/>
    <w:rsid w:val="00972A44"/>
    <w:rsid w:val="00973880"/>
    <w:rsid w:val="009746A4"/>
    <w:rsid w:val="0097609A"/>
    <w:rsid w:val="009763E3"/>
    <w:rsid w:val="00977899"/>
    <w:rsid w:val="0098038B"/>
    <w:rsid w:val="00980662"/>
    <w:rsid w:val="00981EC7"/>
    <w:rsid w:val="00982282"/>
    <w:rsid w:val="009824D7"/>
    <w:rsid w:val="009833B8"/>
    <w:rsid w:val="00985018"/>
    <w:rsid w:val="00985772"/>
    <w:rsid w:val="00985A3C"/>
    <w:rsid w:val="009862B9"/>
    <w:rsid w:val="009902DB"/>
    <w:rsid w:val="009904D8"/>
    <w:rsid w:val="009907C6"/>
    <w:rsid w:val="0099281D"/>
    <w:rsid w:val="00992F99"/>
    <w:rsid w:val="0099369E"/>
    <w:rsid w:val="00993DC5"/>
    <w:rsid w:val="0099435E"/>
    <w:rsid w:val="00996F9B"/>
    <w:rsid w:val="009A1D86"/>
    <w:rsid w:val="009A27F4"/>
    <w:rsid w:val="009A3098"/>
    <w:rsid w:val="009A3175"/>
    <w:rsid w:val="009A4481"/>
    <w:rsid w:val="009A49CF"/>
    <w:rsid w:val="009A54BA"/>
    <w:rsid w:val="009A6D6D"/>
    <w:rsid w:val="009B0677"/>
    <w:rsid w:val="009B06B8"/>
    <w:rsid w:val="009B11BA"/>
    <w:rsid w:val="009B16CF"/>
    <w:rsid w:val="009B226E"/>
    <w:rsid w:val="009B22A8"/>
    <w:rsid w:val="009B25F8"/>
    <w:rsid w:val="009B37F6"/>
    <w:rsid w:val="009B3ACF"/>
    <w:rsid w:val="009B4BA8"/>
    <w:rsid w:val="009B5926"/>
    <w:rsid w:val="009B5F72"/>
    <w:rsid w:val="009C0262"/>
    <w:rsid w:val="009C0CF9"/>
    <w:rsid w:val="009C20DB"/>
    <w:rsid w:val="009C22C7"/>
    <w:rsid w:val="009C30E3"/>
    <w:rsid w:val="009C3475"/>
    <w:rsid w:val="009C43EA"/>
    <w:rsid w:val="009C5479"/>
    <w:rsid w:val="009C561F"/>
    <w:rsid w:val="009C6E1C"/>
    <w:rsid w:val="009C7FC7"/>
    <w:rsid w:val="009D4265"/>
    <w:rsid w:val="009D4F06"/>
    <w:rsid w:val="009D4FBF"/>
    <w:rsid w:val="009D5534"/>
    <w:rsid w:val="009D59C6"/>
    <w:rsid w:val="009D64F2"/>
    <w:rsid w:val="009D6BDD"/>
    <w:rsid w:val="009D6BE6"/>
    <w:rsid w:val="009D6F4A"/>
    <w:rsid w:val="009D7828"/>
    <w:rsid w:val="009D7B86"/>
    <w:rsid w:val="009E2398"/>
    <w:rsid w:val="009E454F"/>
    <w:rsid w:val="009E506F"/>
    <w:rsid w:val="009E649F"/>
    <w:rsid w:val="009E66A0"/>
    <w:rsid w:val="009E7110"/>
    <w:rsid w:val="009F0DB8"/>
    <w:rsid w:val="009F2970"/>
    <w:rsid w:val="009F2A59"/>
    <w:rsid w:val="009F2E9C"/>
    <w:rsid w:val="009F3F4A"/>
    <w:rsid w:val="009F4106"/>
    <w:rsid w:val="009F4C34"/>
    <w:rsid w:val="009F52AA"/>
    <w:rsid w:val="009F5821"/>
    <w:rsid w:val="009F5D84"/>
    <w:rsid w:val="009F60F3"/>
    <w:rsid w:val="009F7C9A"/>
    <w:rsid w:val="00A02D6E"/>
    <w:rsid w:val="00A0319A"/>
    <w:rsid w:val="00A03873"/>
    <w:rsid w:val="00A041A8"/>
    <w:rsid w:val="00A04BCC"/>
    <w:rsid w:val="00A05E1E"/>
    <w:rsid w:val="00A07DE6"/>
    <w:rsid w:val="00A105EE"/>
    <w:rsid w:val="00A1103A"/>
    <w:rsid w:val="00A11679"/>
    <w:rsid w:val="00A13829"/>
    <w:rsid w:val="00A1483F"/>
    <w:rsid w:val="00A15D25"/>
    <w:rsid w:val="00A162B5"/>
    <w:rsid w:val="00A16520"/>
    <w:rsid w:val="00A16E37"/>
    <w:rsid w:val="00A2106D"/>
    <w:rsid w:val="00A21A92"/>
    <w:rsid w:val="00A21B61"/>
    <w:rsid w:val="00A25D19"/>
    <w:rsid w:val="00A34388"/>
    <w:rsid w:val="00A34959"/>
    <w:rsid w:val="00A34CB1"/>
    <w:rsid w:val="00A35C79"/>
    <w:rsid w:val="00A3605D"/>
    <w:rsid w:val="00A361E1"/>
    <w:rsid w:val="00A414EC"/>
    <w:rsid w:val="00A45296"/>
    <w:rsid w:val="00A50AA6"/>
    <w:rsid w:val="00A51E6A"/>
    <w:rsid w:val="00A53BAE"/>
    <w:rsid w:val="00A546C0"/>
    <w:rsid w:val="00A54C5F"/>
    <w:rsid w:val="00A55552"/>
    <w:rsid w:val="00A5600D"/>
    <w:rsid w:val="00A567BA"/>
    <w:rsid w:val="00A57349"/>
    <w:rsid w:val="00A60109"/>
    <w:rsid w:val="00A605CB"/>
    <w:rsid w:val="00A621F7"/>
    <w:rsid w:val="00A62732"/>
    <w:rsid w:val="00A62C9D"/>
    <w:rsid w:val="00A6395A"/>
    <w:rsid w:val="00A63BB9"/>
    <w:rsid w:val="00A640A7"/>
    <w:rsid w:val="00A65F1E"/>
    <w:rsid w:val="00A662DC"/>
    <w:rsid w:val="00A701CF"/>
    <w:rsid w:val="00A709C3"/>
    <w:rsid w:val="00A7103F"/>
    <w:rsid w:val="00A71602"/>
    <w:rsid w:val="00A71E65"/>
    <w:rsid w:val="00A72598"/>
    <w:rsid w:val="00A73FC6"/>
    <w:rsid w:val="00A76A6C"/>
    <w:rsid w:val="00A76D24"/>
    <w:rsid w:val="00A80159"/>
    <w:rsid w:val="00A80639"/>
    <w:rsid w:val="00A80A58"/>
    <w:rsid w:val="00A8105D"/>
    <w:rsid w:val="00A81547"/>
    <w:rsid w:val="00A81B78"/>
    <w:rsid w:val="00A82E90"/>
    <w:rsid w:val="00A8345F"/>
    <w:rsid w:val="00A85520"/>
    <w:rsid w:val="00A86243"/>
    <w:rsid w:val="00A91CB9"/>
    <w:rsid w:val="00A92286"/>
    <w:rsid w:val="00A9327E"/>
    <w:rsid w:val="00A94015"/>
    <w:rsid w:val="00A941A6"/>
    <w:rsid w:val="00A94431"/>
    <w:rsid w:val="00A9585E"/>
    <w:rsid w:val="00A95AF3"/>
    <w:rsid w:val="00A96413"/>
    <w:rsid w:val="00A96425"/>
    <w:rsid w:val="00A971E4"/>
    <w:rsid w:val="00A97C9D"/>
    <w:rsid w:val="00AA2D05"/>
    <w:rsid w:val="00AA3DA1"/>
    <w:rsid w:val="00AA6C07"/>
    <w:rsid w:val="00AA75B4"/>
    <w:rsid w:val="00AB030F"/>
    <w:rsid w:val="00AB08AF"/>
    <w:rsid w:val="00AB094D"/>
    <w:rsid w:val="00AB0A0E"/>
    <w:rsid w:val="00AB2535"/>
    <w:rsid w:val="00AB2FE8"/>
    <w:rsid w:val="00AB5D6C"/>
    <w:rsid w:val="00AB621B"/>
    <w:rsid w:val="00AB6FA6"/>
    <w:rsid w:val="00AB73E9"/>
    <w:rsid w:val="00AC1C34"/>
    <w:rsid w:val="00AC2535"/>
    <w:rsid w:val="00AC3273"/>
    <w:rsid w:val="00AC34E3"/>
    <w:rsid w:val="00AC3E1C"/>
    <w:rsid w:val="00AC44EC"/>
    <w:rsid w:val="00AC46B1"/>
    <w:rsid w:val="00AC5A97"/>
    <w:rsid w:val="00AD0920"/>
    <w:rsid w:val="00AD1063"/>
    <w:rsid w:val="00AD25C7"/>
    <w:rsid w:val="00AD2F90"/>
    <w:rsid w:val="00AD329F"/>
    <w:rsid w:val="00AD5FCF"/>
    <w:rsid w:val="00AD67F8"/>
    <w:rsid w:val="00AD6A26"/>
    <w:rsid w:val="00AD7264"/>
    <w:rsid w:val="00AD74C4"/>
    <w:rsid w:val="00AD77EA"/>
    <w:rsid w:val="00AD7F62"/>
    <w:rsid w:val="00AE03D0"/>
    <w:rsid w:val="00AE0D90"/>
    <w:rsid w:val="00AE154B"/>
    <w:rsid w:val="00AE1AB8"/>
    <w:rsid w:val="00AE284B"/>
    <w:rsid w:val="00AE2ADA"/>
    <w:rsid w:val="00AE328D"/>
    <w:rsid w:val="00AE4791"/>
    <w:rsid w:val="00AE61F1"/>
    <w:rsid w:val="00AE72D3"/>
    <w:rsid w:val="00AE790B"/>
    <w:rsid w:val="00AF0773"/>
    <w:rsid w:val="00AF1542"/>
    <w:rsid w:val="00AF172A"/>
    <w:rsid w:val="00AF228D"/>
    <w:rsid w:val="00AF2733"/>
    <w:rsid w:val="00AF2E3F"/>
    <w:rsid w:val="00AF3698"/>
    <w:rsid w:val="00AF6076"/>
    <w:rsid w:val="00AF68A4"/>
    <w:rsid w:val="00AF6ECD"/>
    <w:rsid w:val="00AF73CE"/>
    <w:rsid w:val="00B00FB5"/>
    <w:rsid w:val="00B020FB"/>
    <w:rsid w:val="00B04B57"/>
    <w:rsid w:val="00B04FCF"/>
    <w:rsid w:val="00B05BB4"/>
    <w:rsid w:val="00B0661B"/>
    <w:rsid w:val="00B06C16"/>
    <w:rsid w:val="00B072D2"/>
    <w:rsid w:val="00B07525"/>
    <w:rsid w:val="00B1149D"/>
    <w:rsid w:val="00B1169A"/>
    <w:rsid w:val="00B11921"/>
    <w:rsid w:val="00B15AAB"/>
    <w:rsid w:val="00B17076"/>
    <w:rsid w:val="00B202CE"/>
    <w:rsid w:val="00B20C43"/>
    <w:rsid w:val="00B2140F"/>
    <w:rsid w:val="00B22759"/>
    <w:rsid w:val="00B23340"/>
    <w:rsid w:val="00B25270"/>
    <w:rsid w:val="00B26F3D"/>
    <w:rsid w:val="00B30406"/>
    <w:rsid w:val="00B32025"/>
    <w:rsid w:val="00B33C08"/>
    <w:rsid w:val="00B33E6C"/>
    <w:rsid w:val="00B33F4A"/>
    <w:rsid w:val="00B352AC"/>
    <w:rsid w:val="00B35398"/>
    <w:rsid w:val="00B35D73"/>
    <w:rsid w:val="00B3645A"/>
    <w:rsid w:val="00B40F47"/>
    <w:rsid w:val="00B40FF4"/>
    <w:rsid w:val="00B43B61"/>
    <w:rsid w:val="00B4507B"/>
    <w:rsid w:val="00B45A82"/>
    <w:rsid w:val="00B45CE4"/>
    <w:rsid w:val="00B4648B"/>
    <w:rsid w:val="00B4671E"/>
    <w:rsid w:val="00B51DA8"/>
    <w:rsid w:val="00B52118"/>
    <w:rsid w:val="00B52708"/>
    <w:rsid w:val="00B527ED"/>
    <w:rsid w:val="00B5365D"/>
    <w:rsid w:val="00B545B1"/>
    <w:rsid w:val="00B55779"/>
    <w:rsid w:val="00B55A3C"/>
    <w:rsid w:val="00B55B83"/>
    <w:rsid w:val="00B56374"/>
    <w:rsid w:val="00B56BAE"/>
    <w:rsid w:val="00B5712F"/>
    <w:rsid w:val="00B60042"/>
    <w:rsid w:val="00B62D23"/>
    <w:rsid w:val="00B6573A"/>
    <w:rsid w:val="00B65877"/>
    <w:rsid w:val="00B65ADE"/>
    <w:rsid w:val="00B66CD1"/>
    <w:rsid w:val="00B67297"/>
    <w:rsid w:val="00B70A83"/>
    <w:rsid w:val="00B70BC0"/>
    <w:rsid w:val="00B71F84"/>
    <w:rsid w:val="00B723F0"/>
    <w:rsid w:val="00B730D8"/>
    <w:rsid w:val="00B73249"/>
    <w:rsid w:val="00B73355"/>
    <w:rsid w:val="00B7443F"/>
    <w:rsid w:val="00B7671D"/>
    <w:rsid w:val="00B767CD"/>
    <w:rsid w:val="00B76A2D"/>
    <w:rsid w:val="00B7797F"/>
    <w:rsid w:val="00B77AC2"/>
    <w:rsid w:val="00B77E46"/>
    <w:rsid w:val="00B802C5"/>
    <w:rsid w:val="00B8057E"/>
    <w:rsid w:val="00B81513"/>
    <w:rsid w:val="00B82005"/>
    <w:rsid w:val="00B824B2"/>
    <w:rsid w:val="00B82BE8"/>
    <w:rsid w:val="00B8454F"/>
    <w:rsid w:val="00B84A4F"/>
    <w:rsid w:val="00B84AF9"/>
    <w:rsid w:val="00B84F9A"/>
    <w:rsid w:val="00B851FB"/>
    <w:rsid w:val="00B85AEC"/>
    <w:rsid w:val="00B877A5"/>
    <w:rsid w:val="00B87ECD"/>
    <w:rsid w:val="00B900A8"/>
    <w:rsid w:val="00B90840"/>
    <w:rsid w:val="00B90C6B"/>
    <w:rsid w:val="00B91B1A"/>
    <w:rsid w:val="00B92C2A"/>
    <w:rsid w:val="00B92D77"/>
    <w:rsid w:val="00B92EB8"/>
    <w:rsid w:val="00B930FD"/>
    <w:rsid w:val="00B93BD6"/>
    <w:rsid w:val="00B94CEE"/>
    <w:rsid w:val="00B959C5"/>
    <w:rsid w:val="00B968A1"/>
    <w:rsid w:val="00B96DA4"/>
    <w:rsid w:val="00BA084E"/>
    <w:rsid w:val="00BA18FA"/>
    <w:rsid w:val="00BA2FEF"/>
    <w:rsid w:val="00BA3DDF"/>
    <w:rsid w:val="00BA61AD"/>
    <w:rsid w:val="00BA7203"/>
    <w:rsid w:val="00BB018D"/>
    <w:rsid w:val="00BB0AF2"/>
    <w:rsid w:val="00BB0C9F"/>
    <w:rsid w:val="00BB131D"/>
    <w:rsid w:val="00BB1538"/>
    <w:rsid w:val="00BB1A92"/>
    <w:rsid w:val="00BB1EE4"/>
    <w:rsid w:val="00BB36D2"/>
    <w:rsid w:val="00BB46D8"/>
    <w:rsid w:val="00BB587B"/>
    <w:rsid w:val="00BB7D5B"/>
    <w:rsid w:val="00BC0866"/>
    <w:rsid w:val="00BC153C"/>
    <w:rsid w:val="00BC1EE8"/>
    <w:rsid w:val="00BC313B"/>
    <w:rsid w:val="00BC37B6"/>
    <w:rsid w:val="00BC4561"/>
    <w:rsid w:val="00BC4A51"/>
    <w:rsid w:val="00BC53C8"/>
    <w:rsid w:val="00BC59E0"/>
    <w:rsid w:val="00BC5A37"/>
    <w:rsid w:val="00BC6D34"/>
    <w:rsid w:val="00BD3148"/>
    <w:rsid w:val="00BD373B"/>
    <w:rsid w:val="00BD3DFF"/>
    <w:rsid w:val="00BD4D1A"/>
    <w:rsid w:val="00BD5F45"/>
    <w:rsid w:val="00BD6D5F"/>
    <w:rsid w:val="00BD755F"/>
    <w:rsid w:val="00BD774A"/>
    <w:rsid w:val="00BD796C"/>
    <w:rsid w:val="00BD7EDF"/>
    <w:rsid w:val="00BE0E53"/>
    <w:rsid w:val="00BE14E4"/>
    <w:rsid w:val="00BE1AC9"/>
    <w:rsid w:val="00BE1D78"/>
    <w:rsid w:val="00BE21AD"/>
    <w:rsid w:val="00BE271E"/>
    <w:rsid w:val="00BE38D0"/>
    <w:rsid w:val="00BE46C6"/>
    <w:rsid w:val="00BE4884"/>
    <w:rsid w:val="00BE554A"/>
    <w:rsid w:val="00BE5C44"/>
    <w:rsid w:val="00BE7A48"/>
    <w:rsid w:val="00BF04D8"/>
    <w:rsid w:val="00BF1A5F"/>
    <w:rsid w:val="00BF1D1C"/>
    <w:rsid w:val="00BF27A9"/>
    <w:rsid w:val="00BF2C00"/>
    <w:rsid w:val="00BF3410"/>
    <w:rsid w:val="00BF34C4"/>
    <w:rsid w:val="00BF38B2"/>
    <w:rsid w:val="00BF4827"/>
    <w:rsid w:val="00BF4965"/>
    <w:rsid w:val="00BF4A84"/>
    <w:rsid w:val="00BF4FAA"/>
    <w:rsid w:val="00BF5A9A"/>
    <w:rsid w:val="00BF5ACC"/>
    <w:rsid w:val="00BF712D"/>
    <w:rsid w:val="00C0054E"/>
    <w:rsid w:val="00C006F3"/>
    <w:rsid w:val="00C02B8E"/>
    <w:rsid w:val="00C0390D"/>
    <w:rsid w:val="00C03EB3"/>
    <w:rsid w:val="00C0444F"/>
    <w:rsid w:val="00C046F5"/>
    <w:rsid w:val="00C04AE7"/>
    <w:rsid w:val="00C05219"/>
    <w:rsid w:val="00C059B0"/>
    <w:rsid w:val="00C05FA9"/>
    <w:rsid w:val="00C0616A"/>
    <w:rsid w:val="00C06549"/>
    <w:rsid w:val="00C1063E"/>
    <w:rsid w:val="00C10B96"/>
    <w:rsid w:val="00C11C43"/>
    <w:rsid w:val="00C122A8"/>
    <w:rsid w:val="00C1425B"/>
    <w:rsid w:val="00C144EC"/>
    <w:rsid w:val="00C14D4B"/>
    <w:rsid w:val="00C15BD6"/>
    <w:rsid w:val="00C161D7"/>
    <w:rsid w:val="00C22593"/>
    <w:rsid w:val="00C2294E"/>
    <w:rsid w:val="00C22DC6"/>
    <w:rsid w:val="00C2321C"/>
    <w:rsid w:val="00C24510"/>
    <w:rsid w:val="00C24859"/>
    <w:rsid w:val="00C255A9"/>
    <w:rsid w:val="00C268EE"/>
    <w:rsid w:val="00C279FE"/>
    <w:rsid w:val="00C3035A"/>
    <w:rsid w:val="00C312E9"/>
    <w:rsid w:val="00C31474"/>
    <w:rsid w:val="00C34165"/>
    <w:rsid w:val="00C3463B"/>
    <w:rsid w:val="00C34C28"/>
    <w:rsid w:val="00C3526F"/>
    <w:rsid w:val="00C35E64"/>
    <w:rsid w:val="00C36044"/>
    <w:rsid w:val="00C36F1E"/>
    <w:rsid w:val="00C37E3D"/>
    <w:rsid w:val="00C401DD"/>
    <w:rsid w:val="00C40C40"/>
    <w:rsid w:val="00C41204"/>
    <w:rsid w:val="00C414C0"/>
    <w:rsid w:val="00C414F4"/>
    <w:rsid w:val="00C43ED1"/>
    <w:rsid w:val="00C43F5C"/>
    <w:rsid w:val="00C450C4"/>
    <w:rsid w:val="00C4529C"/>
    <w:rsid w:val="00C470E8"/>
    <w:rsid w:val="00C4728A"/>
    <w:rsid w:val="00C503A2"/>
    <w:rsid w:val="00C50F26"/>
    <w:rsid w:val="00C52429"/>
    <w:rsid w:val="00C52463"/>
    <w:rsid w:val="00C5286C"/>
    <w:rsid w:val="00C5379B"/>
    <w:rsid w:val="00C53A28"/>
    <w:rsid w:val="00C5487C"/>
    <w:rsid w:val="00C55BD7"/>
    <w:rsid w:val="00C5730B"/>
    <w:rsid w:val="00C57A5E"/>
    <w:rsid w:val="00C60271"/>
    <w:rsid w:val="00C607A7"/>
    <w:rsid w:val="00C61DBD"/>
    <w:rsid w:val="00C63D22"/>
    <w:rsid w:val="00C67903"/>
    <w:rsid w:val="00C67C4B"/>
    <w:rsid w:val="00C7033B"/>
    <w:rsid w:val="00C70544"/>
    <w:rsid w:val="00C72525"/>
    <w:rsid w:val="00C737E6"/>
    <w:rsid w:val="00C73A0B"/>
    <w:rsid w:val="00C74175"/>
    <w:rsid w:val="00C76E0B"/>
    <w:rsid w:val="00C80AC4"/>
    <w:rsid w:val="00C8108B"/>
    <w:rsid w:val="00C827BD"/>
    <w:rsid w:val="00C83F76"/>
    <w:rsid w:val="00C8450C"/>
    <w:rsid w:val="00C84F65"/>
    <w:rsid w:val="00C8512A"/>
    <w:rsid w:val="00C8655C"/>
    <w:rsid w:val="00C86AF1"/>
    <w:rsid w:val="00C86B62"/>
    <w:rsid w:val="00C9019F"/>
    <w:rsid w:val="00C9039C"/>
    <w:rsid w:val="00C90C1A"/>
    <w:rsid w:val="00C90C21"/>
    <w:rsid w:val="00C90EF1"/>
    <w:rsid w:val="00C912CE"/>
    <w:rsid w:val="00C91C03"/>
    <w:rsid w:val="00C930BC"/>
    <w:rsid w:val="00C9375D"/>
    <w:rsid w:val="00C937A7"/>
    <w:rsid w:val="00C93B39"/>
    <w:rsid w:val="00C93D85"/>
    <w:rsid w:val="00C9412C"/>
    <w:rsid w:val="00C954DC"/>
    <w:rsid w:val="00C959A9"/>
    <w:rsid w:val="00C95AFB"/>
    <w:rsid w:val="00C95C01"/>
    <w:rsid w:val="00C95C7B"/>
    <w:rsid w:val="00CA15B1"/>
    <w:rsid w:val="00CA1805"/>
    <w:rsid w:val="00CA2DE1"/>
    <w:rsid w:val="00CA42F6"/>
    <w:rsid w:val="00CA4E4B"/>
    <w:rsid w:val="00CA540D"/>
    <w:rsid w:val="00CA55AB"/>
    <w:rsid w:val="00CA5863"/>
    <w:rsid w:val="00CA6D2F"/>
    <w:rsid w:val="00CA7F4E"/>
    <w:rsid w:val="00CB158A"/>
    <w:rsid w:val="00CB1861"/>
    <w:rsid w:val="00CB1B3B"/>
    <w:rsid w:val="00CB232A"/>
    <w:rsid w:val="00CB2D48"/>
    <w:rsid w:val="00CB34E1"/>
    <w:rsid w:val="00CB429F"/>
    <w:rsid w:val="00CB4FE8"/>
    <w:rsid w:val="00CB58F8"/>
    <w:rsid w:val="00CB6343"/>
    <w:rsid w:val="00CB64B2"/>
    <w:rsid w:val="00CB7AF3"/>
    <w:rsid w:val="00CB7DC1"/>
    <w:rsid w:val="00CB7E3D"/>
    <w:rsid w:val="00CC184F"/>
    <w:rsid w:val="00CC22CB"/>
    <w:rsid w:val="00CC457A"/>
    <w:rsid w:val="00CC7D39"/>
    <w:rsid w:val="00CC7E9B"/>
    <w:rsid w:val="00CD1252"/>
    <w:rsid w:val="00CD28C0"/>
    <w:rsid w:val="00CD7C6F"/>
    <w:rsid w:val="00CE101E"/>
    <w:rsid w:val="00CE2ABE"/>
    <w:rsid w:val="00CE33F1"/>
    <w:rsid w:val="00CE379A"/>
    <w:rsid w:val="00CE5E60"/>
    <w:rsid w:val="00CE7168"/>
    <w:rsid w:val="00CF136B"/>
    <w:rsid w:val="00CF2A8A"/>
    <w:rsid w:val="00CF3932"/>
    <w:rsid w:val="00CF443D"/>
    <w:rsid w:val="00CF5D72"/>
    <w:rsid w:val="00CF5F58"/>
    <w:rsid w:val="00CF68FC"/>
    <w:rsid w:val="00CF6900"/>
    <w:rsid w:val="00CF736D"/>
    <w:rsid w:val="00CF7436"/>
    <w:rsid w:val="00CF7E7D"/>
    <w:rsid w:val="00CF7FCB"/>
    <w:rsid w:val="00D01A10"/>
    <w:rsid w:val="00D01E7E"/>
    <w:rsid w:val="00D04434"/>
    <w:rsid w:val="00D05AE7"/>
    <w:rsid w:val="00D0661E"/>
    <w:rsid w:val="00D071BF"/>
    <w:rsid w:val="00D11409"/>
    <w:rsid w:val="00D11DD6"/>
    <w:rsid w:val="00D1287F"/>
    <w:rsid w:val="00D12F08"/>
    <w:rsid w:val="00D14E02"/>
    <w:rsid w:val="00D15F2E"/>
    <w:rsid w:val="00D162A6"/>
    <w:rsid w:val="00D17C13"/>
    <w:rsid w:val="00D206C6"/>
    <w:rsid w:val="00D20772"/>
    <w:rsid w:val="00D2085A"/>
    <w:rsid w:val="00D20D4B"/>
    <w:rsid w:val="00D2327E"/>
    <w:rsid w:val="00D245DF"/>
    <w:rsid w:val="00D24C13"/>
    <w:rsid w:val="00D25E0F"/>
    <w:rsid w:val="00D26583"/>
    <w:rsid w:val="00D272CA"/>
    <w:rsid w:val="00D275EF"/>
    <w:rsid w:val="00D3320C"/>
    <w:rsid w:val="00D3327C"/>
    <w:rsid w:val="00D35D95"/>
    <w:rsid w:val="00D37311"/>
    <w:rsid w:val="00D42306"/>
    <w:rsid w:val="00D42894"/>
    <w:rsid w:val="00D43431"/>
    <w:rsid w:val="00D43B63"/>
    <w:rsid w:val="00D449FA"/>
    <w:rsid w:val="00D44F18"/>
    <w:rsid w:val="00D45CBF"/>
    <w:rsid w:val="00D462EF"/>
    <w:rsid w:val="00D50538"/>
    <w:rsid w:val="00D53F89"/>
    <w:rsid w:val="00D5488C"/>
    <w:rsid w:val="00D5754C"/>
    <w:rsid w:val="00D57BF0"/>
    <w:rsid w:val="00D60237"/>
    <w:rsid w:val="00D60E1B"/>
    <w:rsid w:val="00D60E38"/>
    <w:rsid w:val="00D60F2D"/>
    <w:rsid w:val="00D62099"/>
    <w:rsid w:val="00D6229C"/>
    <w:rsid w:val="00D62483"/>
    <w:rsid w:val="00D62662"/>
    <w:rsid w:val="00D628F5"/>
    <w:rsid w:val="00D62AA8"/>
    <w:rsid w:val="00D62C52"/>
    <w:rsid w:val="00D63106"/>
    <w:rsid w:val="00D6393E"/>
    <w:rsid w:val="00D65F15"/>
    <w:rsid w:val="00D66A73"/>
    <w:rsid w:val="00D70C2D"/>
    <w:rsid w:val="00D721B0"/>
    <w:rsid w:val="00D73BC6"/>
    <w:rsid w:val="00D74557"/>
    <w:rsid w:val="00D7541B"/>
    <w:rsid w:val="00D75796"/>
    <w:rsid w:val="00D76054"/>
    <w:rsid w:val="00D779EB"/>
    <w:rsid w:val="00D77D1E"/>
    <w:rsid w:val="00D80861"/>
    <w:rsid w:val="00D80FF7"/>
    <w:rsid w:val="00D81AA0"/>
    <w:rsid w:val="00D824BF"/>
    <w:rsid w:val="00D82C4C"/>
    <w:rsid w:val="00D82FE8"/>
    <w:rsid w:val="00D84824"/>
    <w:rsid w:val="00D85A41"/>
    <w:rsid w:val="00D85F20"/>
    <w:rsid w:val="00D8628C"/>
    <w:rsid w:val="00D86C05"/>
    <w:rsid w:val="00D86C41"/>
    <w:rsid w:val="00D877AF"/>
    <w:rsid w:val="00D878C5"/>
    <w:rsid w:val="00D90C40"/>
    <w:rsid w:val="00D9382E"/>
    <w:rsid w:val="00D94190"/>
    <w:rsid w:val="00D94348"/>
    <w:rsid w:val="00D9550E"/>
    <w:rsid w:val="00D95900"/>
    <w:rsid w:val="00DA044F"/>
    <w:rsid w:val="00DA1D7A"/>
    <w:rsid w:val="00DA23BE"/>
    <w:rsid w:val="00DA3362"/>
    <w:rsid w:val="00DA34B9"/>
    <w:rsid w:val="00DA4F0B"/>
    <w:rsid w:val="00DA56FC"/>
    <w:rsid w:val="00DA58BB"/>
    <w:rsid w:val="00DA5C08"/>
    <w:rsid w:val="00DA5E16"/>
    <w:rsid w:val="00DA6611"/>
    <w:rsid w:val="00DA6C88"/>
    <w:rsid w:val="00DA6E91"/>
    <w:rsid w:val="00DA7923"/>
    <w:rsid w:val="00DB0154"/>
    <w:rsid w:val="00DB2A41"/>
    <w:rsid w:val="00DB2D6F"/>
    <w:rsid w:val="00DB3311"/>
    <w:rsid w:val="00DB3385"/>
    <w:rsid w:val="00DB36DF"/>
    <w:rsid w:val="00DB3815"/>
    <w:rsid w:val="00DB3BFB"/>
    <w:rsid w:val="00DB4649"/>
    <w:rsid w:val="00DB4E27"/>
    <w:rsid w:val="00DB6A49"/>
    <w:rsid w:val="00DB7093"/>
    <w:rsid w:val="00DB7396"/>
    <w:rsid w:val="00DC1DD2"/>
    <w:rsid w:val="00DC45D3"/>
    <w:rsid w:val="00DC5D65"/>
    <w:rsid w:val="00DD1C2D"/>
    <w:rsid w:val="00DD431C"/>
    <w:rsid w:val="00DD5A51"/>
    <w:rsid w:val="00DD65B4"/>
    <w:rsid w:val="00DD7660"/>
    <w:rsid w:val="00DD7872"/>
    <w:rsid w:val="00DD7A52"/>
    <w:rsid w:val="00DD7F3B"/>
    <w:rsid w:val="00DE06C9"/>
    <w:rsid w:val="00DE3026"/>
    <w:rsid w:val="00DE33B9"/>
    <w:rsid w:val="00DE3D3E"/>
    <w:rsid w:val="00DE6A43"/>
    <w:rsid w:val="00DE6ED2"/>
    <w:rsid w:val="00DE7661"/>
    <w:rsid w:val="00DE76D9"/>
    <w:rsid w:val="00DE7991"/>
    <w:rsid w:val="00DE7AF1"/>
    <w:rsid w:val="00DE7D6A"/>
    <w:rsid w:val="00DF0EA2"/>
    <w:rsid w:val="00DF15FD"/>
    <w:rsid w:val="00DF1E6A"/>
    <w:rsid w:val="00DF2167"/>
    <w:rsid w:val="00DF2418"/>
    <w:rsid w:val="00DF2E90"/>
    <w:rsid w:val="00DF33B2"/>
    <w:rsid w:val="00DF36CE"/>
    <w:rsid w:val="00DF5BC8"/>
    <w:rsid w:val="00DF7076"/>
    <w:rsid w:val="00DF713E"/>
    <w:rsid w:val="00DF74E2"/>
    <w:rsid w:val="00E00BEE"/>
    <w:rsid w:val="00E02158"/>
    <w:rsid w:val="00E0241A"/>
    <w:rsid w:val="00E112C9"/>
    <w:rsid w:val="00E1183E"/>
    <w:rsid w:val="00E1409E"/>
    <w:rsid w:val="00E14B04"/>
    <w:rsid w:val="00E1636C"/>
    <w:rsid w:val="00E16F3E"/>
    <w:rsid w:val="00E20F46"/>
    <w:rsid w:val="00E21479"/>
    <w:rsid w:val="00E2185D"/>
    <w:rsid w:val="00E228D4"/>
    <w:rsid w:val="00E237EC"/>
    <w:rsid w:val="00E24454"/>
    <w:rsid w:val="00E2456A"/>
    <w:rsid w:val="00E24D62"/>
    <w:rsid w:val="00E25277"/>
    <w:rsid w:val="00E25593"/>
    <w:rsid w:val="00E260AD"/>
    <w:rsid w:val="00E269AC"/>
    <w:rsid w:val="00E30ED1"/>
    <w:rsid w:val="00E3162A"/>
    <w:rsid w:val="00E3165B"/>
    <w:rsid w:val="00E31A1C"/>
    <w:rsid w:val="00E325FA"/>
    <w:rsid w:val="00E342D0"/>
    <w:rsid w:val="00E3466F"/>
    <w:rsid w:val="00E37E79"/>
    <w:rsid w:val="00E407D5"/>
    <w:rsid w:val="00E40C33"/>
    <w:rsid w:val="00E40C6D"/>
    <w:rsid w:val="00E40F12"/>
    <w:rsid w:val="00E41B09"/>
    <w:rsid w:val="00E41E02"/>
    <w:rsid w:val="00E41EBA"/>
    <w:rsid w:val="00E420B7"/>
    <w:rsid w:val="00E4281B"/>
    <w:rsid w:val="00E43F68"/>
    <w:rsid w:val="00E44BB4"/>
    <w:rsid w:val="00E44FE0"/>
    <w:rsid w:val="00E4588B"/>
    <w:rsid w:val="00E4642D"/>
    <w:rsid w:val="00E51369"/>
    <w:rsid w:val="00E518E9"/>
    <w:rsid w:val="00E521EC"/>
    <w:rsid w:val="00E522C9"/>
    <w:rsid w:val="00E53C55"/>
    <w:rsid w:val="00E541BB"/>
    <w:rsid w:val="00E54B35"/>
    <w:rsid w:val="00E567ED"/>
    <w:rsid w:val="00E56B53"/>
    <w:rsid w:val="00E56FD4"/>
    <w:rsid w:val="00E6086D"/>
    <w:rsid w:val="00E60E6E"/>
    <w:rsid w:val="00E61D2D"/>
    <w:rsid w:val="00E62471"/>
    <w:rsid w:val="00E6318C"/>
    <w:rsid w:val="00E6320B"/>
    <w:rsid w:val="00E64029"/>
    <w:rsid w:val="00E6550B"/>
    <w:rsid w:val="00E656C7"/>
    <w:rsid w:val="00E673F3"/>
    <w:rsid w:val="00E67A98"/>
    <w:rsid w:val="00E705AC"/>
    <w:rsid w:val="00E710BA"/>
    <w:rsid w:val="00E712DD"/>
    <w:rsid w:val="00E720ED"/>
    <w:rsid w:val="00E727EC"/>
    <w:rsid w:val="00E72925"/>
    <w:rsid w:val="00E733FB"/>
    <w:rsid w:val="00E74016"/>
    <w:rsid w:val="00E74783"/>
    <w:rsid w:val="00E747C0"/>
    <w:rsid w:val="00E7516B"/>
    <w:rsid w:val="00E75FD8"/>
    <w:rsid w:val="00E76D39"/>
    <w:rsid w:val="00E76F38"/>
    <w:rsid w:val="00E809AE"/>
    <w:rsid w:val="00E81620"/>
    <w:rsid w:val="00E8168F"/>
    <w:rsid w:val="00E83C8A"/>
    <w:rsid w:val="00E842AA"/>
    <w:rsid w:val="00E84FA3"/>
    <w:rsid w:val="00E85292"/>
    <w:rsid w:val="00E85306"/>
    <w:rsid w:val="00E86484"/>
    <w:rsid w:val="00E86B15"/>
    <w:rsid w:val="00E90D01"/>
    <w:rsid w:val="00E90D8F"/>
    <w:rsid w:val="00E91A6C"/>
    <w:rsid w:val="00E928EB"/>
    <w:rsid w:val="00E9343E"/>
    <w:rsid w:val="00E9644A"/>
    <w:rsid w:val="00E96C57"/>
    <w:rsid w:val="00E97C27"/>
    <w:rsid w:val="00EA0798"/>
    <w:rsid w:val="00EA0A27"/>
    <w:rsid w:val="00EA0EEE"/>
    <w:rsid w:val="00EA14B5"/>
    <w:rsid w:val="00EA23CB"/>
    <w:rsid w:val="00EA31D8"/>
    <w:rsid w:val="00EA3D58"/>
    <w:rsid w:val="00EA44E5"/>
    <w:rsid w:val="00EA4EF3"/>
    <w:rsid w:val="00EA5946"/>
    <w:rsid w:val="00EA5992"/>
    <w:rsid w:val="00EA5EBE"/>
    <w:rsid w:val="00EA6118"/>
    <w:rsid w:val="00EA6333"/>
    <w:rsid w:val="00EA6937"/>
    <w:rsid w:val="00EA7FBE"/>
    <w:rsid w:val="00EB076E"/>
    <w:rsid w:val="00EB0A35"/>
    <w:rsid w:val="00EB3907"/>
    <w:rsid w:val="00EB5710"/>
    <w:rsid w:val="00EB6941"/>
    <w:rsid w:val="00EB6D7B"/>
    <w:rsid w:val="00EB7757"/>
    <w:rsid w:val="00EB791E"/>
    <w:rsid w:val="00EB798C"/>
    <w:rsid w:val="00EC06D9"/>
    <w:rsid w:val="00EC13A1"/>
    <w:rsid w:val="00EC18CB"/>
    <w:rsid w:val="00EC2826"/>
    <w:rsid w:val="00EC2CEC"/>
    <w:rsid w:val="00EC42B1"/>
    <w:rsid w:val="00EC4FC9"/>
    <w:rsid w:val="00EC64DA"/>
    <w:rsid w:val="00EC688C"/>
    <w:rsid w:val="00EC6BB1"/>
    <w:rsid w:val="00EC7242"/>
    <w:rsid w:val="00EC7964"/>
    <w:rsid w:val="00ED1715"/>
    <w:rsid w:val="00ED1A16"/>
    <w:rsid w:val="00ED1BE4"/>
    <w:rsid w:val="00ED3A3E"/>
    <w:rsid w:val="00ED4567"/>
    <w:rsid w:val="00ED4A5E"/>
    <w:rsid w:val="00ED4F38"/>
    <w:rsid w:val="00ED5A55"/>
    <w:rsid w:val="00ED7230"/>
    <w:rsid w:val="00ED726C"/>
    <w:rsid w:val="00ED7AFA"/>
    <w:rsid w:val="00EE0C58"/>
    <w:rsid w:val="00EE2173"/>
    <w:rsid w:val="00EE227B"/>
    <w:rsid w:val="00EE44C1"/>
    <w:rsid w:val="00EE50DE"/>
    <w:rsid w:val="00EE641C"/>
    <w:rsid w:val="00EE6A88"/>
    <w:rsid w:val="00EE74D6"/>
    <w:rsid w:val="00EE7B93"/>
    <w:rsid w:val="00EE7C0B"/>
    <w:rsid w:val="00EF032B"/>
    <w:rsid w:val="00EF0846"/>
    <w:rsid w:val="00EF0A8F"/>
    <w:rsid w:val="00EF19CE"/>
    <w:rsid w:val="00EF2094"/>
    <w:rsid w:val="00EF30FE"/>
    <w:rsid w:val="00EF3C1D"/>
    <w:rsid w:val="00EF4522"/>
    <w:rsid w:val="00EF46AA"/>
    <w:rsid w:val="00EF491F"/>
    <w:rsid w:val="00EF52D3"/>
    <w:rsid w:val="00EF6104"/>
    <w:rsid w:val="00EF62C3"/>
    <w:rsid w:val="00EF62F5"/>
    <w:rsid w:val="00EF6CE4"/>
    <w:rsid w:val="00EF7138"/>
    <w:rsid w:val="00F00125"/>
    <w:rsid w:val="00F00475"/>
    <w:rsid w:val="00F009C3"/>
    <w:rsid w:val="00F012A4"/>
    <w:rsid w:val="00F0498A"/>
    <w:rsid w:val="00F065B7"/>
    <w:rsid w:val="00F07296"/>
    <w:rsid w:val="00F1092B"/>
    <w:rsid w:val="00F10C44"/>
    <w:rsid w:val="00F13FFD"/>
    <w:rsid w:val="00F20CCD"/>
    <w:rsid w:val="00F20E80"/>
    <w:rsid w:val="00F21B0F"/>
    <w:rsid w:val="00F21F6A"/>
    <w:rsid w:val="00F2323B"/>
    <w:rsid w:val="00F232E4"/>
    <w:rsid w:val="00F23645"/>
    <w:rsid w:val="00F24AB9"/>
    <w:rsid w:val="00F24ABC"/>
    <w:rsid w:val="00F24BD7"/>
    <w:rsid w:val="00F2516E"/>
    <w:rsid w:val="00F255EC"/>
    <w:rsid w:val="00F2599A"/>
    <w:rsid w:val="00F2654D"/>
    <w:rsid w:val="00F26FBE"/>
    <w:rsid w:val="00F2750B"/>
    <w:rsid w:val="00F2776C"/>
    <w:rsid w:val="00F27911"/>
    <w:rsid w:val="00F27930"/>
    <w:rsid w:val="00F27B61"/>
    <w:rsid w:val="00F3038B"/>
    <w:rsid w:val="00F30514"/>
    <w:rsid w:val="00F30528"/>
    <w:rsid w:val="00F32247"/>
    <w:rsid w:val="00F330FE"/>
    <w:rsid w:val="00F33B5C"/>
    <w:rsid w:val="00F35A2F"/>
    <w:rsid w:val="00F37BFD"/>
    <w:rsid w:val="00F4110B"/>
    <w:rsid w:val="00F415C9"/>
    <w:rsid w:val="00F441F0"/>
    <w:rsid w:val="00F465A2"/>
    <w:rsid w:val="00F4685A"/>
    <w:rsid w:val="00F46B1A"/>
    <w:rsid w:val="00F46B3F"/>
    <w:rsid w:val="00F51A2C"/>
    <w:rsid w:val="00F52127"/>
    <w:rsid w:val="00F5285B"/>
    <w:rsid w:val="00F539AD"/>
    <w:rsid w:val="00F53B83"/>
    <w:rsid w:val="00F53C22"/>
    <w:rsid w:val="00F5459E"/>
    <w:rsid w:val="00F565C9"/>
    <w:rsid w:val="00F56E7B"/>
    <w:rsid w:val="00F5787D"/>
    <w:rsid w:val="00F57CEC"/>
    <w:rsid w:val="00F600CB"/>
    <w:rsid w:val="00F60A17"/>
    <w:rsid w:val="00F61CD5"/>
    <w:rsid w:val="00F62231"/>
    <w:rsid w:val="00F634FB"/>
    <w:rsid w:val="00F63582"/>
    <w:rsid w:val="00F63AEA"/>
    <w:rsid w:val="00F64001"/>
    <w:rsid w:val="00F64614"/>
    <w:rsid w:val="00F65D4E"/>
    <w:rsid w:val="00F711C9"/>
    <w:rsid w:val="00F718CB"/>
    <w:rsid w:val="00F71AB9"/>
    <w:rsid w:val="00F7203E"/>
    <w:rsid w:val="00F76215"/>
    <w:rsid w:val="00F76DFD"/>
    <w:rsid w:val="00F7702E"/>
    <w:rsid w:val="00F8121C"/>
    <w:rsid w:val="00F83643"/>
    <w:rsid w:val="00F845BD"/>
    <w:rsid w:val="00F84AA4"/>
    <w:rsid w:val="00F855CB"/>
    <w:rsid w:val="00F8594E"/>
    <w:rsid w:val="00F85C47"/>
    <w:rsid w:val="00F90709"/>
    <w:rsid w:val="00F91114"/>
    <w:rsid w:val="00F91B0F"/>
    <w:rsid w:val="00F91C8E"/>
    <w:rsid w:val="00F93499"/>
    <w:rsid w:val="00F93FA7"/>
    <w:rsid w:val="00F93FB9"/>
    <w:rsid w:val="00F94633"/>
    <w:rsid w:val="00F95834"/>
    <w:rsid w:val="00F9761C"/>
    <w:rsid w:val="00FA0256"/>
    <w:rsid w:val="00FA0DA8"/>
    <w:rsid w:val="00FA0FA2"/>
    <w:rsid w:val="00FA1C56"/>
    <w:rsid w:val="00FA3C89"/>
    <w:rsid w:val="00FA4EF8"/>
    <w:rsid w:val="00FA53A9"/>
    <w:rsid w:val="00FA6536"/>
    <w:rsid w:val="00FB0DEA"/>
    <w:rsid w:val="00FB213F"/>
    <w:rsid w:val="00FB2C99"/>
    <w:rsid w:val="00FB3F59"/>
    <w:rsid w:val="00FB466C"/>
    <w:rsid w:val="00FB48AF"/>
    <w:rsid w:val="00FB6007"/>
    <w:rsid w:val="00FB7CAF"/>
    <w:rsid w:val="00FC0EAB"/>
    <w:rsid w:val="00FC14A4"/>
    <w:rsid w:val="00FC25F6"/>
    <w:rsid w:val="00FC5087"/>
    <w:rsid w:val="00FC6B62"/>
    <w:rsid w:val="00FC74BA"/>
    <w:rsid w:val="00FD17D3"/>
    <w:rsid w:val="00FD1CE7"/>
    <w:rsid w:val="00FD2241"/>
    <w:rsid w:val="00FD2E6C"/>
    <w:rsid w:val="00FD3F40"/>
    <w:rsid w:val="00FD4008"/>
    <w:rsid w:val="00FD49F4"/>
    <w:rsid w:val="00FD540C"/>
    <w:rsid w:val="00FD602F"/>
    <w:rsid w:val="00FD6448"/>
    <w:rsid w:val="00FD6BE6"/>
    <w:rsid w:val="00FD728D"/>
    <w:rsid w:val="00FD74EA"/>
    <w:rsid w:val="00FD7F1D"/>
    <w:rsid w:val="00FE3D00"/>
    <w:rsid w:val="00FE447E"/>
    <w:rsid w:val="00FE4DAD"/>
    <w:rsid w:val="00FE7782"/>
    <w:rsid w:val="00FE7DBF"/>
    <w:rsid w:val="00FF0155"/>
    <w:rsid w:val="00FF0D56"/>
    <w:rsid w:val="00FF1FF5"/>
    <w:rsid w:val="00FF2531"/>
    <w:rsid w:val="00FF2FE1"/>
    <w:rsid w:val="00FF30A7"/>
    <w:rsid w:val="00FF3161"/>
    <w:rsid w:val="00FF40D1"/>
    <w:rsid w:val="00FF451C"/>
    <w:rsid w:val="00FF771F"/>
    <w:rsid w:val="00FF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A2FD7"/>
  <w15:chartTrackingRefBased/>
  <w15:docId w15:val="{E4F6A77D-053D-460B-B082-EED0448E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9FA"/>
    <w:pPr>
      <w:widowControl w:val="0"/>
      <w:snapToGrid w:val="0"/>
      <w:jc w:val="both"/>
    </w:pPr>
    <w:rPr>
      <w:rFonts w:ascii="微软雅黑" w:eastAsia="微软雅黑" w:hAnsi="微软雅黑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311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44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cs="阿里巴巴普惠体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B8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cs="微软雅黑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40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cstheme="majorBidi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A2F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15BD6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3C6BF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C6BF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C6BF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C6BF8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B3311"/>
    <w:rPr>
      <w:rFonts w:ascii="微软雅黑" w:eastAsia="微软雅黑" w:hAnsi="微软雅黑"/>
      <w:b/>
      <w:bCs/>
      <w:kern w:val="44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A2F1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3450E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3450E"/>
    <w:rPr>
      <w:rFonts w:asciiTheme="majorHAnsi" w:eastAsia="微软雅黑" w:hAnsiTheme="majorHAnsi" w:cstheme="majorBidi"/>
      <w:b/>
      <w:bCs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448"/>
    <w:rPr>
      <w:rFonts w:ascii="微软雅黑" w:eastAsia="微软雅黑" w:hAnsi="微软雅黑" w:cs="阿里巴巴普惠体"/>
      <w:b/>
      <w:bCs/>
      <w:sz w:val="30"/>
      <w:szCs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F20"/>
    <w:pPr>
      <w:spacing w:before="240" w:after="60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41F20"/>
    <w:rPr>
      <w:rFonts w:ascii="微软雅黑" w:eastAsia="微软雅黑" w:hAnsi="微软雅黑"/>
      <w:b/>
      <w:bCs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6B82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5400"/>
    <w:rPr>
      <w:rFonts w:ascii="微软雅黑" w:eastAsia="微软雅黑" w:hAnsi="微软雅黑"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A2F18"/>
    <w:rPr>
      <w:b/>
      <w:bCs/>
      <w:sz w:val="28"/>
      <w:szCs w:val="28"/>
    </w:rPr>
  </w:style>
  <w:style w:type="paragraph" w:styleId="NoSpacing">
    <w:name w:val="No Spacing"/>
    <w:uiPriority w:val="1"/>
    <w:qFormat/>
    <w:rsid w:val="00AB5D6C"/>
    <w:pPr>
      <w:widowControl w:val="0"/>
      <w:jc w:val="both"/>
    </w:pPr>
    <w:rPr>
      <w:rFonts w:ascii="微软雅黑" w:eastAsia="微软雅黑" w:hAnsi="微软雅黑"/>
    </w:rPr>
  </w:style>
  <w:style w:type="paragraph" w:styleId="Quote">
    <w:name w:val="Quote"/>
    <w:basedOn w:val="Normal"/>
    <w:next w:val="Normal"/>
    <w:link w:val="QuoteChar"/>
    <w:uiPriority w:val="29"/>
    <w:qFormat/>
    <w:rsid w:val="00AB5D6C"/>
    <w:pPr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D6C"/>
    <w:rPr>
      <w:rFonts w:eastAsia="微软雅黑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D6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D6C"/>
    <w:rPr>
      <w:rFonts w:eastAsia="微软雅黑"/>
      <w:i/>
      <w:iCs/>
      <w:color w:val="4472C4" w:themeColor="accent1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AB5D6C"/>
    <w:pPr>
      <w:widowControl/>
      <w:spacing w:before="240" w:after="0" w:line="259" w:lineRule="auto"/>
      <w:ind w:left="0" w:firstLine="0"/>
      <w:jc w:val="left"/>
      <w:outlineLvl w:val="9"/>
    </w:pPr>
    <w:rPr>
      <w:rFonts w:cstheme="majorBidi"/>
      <w:b w:val="0"/>
      <w:bCs w:val="0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807704"/>
  </w:style>
  <w:style w:type="paragraph" w:styleId="TOC2">
    <w:name w:val="toc 2"/>
    <w:basedOn w:val="Normal"/>
    <w:next w:val="Normal"/>
    <w:autoRedefine/>
    <w:uiPriority w:val="39"/>
    <w:unhideWhenUsed/>
    <w:rsid w:val="0080770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80770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52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修改日志_居中"/>
    <w:basedOn w:val="Normal"/>
    <w:link w:val="a0"/>
    <w:qFormat/>
    <w:rsid w:val="00C4529C"/>
    <w:pPr>
      <w:widowControl/>
      <w:jc w:val="center"/>
    </w:pPr>
    <w:rPr>
      <w:rFonts w:cs="阿里巴巴普惠体"/>
      <w:bCs/>
    </w:rPr>
  </w:style>
  <w:style w:type="paragraph" w:customStyle="1" w:styleId="a1">
    <w:name w:val="修改日志_居左"/>
    <w:basedOn w:val="a"/>
    <w:link w:val="a2"/>
    <w:qFormat/>
    <w:rsid w:val="00B723F0"/>
    <w:pPr>
      <w:jc w:val="left"/>
    </w:pPr>
  </w:style>
  <w:style w:type="character" w:customStyle="1" w:styleId="a0">
    <w:name w:val="修改日志_居中 字符"/>
    <w:basedOn w:val="DefaultParagraphFont"/>
    <w:link w:val="a"/>
    <w:rsid w:val="00C4529C"/>
    <w:rPr>
      <w:rFonts w:ascii="微软雅黑" w:eastAsia="微软雅黑" w:hAnsi="微软雅黑" w:cs="阿里巴巴普惠体"/>
      <w:bCs/>
    </w:rPr>
  </w:style>
  <w:style w:type="character" w:customStyle="1" w:styleId="a2">
    <w:name w:val="修改日志_居左 字符"/>
    <w:basedOn w:val="a0"/>
    <w:link w:val="a1"/>
    <w:rsid w:val="00B723F0"/>
    <w:rPr>
      <w:rFonts w:ascii="微软雅黑" w:eastAsia="微软雅黑" w:hAnsi="微软雅黑" w:cs="阿里巴巴普惠体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650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i\Documents\&#33258;&#23450;&#20041;%20Office%20&#27169;&#26495;\GDD_CH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558C3-2134-46CF-BBD6-39203E777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GDD_CH.dotx</Template>
  <TotalTime>2671</TotalTime>
  <Pages>29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GDD_模板</vt:lpstr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GDD_模板</dc:title>
  <dc:subject/>
  <dc:creator>Will_McCandless</dc:creator>
  <cp:keywords/>
  <dc:description>by Hellinus(Will McCandless)</dc:description>
  <cp:lastModifiedBy>Haotian Han</cp:lastModifiedBy>
  <cp:revision>2199</cp:revision>
  <dcterms:created xsi:type="dcterms:W3CDTF">2023-02-27T16:16:00Z</dcterms:created>
  <dcterms:modified xsi:type="dcterms:W3CDTF">2024-02-24T14:10:00Z</dcterms:modified>
</cp:coreProperties>
</file>